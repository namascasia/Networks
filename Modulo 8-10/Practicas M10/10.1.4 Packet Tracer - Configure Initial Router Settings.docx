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8C04" w14:textId="27301C8F" w:rsidR="0007789A" w:rsidRPr="001C05A1" w:rsidRDefault="00000000" w:rsidP="0007789A">
      <w:pPr>
        <w:pStyle w:val="Ttulo"/>
      </w:pPr>
      <w:sdt>
        <w:sdtPr>
          <w:rPr>
            <w:b w:val="0"/>
            <w:color w:val="EE0000"/>
          </w:rPr>
          <w:alias w:val="Título"/>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41A86">
            <w:t>Packet Tracer: Configuración inicial del router</w:t>
          </w:r>
        </w:sdtContent>
      </w:sdt>
    </w:p>
    <w:p w14:paraId="6F118C05" w14:textId="7BC458A9" w:rsidR="00D778DF" w:rsidRPr="009A1CF4" w:rsidRDefault="00D778DF" w:rsidP="00D778DF">
      <w:pPr>
        <w:pStyle w:val="InstNoteRed"/>
      </w:pPr>
    </w:p>
    <w:p w14:paraId="6F118C06" w14:textId="77777777" w:rsidR="00854E1E" w:rsidRDefault="00854E1E" w:rsidP="00854E1E">
      <w:pPr>
        <w:pStyle w:val="Ttulo1"/>
      </w:pPr>
      <w:r>
        <w:t>Objetivos</w:t>
      </w:r>
    </w:p>
    <w:p w14:paraId="6F118C07" w14:textId="76204C42" w:rsidR="00854E1E" w:rsidRDefault="00854E1E" w:rsidP="00854E1E">
      <w:pPr>
        <w:pStyle w:val="BodyTextL25Bold"/>
      </w:pPr>
      <w:r>
        <w:t>Parte 1: Verifi</w:t>
      </w:r>
      <w:r w:rsidR="00B77049">
        <w:t>car</w:t>
      </w:r>
      <w:r>
        <w:t xml:space="preserve"> la configuración predeterminada del router </w:t>
      </w:r>
    </w:p>
    <w:p w14:paraId="6F118C08" w14:textId="47C537F9" w:rsidR="00854E1E" w:rsidRDefault="00854E1E" w:rsidP="00854E1E">
      <w:pPr>
        <w:pStyle w:val="BodyTextL25Bold"/>
      </w:pPr>
      <w:r>
        <w:t>Parte 2: Configur</w:t>
      </w:r>
      <w:r w:rsidR="00B77049">
        <w:t>ar</w:t>
      </w:r>
      <w:r>
        <w:t xml:space="preserve"> y verifi</w:t>
      </w:r>
      <w:r w:rsidR="00B77049">
        <w:t>car</w:t>
      </w:r>
      <w:r>
        <w:t xml:space="preserve"> la configuración inicial del router</w:t>
      </w:r>
    </w:p>
    <w:p w14:paraId="6F118C09" w14:textId="5CA88282" w:rsidR="00854E1E" w:rsidRDefault="00854E1E" w:rsidP="00854E1E">
      <w:pPr>
        <w:pStyle w:val="BodyTextL25Bold"/>
      </w:pPr>
      <w:r>
        <w:t>Parte 3: Guard</w:t>
      </w:r>
      <w:r w:rsidR="00B77049">
        <w:t>ar</w:t>
      </w:r>
      <w:r>
        <w:t xml:space="preserve"> el archivo de configuración en ejecución</w:t>
      </w:r>
    </w:p>
    <w:p w14:paraId="6F118C0A" w14:textId="77777777" w:rsidR="00854E1E" w:rsidRDefault="00854E1E" w:rsidP="00854E1E">
      <w:pPr>
        <w:pStyle w:val="Ttulo1"/>
      </w:pPr>
      <w:r>
        <w:t>Aspectos básicos</w:t>
      </w:r>
    </w:p>
    <w:p w14:paraId="6F118C0B" w14:textId="77777777" w:rsidR="00854E1E" w:rsidRDefault="00854E1E" w:rsidP="00854E1E">
      <w:pPr>
        <w:pStyle w:val="BodyTextL25"/>
      </w:pPr>
      <w:r>
        <w:t>En esta actividad, realizará tareas básicas de configuración del enrutador. Asegurará el acceso a la CLI y al puerto de la consola utilizando contraseñas encriptadas y de texto sin formato. También configurará mensajes para los usuarios que inician sesión en el router. Estos avisos advierten a los usuarios no autorizados que el acceso está prohibido. Por último, verificará y guardará la configuración en ejecución.</w:t>
      </w:r>
    </w:p>
    <w:p w14:paraId="6F118C0C" w14:textId="77777777" w:rsidR="00854E1E" w:rsidRDefault="00854E1E" w:rsidP="00854E1E">
      <w:pPr>
        <w:pStyle w:val="Ttulo1"/>
      </w:pPr>
      <w:r>
        <w:t>Instrucciones</w:t>
      </w:r>
    </w:p>
    <w:p w14:paraId="6F118C0D" w14:textId="77777777" w:rsidR="00854E1E" w:rsidRDefault="00854E1E" w:rsidP="00F00D4C">
      <w:pPr>
        <w:pStyle w:val="Ttulo2"/>
      </w:pPr>
      <w:r>
        <w:t>Verifique la configuración predeterminada del router</w:t>
      </w:r>
    </w:p>
    <w:p w14:paraId="6F118C0E" w14:textId="77777777" w:rsidR="00854E1E" w:rsidRDefault="00854E1E" w:rsidP="00854E1E">
      <w:pPr>
        <w:pStyle w:val="Ttulo3"/>
      </w:pPr>
      <w:r>
        <w:t>Establezca una conexión de consola al R1.</w:t>
      </w:r>
    </w:p>
    <w:p w14:paraId="6F118C0F" w14:textId="77777777" w:rsidR="00854E1E" w:rsidRDefault="00854E1E" w:rsidP="00854E1E">
      <w:pPr>
        <w:pStyle w:val="SubStepAlpha"/>
      </w:pPr>
      <w:r>
        <w:t xml:space="preserve">Elija un cable de </w:t>
      </w:r>
      <w:r>
        <w:rPr>
          <w:b/>
        </w:rPr>
        <w:t>consola</w:t>
      </w:r>
      <w:r>
        <w:t xml:space="preserve"> de las conexiones disponibles.</w:t>
      </w:r>
    </w:p>
    <w:p w14:paraId="6F118C10" w14:textId="77777777" w:rsidR="00854E1E" w:rsidRDefault="00854E1E" w:rsidP="00854E1E">
      <w:pPr>
        <w:pStyle w:val="SubStepAlpha"/>
      </w:pPr>
      <w:r>
        <w:t xml:space="preserve">Haga clic en </w:t>
      </w:r>
      <w:r>
        <w:rPr>
          <w:b/>
        </w:rPr>
        <w:t xml:space="preserve">PCA </w:t>
      </w:r>
      <w:r>
        <w:t xml:space="preserve">y seleccione </w:t>
      </w:r>
      <w:r>
        <w:rPr>
          <w:b/>
        </w:rPr>
        <w:t>RS 232</w:t>
      </w:r>
      <w:r>
        <w:t>.</w:t>
      </w:r>
    </w:p>
    <w:p w14:paraId="6F118C11" w14:textId="77777777" w:rsidR="00854E1E" w:rsidRDefault="00854E1E" w:rsidP="00854E1E">
      <w:pPr>
        <w:pStyle w:val="SubStepAlpha"/>
      </w:pPr>
      <w:r>
        <w:t xml:space="preserve">Haga clic en </w:t>
      </w:r>
      <w:r>
        <w:rPr>
          <w:b/>
        </w:rPr>
        <w:t xml:space="preserve">R1 </w:t>
      </w:r>
      <w:r>
        <w:t xml:space="preserve">y seleccione </w:t>
      </w:r>
      <w:r>
        <w:rPr>
          <w:b/>
        </w:rPr>
        <w:t>Console</w:t>
      </w:r>
      <w:r>
        <w:t>.</w:t>
      </w:r>
    </w:p>
    <w:p w14:paraId="6F118C12" w14:textId="77777777" w:rsidR="00854E1E" w:rsidRDefault="00854E1E" w:rsidP="00854E1E">
      <w:pPr>
        <w:pStyle w:val="SubStepAlpha"/>
      </w:pPr>
      <w:r>
        <w:t xml:space="preserve">Haga clic en </w:t>
      </w:r>
      <w:r>
        <w:rPr>
          <w:b/>
        </w:rPr>
        <w:t>PCA</w:t>
      </w:r>
      <w:r>
        <w:t xml:space="preserve"> &gt; ficha </w:t>
      </w:r>
      <w:r>
        <w:rPr>
          <w:b/>
        </w:rPr>
        <w:t>Desktop</w:t>
      </w:r>
      <w:r>
        <w:t xml:space="preserve"> &gt; </w:t>
      </w:r>
      <w:r>
        <w:rPr>
          <w:b/>
        </w:rPr>
        <w:t>Terminal</w:t>
      </w:r>
      <w:r>
        <w:t xml:space="preserve">. </w:t>
      </w:r>
    </w:p>
    <w:p w14:paraId="6F118C13" w14:textId="77777777" w:rsidR="00854E1E" w:rsidRDefault="00854E1E" w:rsidP="00854E1E">
      <w:pPr>
        <w:pStyle w:val="SubStepAlpha"/>
      </w:pPr>
      <w:r>
        <w:t xml:space="preserve">Haga clic en </w:t>
      </w:r>
      <w:r>
        <w:rPr>
          <w:b/>
        </w:rPr>
        <w:t>OK</w:t>
      </w:r>
      <w:r>
        <w:t xml:space="preserve"> y presione </w:t>
      </w:r>
      <w:r>
        <w:rPr>
          <w:b/>
        </w:rPr>
        <w:t>Enter</w:t>
      </w:r>
      <w:r>
        <w:t xml:space="preserve">. Ahora puede configurar </w:t>
      </w:r>
      <w:r>
        <w:rPr>
          <w:b/>
        </w:rPr>
        <w:t>R1</w:t>
      </w:r>
      <w:r>
        <w:t>.</w:t>
      </w:r>
    </w:p>
    <w:p w14:paraId="6F118C14" w14:textId="77777777" w:rsidR="00854E1E" w:rsidRDefault="00854E1E" w:rsidP="00854E1E">
      <w:pPr>
        <w:pStyle w:val="Ttulo3"/>
      </w:pPr>
      <w:r>
        <w:t>Ingrese al modo con privilegios y examinar la configuración actual.</w:t>
      </w:r>
    </w:p>
    <w:p w14:paraId="6F118C15" w14:textId="77777777" w:rsidR="00854E1E" w:rsidRDefault="00854E1E" w:rsidP="00854E1E">
      <w:pPr>
        <w:pStyle w:val="BodyTextL25"/>
      </w:pPr>
      <w:r>
        <w:t xml:space="preserve">Puede acceder a todos los comandos del router en el modo EXEC privilegiado. Sin embargo, debido a que muchos de los comandos privilegiados configuran parámetros operativos, el acceso privilegiado se debe proteger con contraseña para evitar el uso no autorizado. </w:t>
      </w:r>
    </w:p>
    <w:p w14:paraId="6F118C16" w14:textId="77777777" w:rsidR="00854E1E" w:rsidRDefault="00854E1E" w:rsidP="00854E1E">
      <w:pPr>
        <w:pStyle w:val="SubStepAlpha"/>
      </w:pPr>
      <w:r>
        <w:t xml:space="preserve">Ingrese al modo EXEC privilegiado introduciendo el comando </w:t>
      </w:r>
      <w:r>
        <w:rPr>
          <w:b/>
        </w:rPr>
        <w:t>enable</w:t>
      </w:r>
      <w:r>
        <w:t>.</w:t>
      </w:r>
    </w:p>
    <w:p w14:paraId="6F118C17" w14:textId="77777777" w:rsidR="00951D3C" w:rsidRDefault="00951D3C" w:rsidP="00951D3C">
      <w:pPr>
        <w:pStyle w:val="ConfigWindow"/>
      </w:pPr>
      <w:r>
        <w:t>Abra una ventana de configuración</w:t>
      </w:r>
    </w:p>
    <w:p w14:paraId="6F118C18" w14:textId="77777777" w:rsidR="00854E1E" w:rsidRDefault="00854E1E" w:rsidP="00F00D4C">
      <w:pPr>
        <w:pStyle w:val="CMD"/>
        <w:spacing w:before="0"/>
      </w:pPr>
      <w:r>
        <w:t xml:space="preserve">Router&gt; </w:t>
      </w:r>
      <w:r>
        <w:rPr>
          <w:b/>
        </w:rPr>
        <w:t xml:space="preserve">enable </w:t>
      </w:r>
    </w:p>
    <w:p w14:paraId="6F118C19" w14:textId="77777777" w:rsidR="00854E1E" w:rsidRDefault="00854E1E" w:rsidP="00854E1E">
      <w:pPr>
        <w:pStyle w:val="CMD"/>
      </w:pPr>
      <w:r>
        <w:t xml:space="preserve">Router# </w:t>
      </w:r>
    </w:p>
    <w:p w14:paraId="6F118C1A" w14:textId="77777777" w:rsidR="00854E1E" w:rsidRDefault="00854E1E" w:rsidP="00854E1E">
      <w:pPr>
        <w:pStyle w:val="BodyTextL50"/>
      </w:pPr>
      <w:r>
        <w:t>Observe que la petición de entrada cambia en la configuración para reflejar el modo EXEC con privilegios.</w:t>
      </w:r>
    </w:p>
    <w:p w14:paraId="6F118C1B" w14:textId="77777777" w:rsidR="00854E1E" w:rsidRDefault="00854E1E" w:rsidP="00854E1E">
      <w:pPr>
        <w:pStyle w:val="SubStepAlpha"/>
      </w:pPr>
      <w:r>
        <w:t xml:space="preserve">Ingrese el comando </w:t>
      </w:r>
      <w:r w:rsidRPr="00854E1E">
        <w:rPr>
          <w:b/>
        </w:rPr>
        <w:t>show running-config</w:t>
      </w:r>
      <w:r>
        <w:t>.</w:t>
      </w:r>
    </w:p>
    <w:p w14:paraId="6F118C1C" w14:textId="77777777" w:rsidR="00854E1E" w:rsidRDefault="00854E1E" w:rsidP="00854E1E">
      <w:pPr>
        <w:pStyle w:val="CMD"/>
      </w:pPr>
      <w:r>
        <w:t xml:space="preserve">Router# </w:t>
      </w:r>
      <w:r w:rsidRPr="00854E1E">
        <w:rPr>
          <w:b/>
        </w:rPr>
        <w:t>show running-config</w:t>
      </w:r>
    </w:p>
    <w:p w14:paraId="6F118C1D" w14:textId="77777777" w:rsidR="00854E1E" w:rsidRDefault="00951D3C" w:rsidP="00951D3C">
      <w:pPr>
        <w:pStyle w:val="Ttulo4"/>
      </w:pPr>
      <w:r>
        <w:t>Preguntas:</w:t>
      </w:r>
    </w:p>
    <w:p w14:paraId="6F118C1E" w14:textId="0AC52BA7" w:rsidR="00951D3C" w:rsidRDefault="00854E1E" w:rsidP="003958EA">
      <w:pPr>
        <w:pStyle w:val="Estilo1"/>
      </w:pPr>
      <w:r w:rsidRPr="003958EA">
        <w:t xml:space="preserve">¿Cuál es el nombre de host del </w:t>
      </w:r>
      <w:proofErr w:type="spellStart"/>
      <w:r w:rsidRPr="003958EA">
        <w:t>router</w:t>
      </w:r>
      <w:proofErr w:type="spellEnd"/>
      <w:r w:rsidRPr="003958EA">
        <w:t>?</w:t>
      </w:r>
      <w:r w:rsidR="003958EA" w:rsidRPr="003958EA">
        <w:t xml:space="preserve"> </w:t>
      </w:r>
      <w:proofErr w:type="spellStart"/>
      <w:r w:rsidR="003958EA" w:rsidRPr="003958EA">
        <w:t>Router</w:t>
      </w:r>
      <w:proofErr w:type="spellEnd"/>
    </w:p>
    <w:p w14:paraId="6F118C1F" w14:textId="77777777" w:rsidR="00951D3C" w:rsidRDefault="00951D3C" w:rsidP="00951D3C">
      <w:pPr>
        <w:pStyle w:val="AnswerLineL50"/>
      </w:pPr>
      <w:r>
        <w:t>Escriba sus respuestas aquí.</w:t>
      </w:r>
    </w:p>
    <w:p w14:paraId="6F118C21" w14:textId="10846A26" w:rsidR="00D1695A" w:rsidRDefault="00854E1E" w:rsidP="00854E1E">
      <w:pPr>
        <w:pStyle w:val="BodyTextL50"/>
      </w:pPr>
      <w:r>
        <w:t xml:space="preserve">¿Cuántas interfaces </w:t>
      </w:r>
      <w:proofErr w:type="spellStart"/>
      <w:r>
        <w:t>Fast</w:t>
      </w:r>
      <w:proofErr w:type="spellEnd"/>
      <w:r>
        <w:t xml:space="preserve"> Ethernet tiene el </w:t>
      </w:r>
      <w:proofErr w:type="spellStart"/>
      <w:r>
        <w:t>router</w:t>
      </w:r>
      <w:proofErr w:type="spellEnd"/>
      <w:r>
        <w:t>?</w:t>
      </w:r>
      <w:r w:rsidR="003958EA">
        <w:t xml:space="preserve"> </w:t>
      </w:r>
      <w:r w:rsidR="003958EA" w:rsidRPr="003958EA">
        <w:rPr>
          <w:rStyle w:val="Estilo1Car"/>
        </w:rPr>
        <w:t>4</w:t>
      </w:r>
    </w:p>
    <w:p w14:paraId="6F118C22" w14:textId="77777777" w:rsidR="00D1695A" w:rsidRDefault="00D1695A" w:rsidP="00D1695A">
      <w:pPr>
        <w:pStyle w:val="AnswerLineL50"/>
      </w:pPr>
      <w:r>
        <w:t>Escriba sus respuestas aquí.</w:t>
      </w:r>
    </w:p>
    <w:p w14:paraId="6F118C24" w14:textId="14CCC098" w:rsidR="00951D3C" w:rsidRDefault="00854E1E" w:rsidP="00854E1E">
      <w:pPr>
        <w:pStyle w:val="BodyTextL50"/>
      </w:pPr>
      <w:r>
        <w:lastRenderedPageBreak/>
        <w:t xml:space="preserve">¿Cuántas interfaces Gigabit Ethernet tiene el </w:t>
      </w:r>
      <w:proofErr w:type="spellStart"/>
      <w:r>
        <w:t>router</w:t>
      </w:r>
      <w:proofErr w:type="spellEnd"/>
      <w:r>
        <w:t>?</w:t>
      </w:r>
      <w:r w:rsidR="003958EA">
        <w:t xml:space="preserve"> </w:t>
      </w:r>
      <w:r w:rsidR="003958EA" w:rsidRPr="003958EA">
        <w:rPr>
          <w:rStyle w:val="Estilo1Car"/>
        </w:rPr>
        <w:t>2</w:t>
      </w:r>
    </w:p>
    <w:p w14:paraId="6F118C25" w14:textId="77777777" w:rsidR="00951D3C" w:rsidRPr="00951D3C" w:rsidRDefault="00951D3C" w:rsidP="00951D3C">
      <w:pPr>
        <w:pStyle w:val="AnswerLineL50"/>
      </w:pPr>
      <w:r>
        <w:t>Escriba sus respuestas aquí.</w:t>
      </w:r>
    </w:p>
    <w:p w14:paraId="6F118C27" w14:textId="49A91B49" w:rsidR="00951D3C" w:rsidRDefault="00854E1E" w:rsidP="00854E1E">
      <w:pPr>
        <w:pStyle w:val="BodyTextL50"/>
      </w:pPr>
      <w:r>
        <w:t xml:space="preserve">¿Cuántas interfaces seriales tiene el </w:t>
      </w:r>
      <w:proofErr w:type="spellStart"/>
      <w:r>
        <w:t>router</w:t>
      </w:r>
      <w:proofErr w:type="spellEnd"/>
      <w:r>
        <w:t>?</w:t>
      </w:r>
      <w:r w:rsidR="003958EA">
        <w:t xml:space="preserve"> </w:t>
      </w:r>
      <w:r w:rsidR="003958EA" w:rsidRPr="003958EA">
        <w:rPr>
          <w:rStyle w:val="Estilo1Car"/>
        </w:rPr>
        <w:t>2</w:t>
      </w:r>
    </w:p>
    <w:p w14:paraId="6F118C28" w14:textId="77777777" w:rsidR="00951D3C" w:rsidRDefault="00951D3C" w:rsidP="00951D3C">
      <w:pPr>
        <w:pStyle w:val="AnswerLineL50"/>
      </w:pPr>
      <w:r>
        <w:t>Escriba sus respuestas aquí.</w:t>
      </w:r>
    </w:p>
    <w:p w14:paraId="6F118C2A" w14:textId="54494A18" w:rsidR="00951D3C" w:rsidRDefault="00854E1E" w:rsidP="00854E1E">
      <w:pPr>
        <w:pStyle w:val="BodyTextL50"/>
      </w:pPr>
      <w:r>
        <w:t xml:space="preserve">¿Cuál es el rango de valores que se muestra para las líneas </w:t>
      </w:r>
      <w:proofErr w:type="spellStart"/>
      <w:r>
        <w:t>vty</w:t>
      </w:r>
      <w:proofErr w:type="spellEnd"/>
      <w:r>
        <w:t>?</w:t>
      </w:r>
      <w:r w:rsidR="003958EA">
        <w:t xml:space="preserve"> </w:t>
      </w:r>
      <w:r w:rsidR="003958EA" w:rsidRPr="003958EA">
        <w:rPr>
          <w:rStyle w:val="Estilo1Car"/>
        </w:rPr>
        <w:t>0-4</w:t>
      </w:r>
    </w:p>
    <w:p w14:paraId="6F118C2B" w14:textId="77777777" w:rsidR="00951D3C" w:rsidRDefault="00951D3C" w:rsidP="00951D3C">
      <w:pPr>
        <w:pStyle w:val="AnswerLineL50"/>
      </w:pPr>
      <w:r>
        <w:t>Escriba sus respuestas aquí.</w:t>
      </w:r>
    </w:p>
    <w:p w14:paraId="6F118C2D" w14:textId="77777777" w:rsidR="00854E1E" w:rsidRDefault="00854E1E" w:rsidP="00951D3C">
      <w:pPr>
        <w:pStyle w:val="SubStepAlpha"/>
      </w:pPr>
      <w:r>
        <w:t>Muestre el contenido actual de la NVRAM.</w:t>
      </w:r>
    </w:p>
    <w:p w14:paraId="6F118C2E" w14:textId="77777777" w:rsidR="00854E1E" w:rsidRPr="003958EA" w:rsidRDefault="00854E1E" w:rsidP="00854E1E">
      <w:pPr>
        <w:pStyle w:val="CMD"/>
        <w:rPr>
          <w:lang w:val="en-US"/>
        </w:rPr>
      </w:pPr>
      <w:r w:rsidRPr="003958EA">
        <w:rPr>
          <w:lang w:val="en-US"/>
        </w:rPr>
        <w:t xml:space="preserve">Router# </w:t>
      </w:r>
      <w:r w:rsidRPr="003958EA">
        <w:rPr>
          <w:b/>
          <w:lang w:val="en-US"/>
        </w:rPr>
        <w:t>show startup-config</w:t>
      </w:r>
    </w:p>
    <w:p w14:paraId="6F118C2F" w14:textId="77777777" w:rsidR="00854E1E" w:rsidRPr="003958EA" w:rsidRDefault="00854E1E" w:rsidP="00854E1E">
      <w:pPr>
        <w:pStyle w:val="CMD"/>
        <w:rPr>
          <w:lang w:val="en-US"/>
        </w:rPr>
      </w:pPr>
      <w:r w:rsidRPr="003958EA">
        <w:rPr>
          <w:lang w:val="en-US"/>
        </w:rPr>
        <w:t xml:space="preserve">startup-config is not </w:t>
      </w:r>
      <w:proofErr w:type="gramStart"/>
      <w:r w:rsidRPr="003958EA">
        <w:rPr>
          <w:lang w:val="en-US"/>
        </w:rPr>
        <w:t>present</w:t>
      </w:r>
      <w:proofErr w:type="gramEnd"/>
    </w:p>
    <w:p w14:paraId="6F118C30" w14:textId="77777777" w:rsidR="00951D3C" w:rsidRDefault="00951D3C" w:rsidP="00951D3C">
      <w:pPr>
        <w:pStyle w:val="Ttulo4"/>
      </w:pPr>
      <w:r>
        <w:t>Pregunta:</w:t>
      </w:r>
    </w:p>
    <w:p w14:paraId="6F118C31" w14:textId="77777777" w:rsidR="00951D3C" w:rsidRDefault="00854E1E" w:rsidP="00951D3C">
      <w:pPr>
        <w:pStyle w:val="BodyTextL50"/>
        <w:spacing w:before="0"/>
      </w:pPr>
      <w:r>
        <w:rPr>
          <w:color w:val="000000"/>
        </w:rPr>
        <w:t xml:space="preserve">¿Por qué el router responde con el mensaje </w:t>
      </w:r>
      <w:proofErr w:type="gramStart"/>
      <w:r w:rsidRPr="00951D3C">
        <w:rPr>
          <w:b/>
        </w:rPr>
        <w:t>startup</w:t>
      </w:r>
      <w:proofErr w:type="gramEnd"/>
      <w:r w:rsidRPr="00951D3C">
        <w:rPr>
          <w:b/>
        </w:rPr>
        <w:t>-</w:t>
      </w:r>
      <w:proofErr w:type="spellStart"/>
      <w:r w:rsidRPr="00951D3C">
        <w:rPr>
          <w:b/>
        </w:rPr>
        <w:t>config</w:t>
      </w:r>
      <w:proofErr w:type="spellEnd"/>
      <w:r w:rsidRPr="00951D3C">
        <w:rPr>
          <w:b/>
        </w:rPr>
        <w:t xml:space="preserve"> </w:t>
      </w:r>
      <w:proofErr w:type="spellStart"/>
      <w:r w:rsidRPr="00951D3C">
        <w:rPr>
          <w:b/>
        </w:rPr>
        <w:t>is</w:t>
      </w:r>
      <w:proofErr w:type="spellEnd"/>
      <w:r w:rsidRPr="00951D3C">
        <w:rPr>
          <w:b/>
        </w:rPr>
        <w:t xml:space="preserve"> </w:t>
      </w:r>
      <w:proofErr w:type="spellStart"/>
      <w:r w:rsidRPr="00951D3C">
        <w:rPr>
          <w:b/>
        </w:rPr>
        <w:t>not</w:t>
      </w:r>
      <w:proofErr w:type="spellEnd"/>
      <w:r w:rsidRPr="00951D3C">
        <w:rPr>
          <w:b/>
        </w:rPr>
        <w:t xml:space="preserve"> </w:t>
      </w:r>
      <w:proofErr w:type="spellStart"/>
      <w:r w:rsidRPr="00951D3C">
        <w:rPr>
          <w:b/>
        </w:rPr>
        <w:t>present</w:t>
      </w:r>
      <w:proofErr w:type="spellEnd"/>
      <w:r>
        <w:t>?</w:t>
      </w:r>
    </w:p>
    <w:p w14:paraId="3A7EEB6B" w14:textId="6B978461" w:rsidR="003958EA" w:rsidRDefault="003958EA" w:rsidP="003958EA">
      <w:pPr>
        <w:pStyle w:val="Estilo1"/>
      </w:pPr>
      <w:r>
        <w:t>Porque no existe una configuración previa guardada en la NVRAM, solo está en RAM</w:t>
      </w:r>
    </w:p>
    <w:p w14:paraId="6F118C32" w14:textId="77777777" w:rsidR="00951D3C" w:rsidRDefault="00951D3C" w:rsidP="00951D3C">
      <w:pPr>
        <w:pStyle w:val="AnswerLineL50"/>
      </w:pPr>
      <w:r>
        <w:t>Escriba sus respuestas aquí.</w:t>
      </w:r>
    </w:p>
    <w:p w14:paraId="6F118C34" w14:textId="77777777" w:rsidR="00951D3C" w:rsidRDefault="00951D3C" w:rsidP="00951D3C">
      <w:pPr>
        <w:pStyle w:val="ConfigWindow"/>
      </w:pPr>
      <w:r>
        <w:t>Cierre la ventana de configuración</w:t>
      </w:r>
    </w:p>
    <w:p w14:paraId="6F118C35" w14:textId="77777777" w:rsidR="00854E1E" w:rsidRDefault="00854E1E" w:rsidP="00F00D4C">
      <w:pPr>
        <w:pStyle w:val="Ttulo2"/>
      </w:pPr>
      <w:r>
        <w:t>Configure y verifique la configuración inicial del router</w:t>
      </w:r>
    </w:p>
    <w:p w14:paraId="6F118C36" w14:textId="77777777" w:rsidR="00854E1E" w:rsidRDefault="00854E1E" w:rsidP="00854E1E">
      <w:pPr>
        <w:pStyle w:val="BodyTextL25"/>
      </w:pPr>
      <w:r>
        <w:t>Para configurar los parámetros de un router, quizá deba pasar por diversos modos de configuración. Observe cómo cambia la solicitud a medida que navega por los modos de configuración de IOS.</w:t>
      </w:r>
    </w:p>
    <w:p w14:paraId="6F118C37" w14:textId="77777777" w:rsidR="00854E1E" w:rsidRDefault="00854E1E" w:rsidP="00854E1E">
      <w:pPr>
        <w:pStyle w:val="Ttulo3"/>
      </w:pPr>
      <w:r>
        <w:t>Configure los parámetros iniciales del R1.</w:t>
      </w:r>
    </w:p>
    <w:p w14:paraId="6F118C38" w14:textId="77777777" w:rsidR="00951D3C" w:rsidRDefault="00854E1E" w:rsidP="00854E1E">
      <w:pPr>
        <w:pStyle w:val="BodyTextL25"/>
      </w:pPr>
      <w:r>
        <w:rPr>
          <w:b/>
        </w:rPr>
        <w:t>Nota</w:t>
      </w:r>
      <w:r>
        <w:t>: Si tiene dificultades para recordar los comandos, consulte el contenido de este tema. Los comandos son los mismos que configuró en un switch.</w:t>
      </w:r>
    </w:p>
    <w:p w14:paraId="6F118C39" w14:textId="77777777" w:rsidR="00854E1E" w:rsidRDefault="00951D3C" w:rsidP="00951D3C">
      <w:pPr>
        <w:pStyle w:val="ConfigWindow"/>
      </w:pPr>
      <w:r>
        <w:t>Abra una ventana de configuración</w:t>
      </w:r>
    </w:p>
    <w:p w14:paraId="6F118C3A" w14:textId="77777777" w:rsidR="00854E1E" w:rsidRDefault="00951D3C" w:rsidP="00951D3C">
      <w:pPr>
        <w:pStyle w:val="SubStepAlpha"/>
        <w:numPr>
          <w:ilvl w:val="2"/>
          <w:numId w:val="11"/>
        </w:numPr>
        <w:spacing w:before="0"/>
        <w:ind w:left="720" w:hanging="360"/>
      </w:pPr>
      <w:r>
        <w:t xml:space="preserve">Configure </w:t>
      </w:r>
      <w:r w:rsidR="00854E1E">
        <w:rPr>
          <w:b/>
        </w:rPr>
        <w:t>R1</w:t>
      </w:r>
      <w:r>
        <w:t xml:space="preserve"> como nombre de host.</w:t>
      </w:r>
    </w:p>
    <w:p w14:paraId="6F118C3B" w14:textId="77777777" w:rsidR="00854E1E" w:rsidRDefault="00951D3C" w:rsidP="00854E1E">
      <w:pPr>
        <w:pStyle w:val="SubStepAlpha"/>
        <w:numPr>
          <w:ilvl w:val="2"/>
          <w:numId w:val="11"/>
        </w:numPr>
        <w:ind w:left="720" w:hanging="360"/>
      </w:pPr>
      <w:r>
        <w:t xml:space="preserve">Configure el mensaje de texto del día: </w:t>
      </w:r>
      <w:r w:rsidR="00854E1E" w:rsidRPr="00951D3C">
        <w:rPr>
          <w:b/>
        </w:rPr>
        <w:t>Unauthorized access is strictly prohibited.</w:t>
      </w:r>
    </w:p>
    <w:p w14:paraId="6F118C3C" w14:textId="77777777" w:rsidR="00854E1E" w:rsidRDefault="00854E1E" w:rsidP="00854E1E">
      <w:pPr>
        <w:pStyle w:val="SubStepAlpha"/>
        <w:numPr>
          <w:ilvl w:val="2"/>
          <w:numId w:val="11"/>
        </w:numPr>
        <w:ind w:left="720" w:hanging="360"/>
      </w:pPr>
      <w:r>
        <w:t>Encripte todas las contraseñas de texto no cifrado.</w:t>
      </w:r>
    </w:p>
    <w:p w14:paraId="6F118C3D" w14:textId="77777777" w:rsidR="00854E1E" w:rsidRDefault="00854E1E" w:rsidP="00951D3C">
      <w:pPr>
        <w:pStyle w:val="BodyTextL50"/>
      </w:pPr>
      <w:r>
        <w:t>Utilice las siguientes contraseñas:</w:t>
      </w:r>
    </w:p>
    <w:p w14:paraId="6F118C3E" w14:textId="77777777" w:rsidR="00854E1E" w:rsidRDefault="00854E1E" w:rsidP="00854E1E">
      <w:pPr>
        <w:pStyle w:val="SubStepNum"/>
        <w:numPr>
          <w:ilvl w:val="3"/>
          <w:numId w:val="11"/>
        </w:numPr>
        <w:ind w:left="1080" w:hanging="360"/>
      </w:pPr>
      <w:r>
        <w:t xml:space="preserve">EXEC privilegiado, sin encriptar: </w:t>
      </w:r>
      <w:r>
        <w:rPr>
          <w:b/>
        </w:rPr>
        <w:t>cisco</w:t>
      </w:r>
    </w:p>
    <w:p w14:paraId="6F118C3F" w14:textId="77777777" w:rsidR="00854E1E" w:rsidRDefault="00854E1E" w:rsidP="00854E1E">
      <w:pPr>
        <w:pStyle w:val="SubStepNum"/>
        <w:numPr>
          <w:ilvl w:val="3"/>
          <w:numId w:val="11"/>
        </w:numPr>
        <w:ind w:left="1080" w:hanging="360"/>
      </w:pPr>
      <w:r>
        <w:t xml:space="preserve">EXEC privilegiado, encriptado: </w:t>
      </w:r>
      <w:r>
        <w:rPr>
          <w:b/>
        </w:rPr>
        <w:t>itsasecret</w:t>
      </w:r>
    </w:p>
    <w:p w14:paraId="6F118C40" w14:textId="77777777" w:rsidR="00854E1E" w:rsidRDefault="00854E1E" w:rsidP="00854E1E">
      <w:pPr>
        <w:pStyle w:val="SubStepNum"/>
        <w:numPr>
          <w:ilvl w:val="3"/>
          <w:numId w:val="11"/>
        </w:numPr>
        <w:ind w:left="1080" w:hanging="360"/>
      </w:pPr>
      <w:r>
        <w:t xml:space="preserve">Consola: </w:t>
      </w:r>
      <w:r>
        <w:rPr>
          <w:b/>
        </w:rPr>
        <w:t>letmein</w:t>
      </w:r>
    </w:p>
    <w:p w14:paraId="6F118C41" w14:textId="77777777" w:rsidR="00854E1E" w:rsidRDefault="00854E1E" w:rsidP="00854E1E">
      <w:pPr>
        <w:pStyle w:val="Ttulo3"/>
      </w:pPr>
      <w:r>
        <w:t>Verifique los parámetros iniciales del R1.</w:t>
      </w:r>
    </w:p>
    <w:p w14:paraId="6F118C42" w14:textId="77777777" w:rsidR="00951D3C" w:rsidRPr="00951D3C" w:rsidRDefault="00951D3C" w:rsidP="00951D3C">
      <w:pPr>
        <w:pStyle w:val="ConfigWindow"/>
      </w:pPr>
      <w:r>
        <w:t>Abra una ventana de configuración</w:t>
      </w:r>
    </w:p>
    <w:p w14:paraId="6F118C43" w14:textId="77777777" w:rsidR="00D1695A" w:rsidRDefault="00854E1E" w:rsidP="00F00D4C">
      <w:pPr>
        <w:pStyle w:val="SubStepAlpha"/>
        <w:spacing w:before="0"/>
      </w:pPr>
      <w:r>
        <w:t>Para verificar los parámetros iniciales, observe la configuración del R1.</w:t>
      </w:r>
    </w:p>
    <w:p w14:paraId="6F118C44" w14:textId="77777777" w:rsidR="00D1695A" w:rsidRDefault="00D1695A" w:rsidP="00D1695A">
      <w:pPr>
        <w:pStyle w:val="Ttulo4"/>
      </w:pPr>
      <w:r>
        <w:t>Pregunta:</w:t>
      </w:r>
    </w:p>
    <w:p w14:paraId="6F118C45" w14:textId="0A781407" w:rsidR="00951D3C" w:rsidRDefault="00854E1E" w:rsidP="00D1695A">
      <w:pPr>
        <w:pStyle w:val="BodyTextL50"/>
        <w:spacing w:before="0"/>
      </w:pPr>
      <w:r>
        <w:t>¿Qué comando utiliza?</w:t>
      </w:r>
      <w:r w:rsidR="003958EA">
        <w:t xml:space="preserve"> </w:t>
      </w:r>
      <w:proofErr w:type="gramStart"/>
      <w:r w:rsidR="003958EA" w:rsidRPr="003958EA">
        <w:rPr>
          <w:rStyle w:val="Estilo1Car"/>
        </w:rPr>
        <w:t>Show</w:t>
      </w:r>
      <w:proofErr w:type="gramEnd"/>
      <w:r w:rsidR="003958EA" w:rsidRPr="003958EA">
        <w:rPr>
          <w:rStyle w:val="Estilo1Car"/>
        </w:rPr>
        <w:t xml:space="preserve"> running-</w:t>
      </w:r>
      <w:proofErr w:type="spellStart"/>
      <w:r w:rsidR="003958EA" w:rsidRPr="003958EA">
        <w:rPr>
          <w:rStyle w:val="Estilo1Car"/>
        </w:rPr>
        <w:t>config</w:t>
      </w:r>
      <w:proofErr w:type="spellEnd"/>
    </w:p>
    <w:p w14:paraId="6F118C46" w14:textId="77777777" w:rsidR="00951D3C" w:rsidRDefault="00951D3C" w:rsidP="00951D3C">
      <w:pPr>
        <w:pStyle w:val="AnswerLineL50"/>
      </w:pPr>
      <w:r>
        <w:t>Escriba sus respuestas aquí.</w:t>
      </w:r>
    </w:p>
    <w:p w14:paraId="6F118C48" w14:textId="77777777" w:rsidR="00854E1E" w:rsidRDefault="00854E1E" w:rsidP="00951D3C">
      <w:pPr>
        <w:pStyle w:val="SubStepAlpha"/>
      </w:pPr>
      <w:r>
        <w:t>Salga de la sesión de consola actual hasta que vea el siguiente mensaje:</w:t>
      </w:r>
    </w:p>
    <w:p w14:paraId="6F118C49" w14:textId="77777777" w:rsidR="00854E1E" w:rsidRPr="003958EA" w:rsidRDefault="00854E1E" w:rsidP="00854E1E">
      <w:pPr>
        <w:pStyle w:val="CMD"/>
        <w:rPr>
          <w:lang w:val="en-US"/>
        </w:rPr>
      </w:pPr>
      <w:r w:rsidRPr="003958EA">
        <w:rPr>
          <w:lang w:val="en-US"/>
        </w:rPr>
        <w:t xml:space="preserve">R1 con0 is now </w:t>
      </w:r>
      <w:proofErr w:type="gramStart"/>
      <w:r w:rsidRPr="003958EA">
        <w:rPr>
          <w:lang w:val="en-US"/>
        </w:rPr>
        <w:t>available</w:t>
      </w:r>
      <w:proofErr w:type="gramEnd"/>
    </w:p>
    <w:p w14:paraId="6F118C4A" w14:textId="77777777" w:rsidR="00854E1E" w:rsidRPr="003958EA" w:rsidRDefault="00854E1E" w:rsidP="00854E1E">
      <w:pPr>
        <w:pStyle w:val="CMD"/>
        <w:rPr>
          <w:lang w:val="en-US"/>
        </w:rPr>
      </w:pPr>
    </w:p>
    <w:p w14:paraId="6F118C4B" w14:textId="77777777" w:rsidR="00854E1E" w:rsidRPr="003958EA" w:rsidRDefault="00854E1E" w:rsidP="00854E1E">
      <w:pPr>
        <w:pStyle w:val="CMD"/>
        <w:rPr>
          <w:lang w:val="en-US"/>
        </w:rPr>
      </w:pPr>
      <w:r w:rsidRPr="003958EA">
        <w:rPr>
          <w:lang w:val="en-US"/>
        </w:rPr>
        <w:t>Press RETURN to get started.</w:t>
      </w:r>
    </w:p>
    <w:p w14:paraId="6F118C4C" w14:textId="77777777" w:rsidR="00854E1E" w:rsidRDefault="00854E1E" w:rsidP="00994366">
      <w:pPr>
        <w:pStyle w:val="SubStepAlpha"/>
      </w:pPr>
      <w:r>
        <w:t xml:space="preserve">Presione </w:t>
      </w:r>
      <w:r>
        <w:rPr>
          <w:b/>
        </w:rPr>
        <w:t>ENTER</w:t>
      </w:r>
      <w:r>
        <w:t>; debería ver el siguiente mensaje:</w:t>
      </w:r>
    </w:p>
    <w:p w14:paraId="6F118C4D" w14:textId="77777777" w:rsidR="00854E1E" w:rsidRPr="003958EA" w:rsidRDefault="00854E1E" w:rsidP="00854E1E">
      <w:pPr>
        <w:pStyle w:val="CMD"/>
        <w:rPr>
          <w:lang w:val="en-US"/>
        </w:rPr>
      </w:pPr>
      <w:r w:rsidRPr="003958EA">
        <w:rPr>
          <w:lang w:val="en-US"/>
        </w:rPr>
        <w:t>Unauthorized access is strictly prohibited.</w:t>
      </w:r>
    </w:p>
    <w:p w14:paraId="6F118C4E" w14:textId="77777777" w:rsidR="00854E1E" w:rsidRPr="003958EA" w:rsidRDefault="00854E1E" w:rsidP="00854E1E">
      <w:pPr>
        <w:pStyle w:val="CMD"/>
        <w:rPr>
          <w:lang w:val="en-US"/>
        </w:rPr>
      </w:pPr>
    </w:p>
    <w:p w14:paraId="6F118C4F" w14:textId="77777777" w:rsidR="00854E1E" w:rsidRPr="003958EA" w:rsidRDefault="00854E1E" w:rsidP="00854E1E">
      <w:pPr>
        <w:pStyle w:val="CMD"/>
        <w:rPr>
          <w:lang w:val="en-US"/>
        </w:rPr>
      </w:pPr>
      <w:r w:rsidRPr="003958EA">
        <w:rPr>
          <w:lang w:val="en-US"/>
        </w:rPr>
        <w:lastRenderedPageBreak/>
        <w:t>User Access Verification</w:t>
      </w:r>
    </w:p>
    <w:p w14:paraId="6F118C50" w14:textId="77777777" w:rsidR="00854E1E" w:rsidRPr="003958EA" w:rsidRDefault="00854E1E" w:rsidP="00854E1E">
      <w:pPr>
        <w:pStyle w:val="CMD"/>
        <w:rPr>
          <w:lang w:val="en-US"/>
        </w:rPr>
      </w:pPr>
    </w:p>
    <w:p w14:paraId="6F118C51" w14:textId="77777777" w:rsidR="00854E1E" w:rsidRPr="003958EA" w:rsidRDefault="00854E1E" w:rsidP="00854E1E">
      <w:pPr>
        <w:pStyle w:val="CMD"/>
        <w:rPr>
          <w:lang w:val="en-US"/>
        </w:rPr>
      </w:pPr>
      <w:r w:rsidRPr="003958EA">
        <w:rPr>
          <w:lang w:val="en-US"/>
        </w:rPr>
        <w:t>Password:</w:t>
      </w:r>
    </w:p>
    <w:p w14:paraId="6F118C52" w14:textId="77777777" w:rsidR="00994366" w:rsidRPr="003958EA" w:rsidRDefault="00994366" w:rsidP="00994366">
      <w:pPr>
        <w:pStyle w:val="Ttulo4"/>
        <w:rPr>
          <w:lang w:val="en-US"/>
        </w:rPr>
      </w:pPr>
      <w:proofErr w:type="spellStart"/>
      <w:r w:rsidRPr="003958EA">
        <w:rPr>
          <w:lang w:val="en-US"/>
        </w:rPr>
        <w:t>Preguntas</w:t>
      </w:r>
      <w:proofErr w:type="spellEnd"/>
      <w:r w:rsidRPr="003958EA">
        <w:rPr>
          <w:lang w:val="en-US"/>
        </w:rPr>
        <w:t>:</w:t>
      </w:r>
    </w:p>
    <w:p w14:paraId="6F118C53" w14:textId="5C01973F" w:rsidR="00994366" w:rsidRPr="003958EA" w:rsidRDefault="00854E1E" w:rsidP="00994366">
      <w:pPr>
        <w:pStyle w:val="BodyTextL50"/>
        <w:spacing w:before="0"/>
        <w:rPr>
          <w:rStyle w:val="Estilo1Car"/>
        </w:rPr>
      </w:pPr>
      <w:r>
        <w:t>¿Por qué todos los routers deben tener un mensaje del día (MOTD)?</w:t>
      </w:r>
      <w:r w:rsidR="003958EA">
        <w:t xml:space="preserve"> </w:t>
      </w:r>
      <w:r w:rsidR="003958EA" w:rsidRPr="003958EA">
        <w:rPr>
          <w:rStyle w:val="Estilo1Car"/>
        </w:rPr>
        <w:t>Por cuestiones legales c</w:t>
      </w:r>
      <w:r w:rsidR="003958EA" w:rsidRPr="003958EA">
        <w:rPr>
          <w:rStyle w:val="Estilo1Car"/>
        </w:rPr>
        <w:t xml:space="preserve">ada </w:t>
      </w:r>
      <w:proofErr w:type="spellStart"/>
      <w:r w:rsidR="003958EA" w:rsidRPr="003958EA">
        <w:rPr>
          <w:rStyle w:val="Estilo1Car"/>
        </w:rPr>
        <w:t>router</w:t>
      </w:r>
      <w:proofErr w:type="spellEnd"/>
      <w:r w:rsidR="003958EA" w:rsidRPr="003958EA">
        <w:rPr>
          <w:rStyle w:val="Estilo1Car"/>
        </w:rPr>
        <w:t xml:space="preserve"> debe tener un banner para advertir a los usuarios no autorizados que el acceso está prohibido.</w:t>
      </w:r>
      <w:r w:rsidR="003958EA" w:rsidRPr="003958EA">
        <w:rPr>
          <w:rStyle w:val="Estilo1Car"/>
        </w:rPr>
        <w:t xml:space="preserve"> </w:t>
      </w:r>
    </w:p>
    <w:p w14:paraId="6F118C54" w14:textId="77777777" w:rsidR="00994366" w:rsidRDefault="00994366" w:rsidP="00994366">
      <w:pPr>
        <w:pStyle w:val="AnswerLineL50"/>
      </w:pPr>
      <w:r>
        <w:t>Escriba sus respuestas aquí.</w:t>
      </w:r>
    </w:p>
    <w:p w14:paraId="6F118C56" w14:textId="11710B0F" w:rsidR="00994366" w:rsidRDefault="00854E1E" w:rsidP="00854E1E">
      <w:pPr>
        <w:pStyle w:val="BodyTextL50"/>
      </w:pPr>
      <w:r>
        <w:t>Si no se le solicita una contraseña antes de llegar al indicador EXEC del usuario, ¿qué comando de línea de consola olvidó configurar?</w:t>
      </w:r>
      <w:r w:rsidR="003958EA">
        <w:t xml:space="preserve"> </w:t>
      </w:r>
      <w:proofErr w:type="spellStart"/>
      <w:r w:rsidR="003958EA" w:rsidRPr="003958EA">
        <w:rPr>
          <w:rStyle w:val="Estilo1Car"/>
        </w:rPr>
        <w:t>Login</w:t>
      </w:r>
      <w:proofErr w:type="spellEnd"/>
      <w:r w:rsidR="003958EA">
        <w:rPr>
          <w:rStyle w:val="Estilo1Car"/>
        </w:rPr>
        <w:t>, no se creó el inicio de sesión.</w:t>
      </w:r>
    </w:p>
    <w:p w14:paraId="6F118C57" w14:textId="77777777" w:rsidR="00994366" w:rsidRDefault="00994366" w:rsidP="00994366">
      <w:pPr>
        <w:pStyle w:val="AnswerLineL50"/>
      </w:pPr>
      <w:r>
        <w:t>Escriba sus respuestas aquí.</w:t>
      </w:r>
    </w:p>
    <w:p w14:paraId="6F118C59" w14:textId="77777777" w:rsidR="00854E1E" w:rsidRDefault="00854E1E" w:rsidP="00994366">
      <w:pPr>
        <w:pStyle w:val="SubStepAlpha"/>
      </w:pPr>
      <w:r>
        <w:t>Introduzca las contraseñas necesarias para regresar al modo EXEC con privilegios.</w:t>
      </w:r>
    </w:p>
    <w:p w14:paraId="6F118C5A" w14:textId="77777777" w:rsidR="00994366" w:rsidRDefault="00994366" w:rsidP="00994366">
      <w:pPr>
        <w:pStyle w:val="Ttulo4"/>
      </w:pPr>
      <w:r>
        <w:t>Preguntas:</w:t>
      </w:r>
    </w:p>
    <w:p w14:paraId="6F118C5B" w14:textId="339AA718" w:rsidR="00994366" w:rsidRDefault="00854E1E" w:rsidP="00F00D4C">
      <w:pPr>
        <w:pStyle w:val="BodyTextL50"/>
        <w:spacing w:before="0"/>
      </w:pPr>
      <w:r>
        <w:t xml:space="preserve">¿Por qué la contraseña de </w:t>
      </w:r>
      <w:r>
        <w:rPr>
          <w:b/>
        </w:rPr>
        <w:t>enable secret</w:t>
      </w:r>
      <w:r>
        <w:t xml:space="preserve"> permitiría el acceso al modo EXEC privilegiado y la contraseña de </w:t>
      </w:r>
      <w:r>
        <w:rPr>
          <w:b/>
        </w:rPr>
        <w:t>enable</w:t>
      </w:r>
      <w:r>
        <w:t xml:space="preserve"> dejaría de ser válida?</w:t>
      </w:r>
      <w:r w:rsidR="003958EA">
        <w:t xml:space="preserve"> </w:t>
      </w:r>
      <w:r w:rsidR="003958EA" w:rsidRPr="003958EA">
        <w:rPr>
          <w:rStyle w:val="Estilo1Car"/>
        </w:rPr>
        <w:t xml:space="preserve">Porque se configura una nueva medida de seguridad </w:t>
      </w:r>
      <w:proofErr w:type="spellStart"/>
      <w:r w:rsidR="003958EA" w:rsidRPr="003958EA">
        <w:rPr>
          <w:rStyle w:val="Estilo1Car"/>
        </w:rPr>
        <w:t>sobreeacribiendo</w:t>
      </w:r>
      <w:proofErr w:type="spellEnd"/>
      <w:r w:rsidR="003958EA" w:rsidRPr="003958EA">
        <w:rPr>
          <w:rStyle w:val="Estilo1Car"/>
        </w:rPr>
        <w:t xml:space="preserve"> </w:t>
      </w:r>
      <w:proofErr w:type="spellStart"/>
      <w:r w:rsidR="003958EA" w:rsidRPr="003958EA">
        <w:rPr>
          <w:rStyle w:val="Estilo1Car"/>
        </w:rPr>
        <w:t>enable</w:t>
      </w:r>
      <w:proofErr w:type="spellEnd"/>
      <w:r w:rsidR="003958EA" w:rsidRPr="003958EA">
        <w:rPr>
          <w:rStyle w:val="Estilo1Car"/>
        </w:rPr>
        <w:t>.</w:t>
      </w:r>
    </w:p>
    <w:p w14:paraId="6F118C5C" w14:textId="77777777" w:rsidR="00994366" w:rsidRDefault="00994366" w:rsidP="00994366">
      <w:pPr>
        <w:pStyle w:val="AnswerLineL50"/>
      </w:pPr>
      <w:r>
        <w:t>Escriba sus respuestas aquí.</w:t>
      </w:r>
    </w:p>
    <w:p w14:paraId="6F118C5E" w14:textId="067F09C3" w:rsidR="00994366" w:rsidRDefault="00854E1E" w:rsidP="00854E1E">
      <w:pPr>
        <w:pStyle w:val="BodyTextL50"/>
      </w:pPr>
      <w:r>
        <w:t xml:space="preserve">Si configura más contraseñas en el router, ¿se muestran como texto no cifrado o en forma cifrada en el archivo de configuración? </w:t>
      </w:r>
      <w:proofErr w:type="spellStart"/>
      <w:r w:rsidRPr="003958EA">
        <w:rPr>
          <w:rStyle w:val="Estilo1Car"/>
        </w:rPr>
        <w:t>Explique.</w:t>
      </w:r>
      <w:r w:rsidR="003958EA" w:rsidRPr="003958EA">
        <w:rPr>
          <w:rStyle w:val="Estilo1Car"/>
        </w:rPr>
        <w:t>Todo</w:t>
      </w:r>
      <w:proofErr w:type="spellEnd"/>
      <w:r w:rsidR="003958EA" w:rsidRPr="003958EA">
        <w:rPr>
          <w:rStyle w:val="Estilo1Car"/>
        </w:rPr>
        <w:t xml:space="preserve"> será cifrado si se introduce el </w:t>
      </w:r>
      <w:proofErr w:type="spellStart"/>
      <w:r w:rsidR="003958EA" w:rsidRPr="003958EA">
        <w:rPr>
          <w:rStyle w:val="Estilo1Car"/>
        </w:rPr>
        <w:t>service</w:t>
      </w:r>
      <w:proofErr w:type="spellEnd"/>
      <w:r w:rsidR="003958EA" w:rsidRPr="003958EA">
        <w:rPr>
          <w:rStyle w:val="Estilo1Car"/>
        </w:rPr>
        <w:t xml:space="preserve"> </w:t>
      </w:r>
      <w:proofErr w:type="spellStart"/>
      <w:proofErr w:type="gramStart"/>
      <w:r w:rsidR="003958EA" w:rsidRPr="003958EA">
        <w:rPr>
          <w:rStyle w:val="Estilo1Car"/>
        </w:rPr>
        <w:t>password</w:t>
      </w:r>
      <w:proofErr w:type="gramEnd"/>
      <w:r w:rsidR="003958EA" w:rsidRPr="003958EA">
        <w:rPr>
          <w:rStyle w:val="Estilo1Car"/>
        </w:rPr>
        <w:t>-encryption</w:t>
      </w:r>
      <w:proofErr w:type="spellEnd"/>
      <w:r w:rsidR="003958EA" w:rsidRPr="003958EA">
        <w:rPr>
          <w:rStyle w:val="Estilo1Car"/>
        </w:rPr>
        <w:t>, lo actual y lo nuevo.</w:t>
      </w:r>
    </w:p>
    <w:p w14:paraId="6F118C5F" w14:textId="77777777" w:rsidR="00994366" w:rsidRDefault="00994366" w:rsidP="00994366">
      <w:pPr>
        <w:pStyle w:val="AnswerLineL50"/>
      </w:pPr>
      <w:r>
        <w:t>Escriba sus respuestas aquí.</w:t>
      </w:r>
    </w:p>
    <w:p w14:paraId="6F118C61" w14:textId="77777777" w:rsidR="00951D3C" w:rsidRDefault="00951D3C" w:rsidP="00951D3C">
      <w:pPr>
        <w:pStyle w:val="ConfigWindow"/>
      </w:pPr>
      <w:r>
        <w:t>Cierre la ventana de configuración</w:t>
      </w:r>
    </w:p>
    <w:p w14:paraId="6F118C62" w14:textId="77777777" w:rsidR="00854E1E" w:rsidRDefault="00854E1E" w:rsidP="00F00D4C">
      <w:pPr>
        <w:pStyle w:val="Ttulo2"/>
      </w:pPr>
      <w:r>
        <w:t>Guarde el archivo de configuración en ejecución</w:t>
      </w:r>
    </w:p>
    <w:p w14:paraId="6F118C63" w14:textId="77777777" w:rsidR="00854E1E" w:rsidRDefault="00854E1E" w:rsidP="00854E1E">
      <w:pPr>
        <w:pStyle w:val="Ttulo3"/>
      </w:pPr>
      <w:r>
        <w:t>Guarde el archivo de configuración en la NVRAM.</w:t>
      </w:r>
    </w:p>
    <w:p w14:paraId="6F118C64" w14:textId="77777777" w:rsidR="00854E1E" w:rsidRDefault="00854E1E" w:rsidP="00994366">
      <w:pPr>
        <w:pStyle w:val="SubStepAlpha"/>
      </w:pPr>
      <w:r>
        <w:t xml:space="preserve">Ha configurado la configuración inicial para </w:t>
      </w:r>
      <w:r>
        <w:rPr>
          <w:b/>
        </w:rPr>
        <w:t>R1</w:t>
      </w:r>
      <w:r>
        <w:t>. Ahora haga una copia de respaldo del archivo de configuración en ejecución en la NVRAM para garantizar que no se pierdan los cambios realizados si el sistema se reinicia o se apaga.</w:t>
      </w:r>
    </w:p>
    <w:p w14:paraId="6F118C65" w14:textId="77777777" w:rsidR="00CA7623" w:rsidRDefault="00CA7623" w:rsidP="00CA7623">
      <w:pPr>
        <w:pStyle w:val="ConfigWindow"/>
      </w:pPr>
      <w:r>
        <w:t>Abra una ventana de configuración</w:t>
      </w:r>
    </w:p>
    <w:p w14:paraId="6F118C66" w14:textId="77777777" w:rsidR="00994366" w:rsidRDefault="00994366" w:rsidP="00994366">
      <w:pPr>
        <w:pStyle w:val="Ttulo4"/>
      </w:pPr>
      <w:r>
        <w:t>Preguntas:</w:t>
      </w:r>
    </w:p>
    <w:p w14:paraId="6F118C67" w14:textId="67F08610" w:rsidR="00994366" w:rsidRDefault="00854E1E" w:rsidP="00CA7623">
      <w:pPr>
        <w:pStyle w:val="BodyTextL50"/>
        <w:spacing w:before="0"/>
      </w:pPr>
      <w:r>
        <w:t>¿Qué comando introdujo para guardar la configuración en la NVRAM?</w:t>
      </w:r>
      <w:r w:rsidR="003958EA">
        <w:t xml:space="preserve"> </w:t>
      </w:r>
      <w:proofErr w:type="spellStart"/>
      <w:r w:rsidR="003958EA" w:rsidRPr="003958EA">
        <w:rPr>
          <w:rStyle w:val="Estilo1Car"/>
        </w:rPr>
        <w:t>Copy</w:t>
      </w:r>
      <w:proofErr w:type="spellEnd"/>
      <w:r w:rsidR="003958EA" w:rsidRPr="003958EA">
        <w:rPr>
          <w:rStyle w:val="Estilo1Car"/>
        </w:rPr>
        <w:t xml:space="preserve"> running-</w:t>
      </w:r>
      <w:proofErr w:type="spellStart"/>
      <w:r w:rsidR="003958EA" w:rsidRPr="003958EA">
        <w:rPr>
          <w:rStyle w:val="Estilo1Car"/>
        </w:rPr>
        <w:t>config</w:t>
      </w:r>
      <w:proofErr w:type="spellEnd"/>
      <w:r w:rsidR="003958EA" w:rsidRPr="003958EA">
        <w:rPr>
          <w:rStyle w:val="Estilo1Car"/>
        </w:rPr>
        <w:t xml:space="preserve"> </w:t>
      </w:r>
      <w:proofErr w:type="gramStart"/>
      <w:r w:rsidR="003958EA" w:rsidRPr="003958EA">
        <w:rPr>
          <w:rStyle w:val="Estilo1Car"/>
        </w:rPr>
        <w:t>startup</w:t>
      </w:r>
      <w:proofErr w:type="gramEnd"/>
      <w:r w:rsidR="003958EA" w:rsidRPr="003958EA">
        <w:rPr>
          <w:rStyle w:val="Estilo1Car"/>
        </w:rPr>
        <w:t>-</w:t>
      </w:r>
      <w:proofErr w:type="spellStart"/>
      <w:r w:rsidR="003958EA" w:rsidRPr="003958EA">
        <w:rPr>
          <w:rStyle w:val="Estilo1Car"/>
        </w:rPr>
        <w:t>config</w:t>
      </w:r>
      <w:proofErr w:type="spellEnd"/>
    </w:p>
    <w:p w14:paraId="6F118C68" w14:textId="77777777" w:rsidR="00994366" w:rsidRDefault="00994366" w:rsidP="00994366">
      <w:pPr>
        <w:pStyle w:val="AnswerLineL50"/>
      </w:pPr>
      <w:r>
        <w:t>Escriba sus respuestas aquí.</w:t>
      </w:r>
    </w:p>
    <w:p w14:paraId="6F118C6A" w14:textId="09CC5777" w:rsidR="00994366" w:rsidRDefault="00854E1E" w:rsidP="00854E1E">
      <w:pPr>
        <w:pStyle w:val="BodyTextL50"/>
      </w:pPr>
      <w:r>
        <w:t>¿Cuál es la versión más corta e inequívoca de este comando?</w:t>
      </w:r>
      <w:r w:rsidR="003958EA">
        <w:t xml:space="preserve"> </w:t>
      </w:r>
      <w:proofErr w:type="spellStart"/>
      <w:r w:rsidR="003958EA" w:rsidRPr="003958EA">
        <w:rPr>
          <w:rStyle w:val="Estilo1Car"/>
        </w:rPr>
        <w:t>Cop</w:t>
      </w:r>
      <w:proofErr w:type="spellEnd"/>
      <w:r w:rsidR="003958EA" w:rsidRPr="003958EA">
        <w:rPr>
          <w:rStyle w:val="Estilo1Car"/>
        </w:rPr>
        <w:t xml:space="preserve"> r </w:t>
      </w:r>
      <w:proofErr w:type="spellStart"/>
      <w:r w:rsidR="003958EA" w:rsidRPr="003958EA">
        <w:rPr>
          <w:rStyle w:val="Estilo1Car"/>
        </w:rPr>
        <w:t>st</w:t>
      </w:r>
      <w:proofErr w:type="spellEnd"/>
    </w:p>
    <w:p w14:paraId="6F118C6B" w14:textId="77777777" w:rsidR="00994366" w:rsidRDefault="00994366" w:rsidP="00994366">
      <w:pPr>
        <w:pStyle w:val="AnswerLineL50"/>
      </w:pPr>
      <w:r>
        <w:t>Escriba sus respuestas aquí.</w:t>
      </w:r>
    </w:p>
    <w:p w14:paraId="6F118C6E" w14:textId="06A9E34C" w:rsidR="00994366" w:rsidRDefault="00854E1E" w:rsidP="00854E1E">
      <w:pPr>
        <w:pStyle w:val="BodyTextL50"/>
      </w:pPr>
      <w:r>
        <w:t>¿Qué comando muestra el contenido de la NVRAM?</w:t>
      </w:r>
      <w:r w:rsidR="003958EA">
        <w:t xml:space="preserve"> </w:t>
      </w:r>
      <w:r w:rsidR="003958EA" w:rsidRPr="003958EA">
        <w:rPr>
          <w:rStyle w:val="Estilo1Car"/>
        </w:rPr>
        <w:t xml:space="preserve">Show </w:t>
      </w:r>
      <w:proofErr w:type="gramStart"/>
      <w:r w:rsidR="003958EA" w:rsidRPr="003958EA">
        <w:rPr>
          <w:rStyle w:val="Estilo1Car"/>
        </w:rPr>
        <w:t>startup</w:t>
      </w:r>
      <w:proofErr w:type="gramEnd"/>
      <w:r w:rsidR="003958EA" w:rsidRPr="003958EA">
        <w:rPr>
          <w:rStyle w:val="Estilo1Car"/>
        </w:rPr>
        <w:t>-</w:t>
      </w:r>
      <w:proofErr w:type="spellStart"/>
      <w:r w:rsidR="003958EA" w:rsidRPr="003958EA">
        <w:rPr>
          <w:rStyle w:val="Estilo1Car"/>
        </w:rPr>
        <w:t>configuration</w:t>
      </w:r>
      <w:proofErr w:type="spellEnd"/>
    </w:p>
    <w:p w14:paraId="6F118C6F" w14:textId="77777777" w:rsidR="00994366" w:rsidRDefault="00994366" w:rsidP="00994366">
      <w:pPr>
        <w:pStyle w:val="AnswerLineL50"/>
      </w:pPr>
      <w:r>
        <w:t>Escriba sus respuestas aquí.</w:t>
      </w:r>
    </w:p>
    <w:p w14:paraId="6F118C71" w14:textId="77777777" w:rsidR="00CA7623" w:rsidRPr="00994366" w:rsidRDefault="00CA7623" w:rsidP="00CA7623">
      <w:pPr>
        <w:pStyle w:val="ConfigWindow"/>
        <w:rPr>
          <w:rStyle w:val="AnswerGray"/>
          <w:rFonts w:ascii="Courier New" w:hAnsi="Courier New" w:cs="Courier New"/>
        </w:rPr>
      </w:pPr>
      <w:r>
        <w:t>Cierre la ventana de configuración</w:t>
      </w:r>
    </w:p>
    <w:p w14:paraId="6F118C72" w14:textId="77777777" w:rsidR="00854E1E" w:rsidRDefault="00854E1E" w:rsidP="00854E1E">
      <w:pPr>
        <w:pStyle w:val="SubStepAlpha"/>
        <w:numPr>
          <w:ilvl w:val="2"/>
          <w:numId w:val="11"/>
        </w:numPr>
        <w:ind w:left="720" w:hanging="360"/>
      </w:pPr>
      <w:r>
        <w:t xml:space="preserve">Verifique que todos los parámetros configurados estén registrados. De lo contrario, analice el resultado y determine qué comandos no se ejecutaron o se ingresaron incorrectamente. También puede hacer clic en </w:t>
      </w:r>
      <w:r>
        <w:rPr>
          <w:b/>
        </w:rPr>
        <w:t>Check Results</w:t>
      </w:r>
      <w:r>
        <w:t xml:space="preserve"> en la ventana de instrucción.</w:t>
      </w:r>
    </w:p>
    <w:p w14:paraId="6F118C73" w14:textId="77777777" w:rsidR="00854E1E" w:rsidRDefault="00854E1E" w:rsidP="00854E1E">
      <w:pPr>
        <w:pStyle w:val="Ttulo3"/>
      </w:pPr>
      <w:r>
        <w:t>Opcional: Guarde el archivo de configuración de inicio en flash.</w:t>
      </w:r>
    </w:p>
    <w:p w14:paraId="6F118C74" w14:textId="77777777" w:rsidR="00854E1E" w:rsidRDefault="00854E1E" w:rsidP="00854E1E">
      <w:pPr>
        <w:pStyle w:val="BodyTextL25"/>
      </w:pPr>
      <w:r>
        <w:t xml:space="preserve">Si bien aprenderá más sobre cómo administrar el almacenamiento flash en un router en capítulos posteriores, es posible que le interese saber que, como procedimiento de respaldo adicional, puede guardar su archivo de configuración de inicio en flash. De manera predeterminada, el router seguirá cargando la </w:t>
      </w:r>
      <w:r>
        <w:lastRenderedPageBreak/>
        <w:t>configuración de inicio desde la NVRAM, pero si esta se daña, puede restablecer la configuración de inicio copiándola de la memoria flash.</w:t>
      </w:r>
    </w:p>
    <w:p w14:paraId="6F118C75" w14:textId="77777777" w:rsidR="00854E1E" w:rsidRDefault="00854E1E" w:rsidP="00854E1E">
      <w:pPr>
        <w:pStyle w:val="BodyTextL25"/>
      </w:pPr>
      <w:r>
        <w:t>Complete los siguientes pasos para guardar la configuración de inicio en la memoria flash.</w:t>
      </w:r>
    </w:p>
    <w:p w14:paraId="6F118C76" w14:textId="77777777" w:rsidR="00CA7623" w:rsidRDefault="00CA7623" w:rsidP="00CA7623">
      <w:pPr>
        <w:pStyle w:val="ConfigWindow"/>
      </w:pPr>
      <w:r>
        <w:t>Abra una ventana de configuración</w:t>
      </w:r>
    </w:p>
    <w:p w14:paraId="6F118C77" w14:textId="77777777" w:rsidR="00854E1E" w:rsidRDefault="00854E1E" w:rsidP="00CA7623">
      <w:pPr>
        <w:pStyle w:val="SubStepAlpha"/>
        <w:spacing w:before="0"/>
      </w:pPr>
      <w:r>
        <w:t xml:space="preserve">Examine el contenido de la memoria flash mediante el comando </w:t>
      </w:r>
      <w:r>
        <w:rPr>
          <w:b/>
        </w:rPr>
        <w:t>show flash</w:t>
      </w:r>
      <w:r>
        <w:t>:</w:t>
      </w:r>
    </w:p>
    <w:p w14:paraId="6F118C78" w14:textId="77777777" w:rsidR="00854E1E" w:rsidRDefault="00854E1E" w:rsidP="00854E1E">
      <w:pPr>
        <w:pStyle w:val="CMD"/>
      </w:pPr>
      <w:r>
        <w:t xml:space="preserve">R1# </w:t>
      </w:r>
      <w:r>
        <w:rPr>
          <w:b/>
        </w:rPr>
        <w:t>show flash</w:t>
      </w:r>
    </w:p>
    <w:p w14:paraId="6F118C79" w14:textId="77777777" w:rsidR="00994366" w:rsidRDefault="00994366" w:rsidP="00994366">
      <w:pPr>
        <w:pStyle w:val="Ttulo4"/>
      </w:pPr>
      <w:r>
        <w:t>Preguntas:</w:t>
      </w:r>
    </w:p>
    <w:p w14:paraId="6F118C7A" w14:textId="713775D5" w:rsidR="00CA7623" w:rsidRDefault="00854E1E" w:rsidP="00CA7623">
      <w:pPr>
        <w:pStyle w:val="BodyTextL50"/>
        <w:spacing w:before="0"/>
      </w:pPr>
      <w:r>
        <w:t xml:space="preserve">¿Cuántos archivos hay almacenados actualmente en la memoria </w:t>
      </w:r>
      <w:proofErr w:type="gramStart"/>
      <w:r>
        <w:t>flash</w:t>
      </w:r>
      <w:proofErr w:type="gramEnd"/>
      <w:r>
        <w:t>?</w:t>
      </w:r>
      <w:r w:rsidR="003958EA">
        <w:t xml:space="preserve"> </w:t>
      </w:r>
      <w:r w:rsidR="003958EA" w:rsidRPr="003958EA">
        <w:rPr>
          <w:rStyle w:val="Estilo1Car"/>
        </w:rPr>
        <w:t>3</w:t>
      </w:r>
    </w:p>
    <w:p w14:paraId="6F118C7B" w14:textId="77777777" w:rsidR="00CA7623" w:rsidRDefault="00CA7623" w:rsidP="00CA7623">
      <w:pPr>
        <w:pStyle w:val="AnswerLineL50"/>
      </w:pPr>
      <w:r>
        <w:t>Escriba sus respuestas aquí.</w:t>
      </w:r>
    </w:p>
    <w:p w14:paraId="6F118C7D" w14:textId="08199CBD" w:rsidR="00CA7623" w:rsidRDefault="00854E1E" w:rsidP="00854E1E">
      <w:pPr>
        <w:pStyle w:val="BodyTextL50"/>
      </w:pPr>
      <w:r>
        <w:t>¿Cuál de estos archivos cree que es la imagen de IOS?</w:t>
      </w:r>
      <w:r w:rsidR="003958EA">
        <w:t xml:space="preserve"> </w:t>
      </w:r>
      <w:r w:rsidR="003958EA" w:rsidRPr="003958EA">
        <w:rPr>
          <w:rStyle w:val="Estilo1Car"/>
        </w:rPr>
        <w:t>c1900-universalk9-mz.SPA.151-4.M4.bin</w:t>
      </w:r>
    </w:p>
    <w:p w14:paraId="6F118C7E" w14:textId="77777777" w:rsidR="00CA7623" w:rsidRDefault="00CA7623" w:rsidP="00CA7623">
      <w:pPr>
        <w:pStyle w:val="AnswerLineL50"/>
      </w:pPr>
      <w:r>
        <w:t>Escriba sus respuestas aquí.</w:t>
      </w:r>
    </w:p>
    <w:p w14:paraId="6F118C80" w14:textId="7AFA8AC1" w:rsidR="00CA7623" w:rsidRDefault="00854E1E" w:rsidP="00854E1E">
      <w:pPr>
        <w:pStyle w:val="BodyTextL50"/>
      </w:pPr>
      <w:r>
        <w:t>¿Por qué cree que este archivo es la imagen de IOS?</w:t>
      </w:r>
      <w:r w:rsidR="003958EA">
        <w:t xml:space="preserve"> </w:t>
      </w:r>
      <w:r w:rsidR="003958EA" w:rsidRPr="003958EA">
        <w:rPr>
          <w:rStyle w:val="Estilo1Car"/>
        </w:rPr>
        <w:t>Por la extensión .</w:t>
      </w:r>
      <w:proofErr w:type="spellStart"/>
      <w:r w:rsidR="003958EA" w:rsidRPr="003958EA">
        <w:rPr>
          <w:rStyle w:val="Estilo1Car"/>
        </w:rPr>
        <w:t>bin</w:t>
      </w:r>
      <w:proofErr w:type="spellEnd"/>
    </w:p>
    <w:p w14:paraId="6F118C81" w14:textId="77777777" w:rsidR="00CA7623" w:rsidRDefault="00CA7623" w:rsidP="00CA7623">
      <w:pPr>
        <w:pStyle w:val="AnswerLineL50"/>
      </w:pPr>
      <w:r>
        <w:t>Escriba sus respuestas aquí.</w:t>
      </w:r>
    </w:p>
    <w:p w14:paraId="6F118C83" w14:textId="77777777" w:rsidR="00854E1E" w:rsidRDefault="00854E1E" w:rsidP="00994366">
      <w:pPr>
        <w:pStyle w:val="SubStepAlpha"/>
      </w:pPr>
      <w:r>
        <w:t>Utilice los siguientes comandos para guardar el archivo de configuración de inicio en la memoria flash:</w:t>
      </w:r>
    </w:p>
    <w:p w14:paraId="6F118C84" w14:textId="77777777" w:rsidR="00854E1E" w:rsidRPr="003958EA" w:rsidRDefault="00854E1E" w:rsidP="00854E1E">
      <w:pPr>
        <w:pStyle w:val="CMD"/>
        <w:rPr>
          <w:lang w:val="en-US"/>
        </w:rPr>
      </w:pPr>
      <w:r w:rsidRPr="003958EA">
        <w:rPr>
          <w:lang w:val="en-US"/>
        </w:rPr>
        <w:t xml:space="preserve">R1# </w:t>
      </w:r>
      <w:r w:rsidRPr="003958EA">
        <w:rPr>
          <w:b/>
          <w:lang w:val="en-US"/>
        </w:rPr>
        <w:t>copy startup-config flash</w:t>
      </w:r>
    </w:p>
    <w:p w14:paraId="6F118C85" w14:textId="77777777" w:rsidR="00854E1E" w:rsidRPr="003958EA" w:rsidRDefault="00854E1E" w:rsidP="00854E1E">
      <w:pPr>
        <w:pStyle w:val="CMD"/>
        <w:rPr>
          <w:lang w:val="en-US"/>
        </w:rPr>
      </w:pPr>
      <w:r w:rsidRPr="003958EA">
        <w:rPr>
          <w:lang w:val="en-US"/>
        </w:rPr>
        <w:t>Destination filename [startup-config]</w:t>
      </w:r>
    </w:p>
    <w:p w14:paraId="6F118C86" w14:textId="77777777" w:rsidR="00854E1E" w:rsidRDefault="00854E1E" w:rsidP="00854E1E">
      <w:pPr>
        <w:pStyle w:val="BodyTextL50"/>
      </w:pPr>
      <w:r>
        <w:t xml:space="preserve">El </w:t>
      </w:r>
      <w:proofErr w:type="spellStart"/>
      <w:r>
        <w:t>router</w:t>
      </w:r>
      <w:proofErr w:type="spellEnd"/>
      <w:r>
        <w:t xml:space="preserve"> le solicita que almacene el archivo en </w:t>
      </w:r>
      <w:proofErr w:type="gramStart"/>
      <w:r>
        <w:t>flash</w:t>
      </w:r>
      <w:proofErr w:type="gramEnd"/>
      <w:r>
        <w:t xml:space="preserve"> utilizando el nombre entre paréntesis. Si la respuesta es afirmativa, presione </w:t>
      </w:r>
      <w:r>
        <w:rPr>
          <w:b/>
        </w:rPr>
        <w:t>ENTER</w:t>
      </w:r>
      <w:r>
        <w:t xml:space="preserve">; de lo contrario, escriba un nombre adecuado y presione la tecla </w:t>
      </w:r>
      <w:r>
        <w:rPr>
          <w:b/>
        </w:rPr>
        <w:t>ENTER</w:t>
      </w:r>
      <w:r>
        <w:t>.</w:t>
      </w:r>
    </w:p>
    <w:p w14:paraId="6F118C87" w14:textId="77777777" w:rsidR="00854E1E" w:rsidRDefault="00854E1E" w:rsidP="00994366">
      <w:pPr>
        <w:pStyle w:val="SubStepAlpha"/>
      </w:pPr>
      <w:r>
        <w:t xml:space="preserve">Utilice el comando </w:t>
      </w:r>
      <w:r>
        <w:rPr>
          <w:b/>
        </w:rPr>
        <w:t>show flash</w:t>
      </w:r>
      <w:r>
        <w:t xml:space="preserve"> para verificar que el archivo de configuración de inicio esté guardado en la memoria flash.</w:t>
      </w:r>
    </w:p>
    <w:p w14:paraId="6F118C88" w14:textId="77777777" w:rsidR="00CA7623" w:rsidRDefault="00CA7623" w:rsidP="00CA7623">
      <w:pPr>
        <w:pStyle w:val="ConfigWindow"/>
      </w:pPr>
      <w:r>
        <w:t>Cierre la ventana de configuración</w:t>
      </w:r>
    </w:p>
    <w:p w14:paraId="6F118C89" w14:textId="77777777" w:rsidR="00CA7623" w:rsidRDefault="00CA7623" w:rsidP="00CA7623">
      <w:pPr>
        <w:pStyle w:val="ConfigWindow"/>
      </w:pPr>
      <w:r>
        <w:t>Fin del documento</w:t>
      </w:r>
    </w:p>
    <w:sectPr w:rsidR="00CA762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F34F" w14:textId="77777777" w:rsidR="0016722F" w:rsidRDefault="0016722F" w:rsidP="00710659">
      <w:pPr>
        <w:spacing w:after="0" w:line="240" w:lineRule="auto"/>
      </w:pPr>
      <w:r>
        <w:separator/>
      </w:r>
    </w:p>
    <w:p w14:paraId="4362CF3A" w14:textId="77777777" w:rsidR="0016722F" w:rsidRDefault="0016722F"/>
  </w:endnote>
  <w:endnote w:type="continuationSeparator" w:id="0">
    <w:p w14:paraId="7145410C" w14:textId="77777777" w:rsidR="0016722F" w:rsidRDefault="0016722F" w:rsidP="00710659">
      <w:pPr>
        <w:spacing w:after="0" w:line="240" w:lineRule="auto"/>
      </w:pPr>
      <w:r>
        <w:continuationSeparator/>
      </w:r>
    </w:p>
    <w:p w14:paraId="08DD5436" w14:textId="77777777" w:rsidR="0016722F" w:rsidRDefault="00167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8C9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8C95" w14:textId="33EBF27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958E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8C97" w14:textId="71F6523C"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3958EA">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2C67" w14:textId="77777777" w:rsidR="0016722F" w:rsidRDefault="0016722F" w:rsidP="00710659">
      <w:pPr>
        <w:spacing w:after="0" w:line="240" w:lineRule="auto"/>
      </w:pPr>
      <w:r>
        <w:separator/>
      </w:r>
    </w:p>
    <w:p w14:paraId="13684CE7" w14:textId="77777777" w:rsidR="0016722F" w:rsidRDefault="0016722F"/>
  </w:footnote>
  <w:footnote w:type="continuationSeparator" w:id="0">
    <w:p w14:paraId="7420D88A" w14:textId="77777777" w:rsidR="0016722F" w:rsidRDefault="0016722F" w:rsidP="00710659">
      <w:pPr>
        <w:spacing w:after="0" w:line="240" w:lineRule="auto"/>
      </w:pPr>
      <w:r>
        <w:continuationSeparator/>
      </w:r>
    </w:p>
    <w:p w14:paraId="2B201A93" w14:textId="77777777" w:rsidR="0016722F" w:rsidRDefault="00167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8C92"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Content>
      <w:p w14:paraId="6F118C93" w14:textId="77777777" w:rsidR="00926CB2" w:rsidRDefault="00854E1E" w:rsidP="008402F2">
        <w:pPr>
          <w:pStyle w:val="PageHead"/>
        </w:pPr>
        <w:r>
          <w:t>Packet Tracer: Configuración inicial del router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8C96" w14:textId="77777777" w:rsidR="00926CB2" w:rsidRDefault="00882B63" w:rsidP="006C3FCF">
    <w:pPr>
      <w:ind w:left="-288"/>
    </w:pPr>
    <w:r>
      <w:rPr>
        <w:noProof/>
      </w:rPr>
      <w:drawing>
        <wp:inline distT="0" distB="0" distL="0" distR="0" wp14:anchorId="6F118C98" wp14:editId="6F118C9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e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e %2:"/>
      <w:lvlJc w:val="left"/>
      <w:pPr>
        <w:ind w:left="0" w:firstLine="0"/>
      </w:pPr>
    </w:lvl>
    <w:lvl w:ilvl="2" w:tplc="3630352E">
      <w:start w:val="1"/>
      <w:numFmt w:val="decimal"/>
      <w:suff w:val="space"/>
      <w:lvlText w:val="Paso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e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Paso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e %1:  "/>
      <w:lvlJc w:val="left"/>
      <w:pPr>
        <w:ind w:left="0" w:firstLine="0"/>
      </w:pPr>
    </w:lvl>
    <w:lvl w:ilvl="1" w:tplc="7A8E36DA">
      <w:start w:val="1"/>
      <w:numFmt w:val="decimal"/>
      <w:lvlText w:val="Parte %2:"/>
      <w:lvlJc w:val="left"/>
      <w:pPr>
        <w:ind w:left="720" w:firstLine="0"/>
      </w:pPr>
    </w:lvl>
    <w:lvl w:ilvl="2" w:tplc="B2FC0ECE">
      <w:start w:val="1"/>
      <w:numFmt w:val="decimal"/>
      <w:lvlText w:val="Parte %3:"/>
      <w:lvlJc w:val="left"/>
      <w:pPr>
        <w:ind w:left="1080" w:firstLine="0"/>
      </w:pPr>
    </w:lvl>
    <w:lvl w:ilvl="3" w:tplc="4908227C">
      <w:start w:val="1"/>
      <w:numFmt w:val="decimal"/>
      <w:lvlText w:val="Parte %4:"/>
      <w:lvlJc w:val="left"/>
      <w:pPr>
        <w:ind w:left="1440" w:firstLine="0"/>
      </w:pPr>
    </w:lvl>
    <w:lvl w:ilvl="4" w:tplc="73A8571A">
      <w:start w:val="1"/>
      <w:numFmt w:val="decimal"/>
      <w:lvlText w:val="Parte %5:"/>
      <w:lvlJc w:val="left"/>
      <w:pPr>
        <w:ind w:left="1800" w:firstLine="0"/>
      </w:pPr>
    </w:lvl>
    <w:lvl w:ilvl="5" w:tplc="FF5E4722">
      <w:start w:val="1"/>
      <w:numFmt w:val="decimal"/>
      <w:lvlText w:val="Parte %6:"/>
      <w:lvlJc w:val="left"/>
      <w:pPr>
        <w:ind w:left="2160" w:firstLine="0"/>
      </w:pPr>
    </w:lvl>
    <w:lvl w:ilvl="6" w:tplc="79FEAC26">
      <w:start w:val="1"/>
      <w:numFmt w:val="decimal"/>
      <w:lvlText w:val="Parte %7:"/>
      <w:lvlJc w:val="left"/>
      <w:pPr>
        <w:ind w:left="2520" w:firstLine="0"/>
      </w:pPr>
    </w:lvl>
    <w:lvl w:ilvl="7" w:tplc="C0180F0E">
      <w:start w:val="1"/>
      <w:numFmt w:val="decimal"/>
      <w:lvlText w:val="Parte %8:"/>
      <w:lvlJc w:val="left"/>
      <w:pPr>
        <w:ind w:left="2880" w:firstLine="0"/>
      </w:pPr>
    </w:lvl>
    <w:lvl w:ilvl="8" w:tplc="0DA23A10">
      <w:start w:val="1"/>
      <w:numFmt w:val="decimal"/>
      <w:lvlText w:val="Parte %9:"/>
      <w:lvlJc w:val="left"/>
      <w:pPr>
        <w:ind w:left="3240" w:firstLine="0"/>
      </w:pPr>
    </w:lvl>
  </w:abstractNum>
  <w:num w:numId="1" w16cid:durableId="614020451">
    <w:abstractNumId w:val="7"/>
  </w:num>
  <w:num w:numId="2" w16cid:durableId="750541823">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21715092">
    <w:abstractNumId w:val="3"/>
  </w:num>
  <w:num w:numId="4" w16cid:durableId="999651866">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45540002">
    <w:abstractNumId w:val="4"/>
  </w:num>
  <w:num w:numId="6" w16cid:durableId="1005017779">
    <w:abstractNumId w:val="0"/>
  </w:num>
  <w:num w:numId="7" w16cid:durableId="1283154510">
    <w:abstractNumId w:val="1"/>
  </w:num>
  <w:num w:numId="8" w16cid:durableId="1427921191">
    <w:abstractNumId w:val="5"/>
    <w:lvlOverride w:ilvl="0">
      <w:lvl w:ilvl="0">
        <w:start w:val="1"/>
        <w:numFmt w:val="decimal"/>
        <w:lvlText w:val="Parte %1:"/>
        <w:lvlJc w:val="left"/>
        <w:pPr>
          <w:tabs>
            <w:tab w:val="num" w:pos="1152"/>
          </w:tabs>
          <w:ind w:left="1152" w:hanging="792"/>
        </w:pPr>
        <w:rPr>
          <w:rFonts w:hint="default"/>
        </w:rPr>
      </w:lvl>
    </w:lvlOverride>
  </w:num>
  <w:num w:numId="9" w16cid:durableId="1124929594">
    <w:abstractNumId w:val="4"/>
    <w:lvlOverride w:ilvl="0"/>
  </w:num>
  <w:num w:numId="10" w16cid:durableId="66928873">
    <w:abstractNumId w:val="6"/>
  </w:num>
  <w:num w:numId="11" w16cid:durableId="34894441">
    <w:abstractNumId w:val="9"/>
  </w:num>
  <w:num w:numId="12" w16cid:durableId="108404526">
    <w:abstractNumId w:val="10"/>
  </w:num>
  <w:num w:numId="13" w16cid:durableId="1342582606">
    <w:abstractNumId w:val="8"/>
  </w:num>
  <w:num w:numId="14" w16cid:durableId="25096669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7789A"/>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22F"/>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FAB"/>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58EA"/>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77049"/>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1F81"/>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A86"/>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18C04"/>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Ttulo1">
    <w:name w:val="heading 1"/>
    <w:basedOn w:val="Normal"/>
    <w:next w:val="BodyTextL25"/>
    <w:link w:val="Ttulo1Car"/>
    <w:autoRedefine/>
    <w:unhideWhenUsed/>
    <w:qFormat/>
    <w:rsid w:val="00854E1E"/>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54E1E"/>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B52E2"/>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854E1E"/>
    <w:rPr>
      <w:b/>
      <w:bCs/>
      <w:noProof/>
      <w:sz w:val="26"/>
      <w:szCs w:val="26"/>
    </w:rPr>
  </w:style>
  <w:style w:type="character" w:customStyle="1" w:styleId="Ttulo2Car">
    <w:name w:val="Título 2 Car"/>
    <w:link w:val="Ttulo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076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ar"/>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8B52E2"/>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Estilo1">
    <w:name w:val="Estilo1"/>
    <w:basedOn w:val="BodyTextL50"/>
    <w:link w:val="Estilo1Car"/>
    <w:qFormat/>
    <w:rsid w:val="003958EA"/>
    <w:rPr>
      <w:color w:val="4F81BD" w:themeColor="accent1"/>
      <w:sz w:val="22"/>
    </w:rPr>
  </w:style>
  <w:style w:type="character" w:customStyle="1" w:styleId="BodyTextL50Car">
    <w:name w:val="Body Text L50 Car"/>
    <w:basedOn w:val="Fuentedeprrafopredeter"/>
    <w:link w:val="BodyTextL50"/>
    <w:rsid w:val="003958EA"/>
    <w:rPr>
      <w:szCs w:val="22"/>
    </w:rPr>
  </w:style>
  <w:style w:type="character" w:customStyle="1" w:styleId="Estilo1Car">
    <w:name w:val="Estilo1 Car"/>
    <w:basedOn w:val="BodyTextL50Car"/>
    <w:link w:val="Estilo1"/>
    <w:rsid w:val="003958EA"/>
    <w:rPr>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5D5526"/>
    <w:rsid w:val="00F310AD"/>
    <w:rsid w:val="00F3210F"/>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AB0A4C-4785-4F12-A764-3DAF6F81DA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1468CB-837E-4153-8C3B-2490C64156B1}">
  <ds:schemaRefs>
    <ds:schemaRef ds:uri="http://schemas.microsoft.com/sharepoint/v3/contenttype/forms"/>
  </ds:schemaRefs>
</ds:datastoreItem>
</file>

<file path=customXml/itemProps3.xml><?xml version="1.0" encoding="utf-8"?>
<ds:datastoreItem xmlns:ds="http://schemas.openxmlformats.org/officeDocument/2006/customXml" ds:itemID="{8DD0B280-1CFA-4369-B71A-FDF2D7818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8CD2A-80EA-440D-BFE0-BAE09532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31</TotalTime>
  <Pages>4</Pages>
  <Words>1132</Words>
  <Characters>6226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Configuración inicial del router</vt:lpstr>
      <vt:lpstr>Packet Tracer - Configure Initial Router Settings</vt:lpstr>
    </vt:vector>
  </TitlesOfParts>
  <Company>Cisco Systems, Inc.</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Configuración inicial del router</dc:title>
  <dc:creator>SP</dc:creator>
  <dc:description>2013</dc:description>
  <cp:lastModifiedBy>AMERICA CITLALY FLORES MASCAREO</cp:lastModifiedBy>
  <cp:revision>5</cp:revision>
  <cp:lastPrinted>2020-06-23T16:44:00Z</cp:lastPrinted>
  <dcterms:created xsi:type="dcterms:W3CDTF">2020-06-23T16:44:00Z</dcterms:created>
  <dcterms:modified xsi:type="dcterms:W3CDTF">2023-04-22T22:38:00Z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5900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