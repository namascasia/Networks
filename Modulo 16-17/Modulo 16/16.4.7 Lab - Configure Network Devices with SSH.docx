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D0A2A" w14:textId="77777777" w:rsidR="00F25FBE" w:rsidRDefault="00000000" w:rsidP="00F25FBE">
      <w:pPr>
        <w:pStyle w:val="Ttulo"/>
        <w:rPr>
          <w:rStyle w:val="LabTitleInstVersred"/>
        </w:rPr>
      </w:pPr>
      <w:sdt>
        <w:sdtPr>
          <w:rPr>
            <w:b w:val="0"/>
            <w:color w:val="EE0000"/>
          </w:rPr>
          <w:alias w:val="Título"/>
          <w:tag w:val=""/>
          <w:id w:val="-487021785"/>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A029E">
            <w:t>Laboratorio</w:t>
          </w:r>
          <w:r w:rsidR="00962008">
            <w:t xml:space="preserve"> -</w:t>
          </w:r>
          <w:r w:rsidR="00BA029E">
            <w:t xml:space="preserve"> </w:t>
          </w:r>
          <w:r w:rsidR="00962008">
            <w:t>C</w:t>
          </w:r>
          <w:r w:rsidR="00BA029E">
            <w:t>onfigurar dispositivos de red con SSH</w:t>
          </w:r>
        </w:sdtContent>
      </w:sdt>
      <w:r w:rsidR="00BA029E">
        <w:rPr>
          <w:rStyle w:val="LabTitleInstVersred"/>
        </w:rPr>
        <w:t xml:space="preserve"> </w:t>
      </w:r>
    </w:p>
    <w:p w14:paraId="26818771" w14:textId="42E34223" w:rsidR="00D778DF" w:rsidRPr="00E70096" w:rsidRDefault="00D778DF" w:rsidP="00F25FBE">
      <w:pPr>
        <w:pStyle w:val="Ttulo"/>
      </w:pPr>
      <w:r>
        <w:t>Topología</w:t>
      </w:r>
    </w:p>
    <w:p w14:paraId="5235BA6A" w14:textId="77777777" w:rsidR="00D778DF" w:rsidRDefault="004C3125" w:rsidP="00D778DF">
      <w:pPr>
        <w:pStyle w:val="Visual"/>
      </w:pPr>
      <w:r>
        <w:rPr>
          <w:noProof/>
        </w:rPr>
        <w:drawing>
          <wp:inline distT="0" distB="0" distL="0" distR="0" wp14:anchorId="0E793B16" wp14:editId="5BDC6FAA">
            <wp:extent cx="4054475" cy="847725"/>
            <wp:effectExtent l="0" t="0" r="3175" b="0"/>
            <wp:docPr id="1" name="Picture 1" descr="The topology is consist of a router, a switch and a PC. PC-A is connected S1 F0/6.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4475" cy="847725"/>
                    </a:xfrm>
                    <a:prstGeom prst="rect">
                      <a:avLst/>
                    </a:prstGeom>
                    <a:noFill/>
                  </pic:spPr>
                </pic:pic>
              </a:graphicData>
            </a:graphic>
          </wp:inline>
        </w:drawing>
      </w:r>
    </w:p>
    <w:p w14:paraId="723D4F78" w14:textId="77777777" w:rsidR="00D778DF" w:rsidRPr="00E70096" w:rsidRDefault="00D778DF" w:rsidP="00D50297">
      <w:pPr>
        <w:pStyle w:val="Ttulo1"/>
      </w:pPr>
      <w:r>
        <w:t>Tabla de asignación de direcciones</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para el dispositivo, la interfaz, la dirección IP, la máscara de subred y la puerta de enlace predeterminada."/>
      </w:tblPr>
      <w:tblGrid>
        <w:gridCol w:w="1437"/>
        <w:gridCol w:w="1710"/>
        <w:gridCol w:w="2250"/>
        <w:gridCol w:w="2340"/>
        <w:gridCol w:w="2250"/>
      </w:tblGrid>
      <w:tr w:rsidR="00D50297" w14:paraId="008D18A1" w14:textId="77777777" w:rsidTr="00D50297">
        <w:trPr>
          <w:cantSplit/>
          <w:tblHeader/>
          <w:jc w:val="center"/>
        </w:trPr>
        <w:tc>
          <w:tcPr>
            <w:tcW w:w="14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1E9C11" w14:textId="77777777" w:rsidR="00D50297" w:rsidRPr="00E87D62" w:rsidRDefault="00D50297" w:rsidP="00D50297">
            <w:pPr>
              <w:pStyle w:val="TableHeading"/>
            </w:pPr>
            <w:r>
              <w:t>Dispositivo</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55FA2F" w14:textId="77777777" w:rsidR="00D50297" w:rsidRPr="00E87D62" w:rsidRDefault="00D50297" w:rsidP="00D50297">
            <w:pPr>
              <w:pStyle w:val="TableHeading"/>
            </w:pPr>
            <w:r>
              <w:t>Interfaz</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6BDE40" w14:textId="77777777" w:rsidR="00D50297" w:rsidRPr="00E87D62" w:rsidRDefault="00D50297" w:rsidP="00D50297">
            <w:pPr>
              <w:pStyle w:val="TableHeading"/>
            </w:pPr>
            <w:r>
              <w:t>Dirección IP</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3A1CC9" w14:textId="77777777" w:rsidR="00D50297" w:rsidRPr="00E87D62" w:rsidRDefault="00D50297" w:rsidP="00D50297">
            <w:pPr>
              <w:pStyle w:val="TableHeading"/>
            </w:pPr>
            <w:r>
              <w:t>Máscara de subred</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06F1533" w14:textId="77777777" w:rsidR="00D50297" w:rsidRPr="00E87D62" w:rsidRDefault="00D50297" w:rsidP="00D50297">
            <w:pPr>
              <w:pStyle w:val="TableHeading"/>
            </w:pPr>
            <w:r>
              <w:t>Gateway predeterminado</w:t>
            </w:r>
          </w:p>
        </w:tc>
      </w:tr>
      <w:tr w:rsidR="00D50297" w14:paraId="38844397" w14:textId="77777777" w:rsidTr="00D50297">
        <w:trPr>
          <w:cantSplit/>
          <w:jc w:val="center"/>
        </w:trPr>
        <w:tc>
          <w:tcPr>
            <w:tcW w:w="1437" w:type="dxa"/>
            <w:vAlign w:val="bottom"/>
          </w:tcPr>
          <w:p w14:paraId="3FF67676" w14:textId="77777777" w:rsidR="00D50297" w:rsidRPr="00E87D62" w:rsidRDefault="00D50297" w:rsidP="00D50297">
            <w:pPr>
              <w:pStyle w:val="TableText"/>
            </w:pPr>
            <w:r>
              <w:t>R1</w:t>
            </w:r>
          </w:p>
        </w:tc>
        <w:tc>
          <w:tcPr>
            <w:tcW w:w="1710" w:type="dxa"/>
            <w:vAlign w:val="bottom"/>
          </w:tcPr>
          <w:p w14:paraId="6D2B5984" w14:textId="77777777" w:rsidR="00D50297" w:rsidRPr="00E87D62" w:rsidRDefault="00D50297" w:rsidP="00D50297">
            <w:pPr>
              <w:pStyle w:val="TableText"/>
            </w:pPr>
            <w:r>
              <w:t>G0/0/1</w:t>
            </w:r>
          </w:p>
        </w:tc>
        <w:tc>
          <w:tcPr>
            <w:tcW w:w="2250" w:type="dxa"/>
            <w:vAlign w:val="bottom"/>
          </w:tcPr>
          <w:p w14:paraId="331621A7" w14:textId="77777777" w:rsidR="00D50297" w:rsidRPr="00E87D62" w:rsidRDefault="00D50297" w:rsidP="00D50297">
            <w:pPr>
              <w:pStyle w:val="TableText"/>
            </w:pPr>
            <w:r>
              <w:t>192.168.1.1</w:t>
            </w:r>
          </w:p>
        </w:tc>
        <w:tc>
          <w:tcPr>
            <w:tcW w:w="2340" w:type="dxa"/>
            <w:vAlign w:val="bottom"/>
          </w:tcPr>
          <w:p w14:paraId="7315D184" w14:textId="77777777" w:rsidR="00D50297" w:rsidRPr="00E87D62" w:rsidRDefault="00D50297" w:rsidP="00D50297">
            <w:pPr>
              <w:pStyle w:val="TableText"/>
            </w:pPr>
            <w:r>
              <w:t>255.255.255.0</w:t>
            </w:r>
          </w:p>
        </w:tc>
        <w:tc>
          <w:tcPr>
            <w:tcW w:w="2250" w:type="dxa"/>
            <w:vAlign w:val="bottom"/>
          </w:tcPr>
          <w:p w14:paraId="2713AA98" w14:textId="77777777" w:rsidR="00D50297" w:rsidRPr="00E87D62" w:rsidRDefault="00D50297" w:rsidP="00D50297">
            <w:pPr>
              <w:pStyle w:val="TableText"/>
            </w:pPr>
            <w:r>
              <w:t>N/D</w:t>
            </w:r>
          </w:p>
        </w:tc>
      </w:tr>
      <w:tr w:rsidR="00D50297" w14:paraId="3DFCA3FD" w14:textId="77777777" w:rsidTr="00D50297">
        <w:trPr>
          <w:cantSplit/>
          <w:jc w:val="center"/>
        </w:trPr>
        <w:tc>
          <w:tcPr>
            <w:tcW w:w="1437" w:type="dxa"/>
            <w:vAlign w:val="bottom"/>
          </w:tcPr>
          <w:p w14:paraId="4521BE70" w14:textId="77777777" w:rsidR="00D50297" w:rsidRPr="00E87D62" w:rsidRDefault="00D50297" w:rsidP="00D50297">
            <w:pPr>
              <w:pStyle w:val="TableText"/>
            </w:pPr>
            <w:r>
              <w:t>S1</w:t>
            </w:r>
          </w:p>
        </w:tc>
        <w:tc>
          <w:tcPr>
            <w:tcW w:w="1710" w:type="dxa"/>
            <w:vAlign w:val="bottom"/>
          </w:tcPr>
          <w:p w14:paraId="3A93AC93" w14:textId="77777777" w:rsidR="00D50297" w:rsidRPr="00E87D62" w:rsidRDefault="00D50297" w:rsidP="00D50297">
            <w:pPr>
              <w:pStyle w:val="TableText"/>
            </w:pPr>
            <w:r>
              <w:t>VLAN 1</w:t>
            </w:r>
          </w:p>
        </w:tc>
        <w:tc>
          <w:tcPr>
            <w:tcW w:w="2250" w:type="dxa"/>
            <w:vAlign w:val="bottom"/>
          </w:tcPr>
          <w:p w14:paraId="4E504DBB" w14:textId="77777777" w:rsidR="00D50297" w:rsidRPr="00E87D62" w:rsidRDefault="00D50297" w:rsidP="00D50297">
            <w:pPr>
              <w:pStyle w:val="TableText"/>
            </w:pPr>
            <w:r>
              <w:t>192.168.1.11</w:t>
            </w:r>
          </w:p>
        </w:tc>
        <w:tc>
          <w:tcPr>
            <w:tcW w:w="2340" w:type="dxa"/>
            <w:vAlign w:val="bottom"/>
          </w:tcPr>
          <w:p w14:paraId="79C2DFF6" w14:textId="77777777" w:rsidR="00D50297" w:rsidRPr="00E87D62" w:rsidRDefault="00D50297" w:rsidP="00D50297">
            <w:pPr>
              <w:pStyle w:val="TableText"/>
            </w:pPr>
            <w:r>
              <w:t>255.255.255.0</w:t>
            </w:r>
          </w:p>
        </w:tc>
        <w:tc>
          <w:tcPr>
            <w:tcW w:w="2250" w:type="dxa"/>
            <w:vAlign w:val="bottom"/>
          </w:tcPr>
          <w:p w14:paraId="4416E930" w14:textId="77777777" w:rsidR="00D50297" w:rsidRPr="00E87D62" w:rsidRDefault="00D50297" w:rsidP="00D50297">
            <w:pPr>
              <w:pStyle w:val="TableText"/>
            </w:pPr>
            <w:r>
              <w:t>192.168.1.1</w:t>
            </w:r>
          </w:p>
        </w:tc>
      </w:tr>
      <w:tr w:rsidR="00D50297" w14:paraId="5854B5CB" w14:textId="77777777" w:rsidTr="00D50297">
        <w:trPr>
          <w:cantSplit/>
          <w:jc w:val="center"/>
        </w:trPr>
        <w:tc>
          <w:tcPr>
            <w:tcW w:w="1437" w:type="dxa"/>
            <w:vAlign w:val="bottom"/>
          </w:tcPr>
          <w:p w14:paraId="202BFAAD" w14:textId="77777777" w:rsidR="00D50297" w:rsidRPr="00E87D62" w:rsidRDefault="00D50297" w:rsidP="00D50297">
            <w:pPr>
              <w:pStyle w:val="TableText"/>
            </w:pPr>
            <w:r>
              <w:t>PC-A</w:t>
            </w:r>
          </w:p>
        </w:tc>
        <w:tc>
          <w:tcPr>
            <w:tcW w:w="1710" w:type="dxa"/>
            <w:vAlign w:val="bottom"/>
          </w:tcPr>
          <w:p w14:paraId="523C898D" w14:textId="77777777" w:rsidR="00D50297" w:rsidRPr="00E87D62" w:rsidRDefault="00D50297" w:rsidP="00D50297">
            <w:pPr>
              <w:pStyle w:val="TableText"/>
            </w:pPr>
            <w:r>
              <w:t>NIC</w:t>
            </w:r>
          </w:p>
        </w:tc>
        <w:tc>
          <w:tcPr>
            <w:tcW w:w="2250" w:type="dxa"/>
            <w:vAlign w:val="bottom"/>
          </w:tcPr>
          <w:p w14:paraId="7775C3BB" w14:textId="77777777" w:rsidR="00D50297" w:rsidRPr="00E87D62" w:rsidRDefault="00D50297" w:rsidP="00D50297">
            <w:pPr>
              <w:pStyle w:val="TableText"/>
            </w:pPr>
            <w:r>
              <w:t>192.168.1.3</w:t>
            </w:r>
          </w:p>
        </w:tc>
        <w:tc>
          <w:tcPr>
            <w:tcW w:w="2340" w:type="dxa"/>
            <w:vAlign w:val="bottom"/>
          </w:tcPr>
          <w:p w14:paraId="7BE2D125" w14:textId="77777777" w:rsidR="00D50297" w:rsidRPr="00E87D62" w:rsidRDefault="00D50297" w:rsidP="00D50297">
            <w:pPr>
              <w:pStyle w:val="TableText"/>
            </w:pPr>
            <w:r>
              <w:t>255.255.255.0</w:t>
            </w:r>
          </w:p>
        </w:tc>
        <w:tc>
          <w:tcPr>
            <w:tcW w:w="2250" w:type="dxa"/>
            <w:vAlign w:val="bottom"/>
          </w:tcPr>
          <w:p w14:paraId="477E6E27" w14:textId="77777777" w:rsidR="00D50297" w:rsidRPr="00E87D62" w:rsidRDefault="00D50297" w:rsidP="00D50297">
            <w:pPr>
              <w:pStyle w:val="TableText"/>
            </w:pPr>
            <w:r>
              <w:t>192.168.1.1</w:t>
            </w:r>
          </w:p>
        </w:tc>
      </w:tr>
    </w:tbl>
    <w:p w14:paraId="44CF0E9A" w14:textId="77777777" w:rsidR="00D50297" w:rsidRPr="00BB73FF" w:rsidRDefault="00D50297" w:rsidP="00D50297">
      <w:pPr>
        <w:pStyle w:val="Ttulo1"/>
      </w:pPr>
      <w:r>
        <w:t>Objetivos</w:t>
      </w:r>
    </w:p>
    <w:p w14:paraId="56700C53" w14:textId="77777777" w:rsidR="00D50297" w:rsidRPr="004C0909" w:rsidRDefault="00D50297" w:rsidP="00D50297">
      <w:pPr>
        <w:pStyle w:val="BodyTextL25Bold"/>
      </w:pPr>
      <w:r>
        <w:t>Parte 1: Configurar los parámetros básicos de los dispositivos</w:t>
      </w:r>
    </w:p>
    <w:p w14:paraId="2395B8F3" w14:textId="77777777" w:rsidR="00D50297" w:rsidRDefault="00D50297" w:rsidP="00D50297">
      <w:pPr>
        <w:pStyle w:val="BodyTextL25Bold"/>
      </w:pPr>
      <w:r>
        <w:t>Parte 2: Configurar el router para el acceso por SSH</w:t>
      </w:r>
    </w:p>
    <w:p w14:paraId="41E5123A" w14:textId="77777777" w:rsidR="00D50297" w:rsidRDefault="00D50297" w:rsidP="00D50297">
      <w:pPr>
        <w:pStyle w:val="BodyTextL25Bold"/>
      </w:pPr>
      <w:r>
        <w:t>Parte 3: Configurar el switch para el acceso por SSH</w:t>
      </w:r>
    </w:p>
    <w:p w14:paraId="0BF90DA5" w14:textId="77777777" w:rsidR="00D50297" w:rsidRPr="004C0909" w:rsidRDefault="00D50297" w:rsidP="00D50297">
      <w:pPr>
        <w:pStyle w:val="BodyTextL25Bold"/>
      </w:pPr>
      <w:r>
        <w:t>Parte 4: Ejecutar SSH desde la CLI del switch</w:t>
      </w:r>
    </w:p>
    <w:p w14:paraId="6C8D2CDC" w14:textId="77777777" w:rsidR="00D50297" w:rsidRPr="00C07FD9" w:rsidRDefault="00D50297" w:rsidP="00D50297">
      <w:pPr>
        <w:pStyle w:val="Ttulo1"/>
      </w:pPr>
      <w:r>
        <w:t>Aspectos básicos/situación</w:t>
      </w:r>
    </w:p>
    <w:p w14:paraId="7EFEDD6B" w14:textId="77777777" w:rsidR="00D50297" w:rsidRDefault="00D50297" w:rsidP="00D50297">
      <w:pPr>
        <w:pStyle w:val="BodyTextL25"/>
      </w:pPr>
      <w:r>
        <w:t>En el pasado, Telnet era el protocolo de red más común que se usaba para configurar dispositivos de red en forma remota. El protocolo Telnet no cifra la información entre el cliente y el servidor. Esto permite que un programa detector de redes intercepte contraseñas e información de configuración.</w:t>
      </w:r>
    </w:p>
    <w:p w14:paraId="1281487C" w14:textId="77777777" w:rsidR="00D50297" w:rsidRPr="002F4BE8" w:rsidRDefault="00D50297" w:rsidP="00D50297">
      <w:pPr>
        <w:pStyle w:val="BodyTextL25"/>
      </w:pPr>
      <w:r>
        <w:t>Shell seguro (SSH) es un protocolo de red que establece una conexión de emulación de terminal segura con un router u otro dispositivo de red. SSH cifra toda la información que atraviesa el enlace de red y proporciona autenticación de los equipos remotos. SSH está reemplazando rápidamente a Telnet como la herramienta de conexión remota preferida por los profesionales de red. SSH se usa con mayor frecuencia para iniciar sesión en un dispositivo remoto y ejecutar comandos. Sin embargo, también puede transferir archivos utilizando los protocolos asociados de FTP seguro (SFTP) o Copia segura (SCP).</w:t>
      </w:r>
    </w:p>
    <w:p w14:paraId="04C68535" w14:textId="77777777" w:rsidR="00D50297" w:rsidRDefault="00D50297" w:rsidP="00D50297">
      <w:pPr>
        <w:pStyle w:val="BodyTextL25"/>
      </w:pPr>
      <w:r>
        <w:t>Para que el protocolo SSH funcione, los dispositivos de red que se comunican deben estar configurados para admitirlo. En esta práctica de laboratorio, deberá habilitar el servidor SSH en un router y luego conectarse a ese router desde una PC con un cliente SSH instalado. En una red local, la conexión generalmente se realiza utilizando Ethernet e IP.</w:t>
      </w:r>
    </w:p>
    <w:p w14:paraId="4EF0F2A8" w14:textId="77777777" w:rsidR="00D50297" w:rsidRDefault="00D50297" w:rsidP="00D50297">
      <w:pPr>
        <w:pStyle w:val="BodyTextL25"/>
        <w:rPr>
          <w:rFonts w:eastAsia="Arial"/>
        </w:rPr>
      </w:pPr>
      <w:r>
        <w:rPr>
          <w:b/>
        </w:rPr>
        <w:t>Nota</w:t>
      </w:r>
      <w:r>
        <w:t>:Los routers utilizados con los laboratorios prácticos de CCNA son Cisco 4221 con Cisco IOS XE versión 16.9.4 (universalk9 image). Los switches utilizados en los laboratorios son Cisco Catalyst 2960s con Cisco IOS Release 15.2 (2)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0C99FDE9" w14:textId="77777777" w:rsidR="00D50297" w:rsidRPr="00D34952" w:rsidRDefault="00D50297" w:rsidP="00D50297">
      <w:pPr>
        <w:pStyle w:val="BodyTextL25"/>
      </w:pPr>
      <w:r w:rsidRPr="00D34952">
        <w:lastRenderedPageBreak/>
        <w:t>Nota: Asegúrese de que los routers y los switches se hayan borrado y no tengan configuraciones de inicio. Si no está seguro, consulte al instructor.</w:t>
      </w:r>
    </w:p>
    <w:p w14:paraId="66C447F0" w14:textId="77777777" w:rsidR="00D50297" w:rsidRDefault="00D50297" w:rsidP="00D50297">
      <w:pPr>
        <w:pStyle w:val="Ttulo1"/>
      </w:pPr>
      <w:r>
        <w:t>Recursos necesarios</w:t>
      </w:r>
    </w:p>
    <w:p w14:paraId="1308AB3D" w14:textId="1E3BDB1F" w:rsidR="00D50297" w:rsidRDefault="00D50297" w:rsidP="00D50297">
      <w:pPr>
        <w:pStyle w:val="Bulletlevel1"/>
        <w:spacing w:before="60" w:after="60" w:line="276" w:lineRule="auto"/>
      </w:pPr>
      <w:r>
        <w:t xml:space="preserve">1 </w:t>
      </w:r>
      <w:proofErr w:type="spellStart"/>
      <w:r w:rsidR="00177A53">
        <w:t>R</w:t>
      </w:r>
      <w:r>
        <w:t>outer</w:t>
      </w:r>
      <w:proofErr w:type="spellEnd"/>
      <w:r>
        <w:t xml:space="preserve"> (Cisco 4221 con imagen universal Cisco IOS XE versión 16.9.4 o comparable)</w:t>
      </w:r>
    </w:p>
    <w:p w14:paraId="4E9E0FF6" w14:textId="77777777" w:rsidR="00D50297" w:rsidRDefault="00D50297" w:rsidP="00D50297">
      <w:pPr>
        <w:pStyle w:val="Bulletlevel1"/>
        <w:spacing w:before="60" w:after="60" w:line="276" w:lineRule="auto"/>
      </w:pPr>
      <w:r>
        <w:t>1 Switch (Cisco 2960 con Cisco IOS Release 15.2 (2) imagen lanbasek9 o comparable)</w:t>
      </w:r>
    </w:p>
    <w:p w14:paraId="20D7312D" w14:textId="77777777" w:rsidR="00D50297" w:rsidRDefault="00D50297" w:rsidP="00D50297">
      <w:pPr>
        <w:pStyle w:val="Bulletlevel1"/>
        <w:spacing w:before="60" w:after="60" w:line="276" w:lineRule="auto"/>
      </w:pPr>
      <w:r>
        <w:t>1 PC (Windows 7 u 8 con un programa de emulación de terminal, como Tera Term)</w:t>
      </w:r>
    </w:p>
    <w:p w14:paraId="7A8658E5" w14:textId="77777777" w:rsidR="00D50297" w:rsidRDefault="00D50297" w:rsidP="00D50297">
      <w:pPr>
        <w:pStyle w:val="Bulletlevel1"/>
      </w:pPr>
      <w:r>
        <w:t>Cables de consola para configurar los dispositivos con Cisco IOS mediante los puertos de consola</w:t>
      </w:r>
    </w:p>
    <w:p w14:paraId="0F0D4952" w14:textId="77777777" w:rsidR="00D50297" w:rsidRDefault="00D50297" w:rsidP="00D50297">
      <w:pPr>
        <w:pStyle w:val="Bulletlevel1"/>
        <w:spacing w:before="60" w:after="60" w:line="276" w:lineRule="auto"/>
      </w:pPr>
      <w:r>
        <w:t>Cables Ethernet, como se muestra en la topología</w:t>
      </w:r>
    </w:p>
    <w:p w14:paraId="0BC299A5" w14:textId="77777777" w:rsidR="002B3164" w:rsidRDefault="002B3164" w:rsidP="002B3164">
      <w:pPr>
        <w:pStyle w:val="Ttulo1"/>
      </w:pPr>
      <w:r>
        <w:t>Instrucciones</w:t>
      </w:r>
    </w:p>
    <w:p w14:paraId="438D1407" w14:textId="77777777" w:rsidR="00D50297" w:rsidRPr="004C0909" w:rsidRDefault="00D50297" w:rsidP="004A46B4">
      <w:pPr>
        <w:pStyle w:val="Ttulo2"/>
      </w:pPr>
      <w:r>
        <w:t>Configurar los parámetros básicos de dispositivos</w:t>
      </w:r>
    </w:p>
    <w:p w14:paraId="16461627" w14:textId="77777777" w:rsidR="00D50297" w:rsidRDefault="00D50297" w:rsidP="00D50297">
      <w:pPr>
        <w:pStyle w:val="BodyTextL25"/>
      </w:pPr>
      <w:r>
        <w:t>En la parte 1, establecerá la topología de la red y configurará los parámetros básicos, como las direcciones IP de las interfaces, el acceso de los dispositivos y las contraseñas del router.</w:t>
      </w:r>
    </w:p>
    <w:p w14:paraId="19CCA632" w14:textId="77777777" w:rsidR="00D50297" w:rsidRDefault="00D50297" w:rsidP="00D50297">
      <w:pPr>
        <w:pStyle w:val="Ttulo3"/>
      </w:pPr>
      <w:r>
        <w:t>Realice el cableado de red como se muestra en la topología.</w:t>
      </w:r>
    </w:p>
    <w:p w14:paraId="5B107F57" w14:textId="77777777" w:rsidR="00D50297" w:rsidRDefault="00D50297" w:rsidP="00D50297">
      <w:pPr>
        <w:pStyle w:val="Ttulo3"/>
      </w:pPr>
      <w:r>
        <w:t>Iniciar y volver a cargar el router y el switch.</w:t>
      </w:r>
    </w:p>
    <w:p w14:paraId="22F208C5" w14:textId="77777777" w:rsidR="00D50297" w:rsidRDefault="00D50297" w:rsidP="00D50297">
      <w:pPr>
        <w:pStyle w:val="Ttulo3"/>
      </w:pPr>
      <w:r>
        <w:t>Configurar el router.</w:t>
      </w:r>
    </w:p>
    <w:p w14:paraId="3A473114" w14:textId="77777777" w:rsidR="001B1F81" w:rsidRPr="001B1F81" w:rsidRDefault="001B1F81" w:rsidP="004A46B4">
      <w:pPr>
        <w:pStyle w:val="ConfigWindow"/>
      </w:pPr>
      <w:r>
        <w:t>Abrir la ventana de configuración</w:t>
      </w:r>
    </w:p>
    <w:p w14:paraId="583298FE" w14:textId="77777777" w:rsidR="00D50297" w:rsidRDefault="00D50297" w:rsidP="004A46B4">
      <w:pPr>
        <w:pStyle w:val="SubStepAlpha"/>
        <w:spacing w:before="0"/>
      </w:pPr>
      <w:r>
        <w:t>Acceda al router mediante el puerto de consola y habilite el modo EXEC con privilegios.</w:t>
      </w:r>
    </w:p>
    <w:p w14:paraId="0D3D8436" w14:textId="77777777" w:rsidR="00D50297" w:rsidRDefault="00D50297" w:rsidP="00D50297">
      <w:pPr>
        <w:pStyle w:val="SubStepAlpha"/>
      </w:pPr>
      <w:r>
        <w:t>Ingrese al modo de configuración.</w:t>
      </w:r>
    </w:p>
    <w:p w14:paraId="536F8E2A" w14:textId="77777777" w:rsidR="00D50297" w:rsidRDefault="00D50297" w:rsidP="00D50297">
      <w:pPr>
        <w:pStyle w:val="SubStepAlpha"/>
      </w:pPr>
      <w:r>
        <w:t>Inhabilite la búsqueda DNS para evitar que el router intente traducir los comandos mal introducidos como si fueran nombres de host.</w:t>
      </w:r>
    </w:p>
    <w:p w14:paraId="1C92D5DB" w14:textId="77777777" w:rsidR="00D50297" w:rsidRDefault="00D50297" w:rsidP="00D50297">
      <w:pPr>
        <w:pStyle w:val="SubStepAlpha"/>
      </w:pPr>
      <w:r>
        <w:t xml:space="preserve">Asigne </w:t>
      </w:r>
      <w:proofErr w:type="spellStart"/>
      <w:r w:rsidRPr="00960AFB">
        <w:rPr>
          <w:b/>
        </w:rPr>
        <w:t>class</w:t>
      </w:r>
      <w:proofErr w:type="spellEnd"/>
      <w:r>
        <w:t xml:space="preserve"> como la contraseña cifrada del modo EXEC privilegiado.</w:t>
      </w:r>
    </w:p>
    <w:p w14:paraId="7EF3AC86" w14:textId="77777777" w:rsidR="00D50297" w:rsidRDefault="00D50297" w:rsidP="00D50297">
      <w:pPr>
        <w:pStyle w:val="SubStepAlpha"/>
      </w:pPr>
      <w:r>
        <w:t xml:space="preserve">Asigne </w:t>
      </w:r>
      <w:r w:rsidRPr="00960AFB">
        <w:rPr>
          <w:b/>
        </w:rPr>
        <w:t>cisco</w:t>
      </w:r>
      <w:r>
        <w:t xml:space="preserve"> como la contraseña de la consola y habilite el inicio de sesión.</w:t>
      </w:r>
    </w:p>
    <w:p w14:paraId="7E57083E" w14:textId="77777777" w:rsidR="00D50297" w:rsidRDefault="00D50297" w:rsidP="00D50297">
      <w:pPr>
        <w:pStyle w:val="SubStepAlpha"/>
      </w:pPr>
      <w:r>
        <w:t xml:space="preserve">Asigne </w:t>
      </w:r>
      <w:r w:rsidRPr="00960AFB">
        <w:rPr>
          <w:b/>
        </w:rPr>
        <w:t>cisco</w:t>
      </w:r>
      <w:r>
        <w:t xml:space="preserve"> como la contraseña de VTY y habilite el inicio de sesión.</w:t>
      </w:r>
    </w:p>
    <w:p w14:paraId="53F22084" w14:textId="77777777" w:rsidR="00D50297" w:rsidRDefault="00D50297" w:rsidP="00D50297">
      <w:pPr>
        <w:pStyle w:val="SubStepAlpha"/>
      </w:pPr>
      <w:r>
        <w:t>Cifre las contraseñas de texto sin formato.</w:t>
      </w:r>
    </w:p>
    <w:p w14:paraId="597B90D9" w14:textId="77777777" w:rsidR="00D50297" w:rsidRDefault="00D50297" w:rsidP="00D50297">
      <w:pPr>
        <w:pStyle w:val="SubStepAlpha"/>
      </w:pPr>
      <w:r>
        <w:t>Cree un banner que advierta a todo el que acceda al dispositivo que el acceso no autorizado está prohibido.</w:t>
      </w:r>
    </w:p>
    <w:p w14:paraId="22234B92" w14:textId="77777777" w:rsidR="00D50297" w:rsidRDefault="00D50297" w:rsidP="00D50297">
      <w:pPr>
        <w:pStyle w:val="SubStepAlpha"/>
      </w:pPr>
      <w:r>
        <w:t>Configure y active la interfaz G0 / 0/1 en el enrutador utilizando la información contenida en la Tabla de direccionamiento.</w:t>
      </w:r>
    </w:p>
    <w:p w14:paraId="7D71D4D8" w14:textId="77777777" w:rsidR="00D50297" w:rsidRDefault="00D50297" w:rsidP="00D50297">
      <w:pPr>
        <w:pStyle w:val="SubStepAlpha"/>
      </w:pPr>
      <w:r>
        <w:t>Guardar la configuración en ejecución en el archivo de configuración de inicio</w:t>
      </w:r>
    </w:p>
    <w:p w14:paraId="6B6207AE" w14:textId="77777777" w:rsidR="00D50297" w:rsidRDefault="00D50297" w:rsidP="00D50297">
      <w:pPr>
        <w:pStyle w:val="Ttulo3"/>
      </w:pPr>
      <w:r>
        <w:t>Configurar PC-A</w:t>
      </w:r>
    </w:p>
    <w:p w14:paraId="2ACD8311" w14:textId="77777777" w:rsidR="00D50297" w:rsidRPr="00D50297" w:rsidRDefault="00D50297" w:rsidP="00D50297">
      <w:pPr>
        <w:pStyle w:val="SubStepAlpha"/>
      </w:pPr>
      <w:r>
        <w:t>Configure PC-A con una dirección IP y una máscara de subred.</w:t>
      </w:r>
    </w:p>
    <w:p w14:paraId="2929E989" w14:textId="77777777" w:rsidR="00D50297" w:rsidRDefault="00D50297" w:rsidP="00D50297">
      <w:pPr>
        <w:pStyle w:val="SubStepAlpha"/>
      </w:pPr>
      <w:r>
        <w:t>Configure una puerta de enlace predeterminada para PC-A.</w:t>
      </w:r>
    </w:p>
    <w:p w14:paraId="47F0F5C0" w14:textId="77777777" w:rsidR="00D50297" w:rsidRDefault="00D50297" w:rsidP="00D50297">
      <w:pPr>
        <w:pStyle w:val="Ttulo3"/>
      </w:pPr>
      <w:r>
        <w:t>Verificar la conectividad de la red</w:t>
      </w:r>
    </w:p>
    <w:p w14:paraId="02109D72" w14:textId="77777777" w:rsidR="00D50297" w:rsidRDefault="00D50297" w:rsidP="00D50297">
      <w:pPr>
        <w:pStyle w:val="BodyTextL25"/>
      </w:pPr>
      <w:r>
        <w:t>Haga ping a R1 desde PC-A. Si el ping falla, resuelva los problemas de la conexión.</w:t>
      </w:r>
    </w:p>
    <w:p w14:paraId="5274D7F5" w14:textId="77777777" w:rsidR="004A46B4" w:rsidRPr="00EE346D" w:rsidRDefault="004A46B4" w:rsidP="004A46B4">
      <w:pPr>
        <w:pStyle w:val="ConfigWindow"/>
      </w:pPr>
      <w:r>
        <w:t>Cerrar la ventana de configuración</w:t>
      </w:r>
    </w:p>
    <w:p w14:paraId="678DBF06" w14:textId="77777777" w:rsidR="00D50297" w:rsidRDefault="00D50297" w:rsidP="004A46B4">
      <w:pPr>
        <w:pStyle w:val="Ttulo2"/>
      </w:pPr>
      <w:r>
        <w:lastRenderedPageBreak/>
        <w:t>Configurar el router para el acceso por SSH</w:t>
      </w:r>
    </w:p>
    <w:p w14:paraId="43E64509" w14:textId="77777777" w:rsidR="00D50297" w:rsidRDefault="00D50297" w:rsidP="00D50297">
      <w:pPr>
        <w:pStyle w:val="BodyTextL25"/>
      </w:pPr>
      <w:r>
        <w:t>Usar Telnet para conectarse a un dispositivo de red es un riesgo de seguridad porque toda la información se transmite en un formato de texto claro. El protocolo SSH cifra los datos de sesión y ofrece autenticación del dispositivo, por lo que se recomienda usar SSH para conexiones remotas. En la parte 2, configurara el router para que acepte conexiones SSH por las líneas VTY.</w:t>
      </w:r>
    </w:p>
    <w:p w14:paraId="73F34DC5" w14:textId="77777777" w:rsidR="00D50297" w:rsidRDefault="00D50297" w:rsidP="00D50297">
      <w:pPr>
        <w:pStyle w:val="Ttulo3"/>
      </w:pPr>
      <w:r>
        <w:t>Configurar la autenticación del dispositivo.</w:t>
      </w:r>
    </w:p>
    <w:p w14:paraId="57FB8729" w14:textId="77777777" w:rsidR="00D50297" w:rsidRDefault="00D50297" w:rsidP="00D50297">
      <w:pPr>
        <w:pStyle w:val="BodyTextL25"/>
      </w:pPr>
      <w:r>
        <w:t xml:space="preserve">El nombre y el dominio del dispositivo se usan como parte de la clave de cifrado cuando esta se genera. Por lo tanto, estos nombres deben introducirse antes de emitir el comando </w:t>
      </w:r>
      <w:r w:rsidRPr="009B0B6D">
        <w:rPr>
          <w:b/>
        </w:rPr>
        <w:t>crypto key</w:t>
      </w:r>
      <w:r>
        <w:t>.</w:t>
      </w:r>
    </w:p>
    <w:p w14:paraId="677D0ED4" w14:textId="77777777" w:rsidR="004A46B4" w:rsidRDefault="004A46B4" w:rsidP="004A46B4">
      <w:pPr>
        <w:pStyle w:val="ConfigWindow"/>
      </w:pPr>
      <w:r>
        <w:t>Abrir la ventana de configuración</w:t>
      </w:r>
    </w:p>
    <w:p w14:paraId="43AEBA2D" w14:textId="77777777" w:rsidR="00D50297" w:rsidRDefault="00D50297" w:rsidP="004A46B4">
      <w:pPr>
        <w:pStyle w:val="SubStepAlpha"/>
        <w:spacing w:before="0"/>
      </w:pPr>
      <w:r>
        <w:t>Configure el nombre del dispositivo.</w:t>
      </w:r>
    </w:p>
    <w:p w14:paraId="41729A0F" w14:textId="77777777" w:rsidR="00D50297" w:rsidRDefault="00D50297" w:rsidP="00D50297">
      <w:pPr>
        <w:pStyle w:val="SubStepAlpha"/>
      </w:pPr>
      <w:r>
        <w:t>Configure el dominio para el dispositivo.</w:t>
      </w:r>
    </w:p>
    <w:p w14:paraId="1435CDB1" w14:textId="77777777" w:rsidR="00D50297" w:rsidRDefault="00D50297" w:rsidP="00D50297">
      <w:pPr>
        <w:pStyle w:val="Ttulo3"/>
      </w:pPr>
      <w:r>
        <w:t>Configure el método de cifrado de clave.</w:t>
      </w:r>
    </w:p>
    <w:p w14:paraId="118CDA94" w14:textId="77777777" w:rsidR="00D50297" w:rsidRDefault="00D50297" w:rsidP="00D50297">
      <w:pPr>
        <w:pStyle w:val="Ttulo3"/>
      </w:pPr>
      <w:r>
        <w:t>Configure un nombre de usuario de la base de datos local.</w:t>
      </w:r>
    </w:p>
    <w:p w14:paraId="63AA16E9" w14:textId="77777777" w:rsidR="00E96ED9" w:rsidRPr="00E96ED9" w:rsidRDefault="00E96ED9" w:rsidP="00E96ED9">
      <w:pPr>
        <w:pStyle w:val="BodyTextL25"/>
      </w:pPr>
      <w:r>
        <w:t xml:space="preserve">Configure un nombre de usuario usando </w:t>
      </w:r>
      <w:r w:rsidRPr="00E96ED9">
        <w:rPr>
          <w:b/>
        </w:rPr>
        <w:t>admin</w:t>
      </w:r>
      <w:r>
        <w:t xml:space="preserve"> como nombre de usuario y </w:t>
      </w:r>
      <w:r w:rsidRPr="00E96ED9">
        <w:rPr>
          <w:b/>
        </w:rPr>
        <w:t>adm1np @55</w:t>
      </w:r>
      <w:r>
        <w:t xml:space="preserve"> como contraseña.</w:t>
      </w:r>
    </w:p>
    <w:p w14:paraId="534EB332" w14:textId="77777777" w:rsidR="00D50297" w:rsidRDefault="00D50297" w:rsidP="00D50297">
      <w:pPr>
        <w:pStyle w:val="Ttulo3"/>
      </w:pPr>
      <w:r>
        <w:t>Habilitar SSH en las líneas VTY.</w:t>
      </w:r>
    </w:p>
    <w:p w14:paraId="0D3D65C0" w14:textId="77777777" w:rsidR="00D50297" w:rsidRDefault="00D50297" w:rsidP="00D50297">
      <w:pPr>
        <w:pStyle w:val="SubStepAlpha"/>
      </w:pPr>
      <w:r>
        <w:t xml:space="preserve">Habilite Telnet y SSH en las líneas VTY entrantes mediante el comando </w:t>
      </w:r>
      <w:r w:rsidRPr="00514FCB">
        <w:rPr>
          <w:b/>
        </w:rPr>
        <w:t>transport input</w:t>
      </w:r>
      <w:r>
        <w:t>.</w:t>
      </w:r>
    </w:p>
    <w:p w14:paraId="0D4010DF" w14:textId="77777777" w:rsidR="00D50297" w:rsidRDefault="00D50297" w:rsidP="00D50297">
      <w:pPr>
        <w:pStyle w:val="SubStepAlpha"/>
      </w:pPr>
      <w:r>
        <w:t>Cambie el método de inicio de sesión para utilizar la base de datos local para la verificación del usuario.</w:t>
      </w:r>
    </w:p>
    <w:p w14:paraId="40D2AD3F" w14:textId="77777777" w:rsidR="00D50297" w:rsidRDefault="00D50297" w:rsidP="00D50297">
      <w:pPr>
        <w:pStyle w:val="Ttulo3"/>
      </w:pPr>
      <w:r>
        <w:t>Guarde la configuración en ejecución en el archivo de configuración de inicio.</w:t>
      </w:r>
    </w:p>
    <w:p w14:paraId="41F3AA03" w14:textId="77777777" w:rsidR="00D50297" w:rsidRDefault="00D50297" w:rsidP="00D50297">
      <w:pPr>
        <w:pStyle w:val="Ttulo3"/>
      </w:pPr>
      <w:r>
        <w:t>Establecer una conexión SSH con el router.</w:t>
      </w:r>
    </w:p>
    <w:p w14:paraId="3BCE10CD" w14:textId="77777777" w:rsidR="00D50297" w:rsidRDefault="00D50297" w:rsidP="00D50297">
      <w:pPr>
        <w:pStyle w:val="SubStepAlpha"/>
      </w:pPr>
      <w:r>
        <w:t>Inicie Tera Term desde PC-A.</w:t>
      </w:r>
    </w:p>
    <w:p w14:paraId="6B676EE6" w14:textId="6D821CD6" w:rsidR="00D50297" w:rsidRDefault="00D50297" w:rsidP="00D50297">
      <w:pPr>
        <w:pStyle w:val="SubStepAlpha"/>
      </w:pPr>
      <w:r>
        <w:t xml:space="preserve">Establezca una sesión de SSH con R1. Use </w:t>
      </w:r>
      <w:r w:rsidR="006C6965">
        <w:t>el usuario</w:t>
      </w:r>
      <w:r>
        <w:t xml:space="preserve"> </w:t>
      </w:r>
      <w:proofErr w:type="spellStart"/>
      <w:r w:rsidRPr="00182A02">
        <w:rPr>
          <w:b/>
        </w:rPr>
        <w:t>admin</w:t>
      </w:r>
      <w:proofErr w:type="spellEnd"/>
      <w:r>
        <w:t xml:space="preserve"> </w:t>
      </w:r>
      <w:r w:rsidR="006C6965">
        <w:t>y la contraseña</w:t>
      </w:r>
      <w:r>
        <w:rPr>
          <w:b/>
        </w:rPr>
        <w:t xml:space="preserve"> Adm1nP@55</w:t>
      </w:r>
      <w:r>
        <w:t>. Debería poder establecer una sesión de SSH con R1.</w:t>
      </w:r>
    </w:p>
    <w:p w14:paraId="7A165301" w14:textId="77777777" w:rsidR="004A46B4" w:rsidRDefault="004A46B4" w:rsidP="004A46B4">
      <w:pPr>
        <w:pStyle w:val="ConfigWindow"/>
      </w:pPr>
      <w:r>
        <w:t>Cerrar la ventana de configuración</w:t>
      </w:r>
    </w:p>
    <w:p w14:paraId="457B4B78" w14:textId="77777777" w:rsidR="00D50297" w:rsidRDefault="00D50297" w:rsidP="004A46B4">
      <w:pPr>
        <w:pStyle w:val="Ttulo2"/>
      </w:pPr>
      <w:r>
        <w:t>Configurar el switch para el acceso por SSH</w:t>
      </w:r>
    </w:p>
    <w:p w14:paraId="260B090C" w14:textId="2FCFB47A" w:rsidR="00D50297" w:rsidRDefault="00D50297" w:rsidP="00D50297">
      <w:pPr>
        <w:pStyle w:val="BodyTextL25"/>
      </w:pPr>
      <w:r>
        <w:t xml:space="preserve">En la Parte 3, configurará el </w:t>
      </w:r>
      <w:r w:rsidR="006C6965">
        <w:t>switch</w:t>
      </w:r>
      <w:r>
        <w:t xml:space="preserve"> para aceptar conexiones SSH. Una vez configurado el switch, establezca una sesión de SSH utilizando Tera Term.</w:t>
      </w:r>
    </w:p>
    <w:p w14:paraId="1066CBA8" w14:textId="77777777" w:rsidR="00D50297" w:rsidRDefault="00D50297" w:rsidP="00E57F21">
      <w:pPr>
        <w:pStyle w:val="Ttulo3"/>
      </w:pPr>
      <w:r>
        <w:t>Configurar los parámetros básicos en el switch.</w:t>
      </w:r>
    </w:p>
    <w:p w14:paraId="529FABA5" w14:textId="77777777" w:rsidR="004A46B4" w:rsidRDefault="004A46B4" w:rsidP="004A46B4">
      <w:pPr>
        <w:pStyle w:val="ConfigWindow"/>
      </w:pPr>
      <w:r>
        <w:t>Abrir la ventana de configuración</w:t>
      </w:r>
    </w:p>
    <w:p w14:paraId="5288BAF2" w14:textId="77777777" w:rsidR="00D50297" w:rsidRDefault="00D50297" w:rsidP="004A46B4">
      <w:pPr>
        <w:pStyle w:val="SubStepAlpha"/>
        <w:spacing w:before="0"/>
      </w:pPr>
      <w:r>
        <w:t>Acceda al switch mediante el puerto de consola y habilite al modo EXEC con privilegios.</w:t>
      </w:r>
    </w:p>
    <w:p w14:paraId="4E59A9FD" w14:textId="77777777" w:rsidR="00D50297" w:rsidRPr="00E57F21" w:rsidRDefault="00D50297" w:rsidP="00D50297">
      <w:pPr>
        <w:pStyle w:val="SubStepAlpha"/>
      </w:pPr>
      <w:r>
        <w:t>Ingrese al modo de configuración.</w:t>
      </w:r>
    </w:p>
    <w:p w14:paraId="51586F33" w14:textId="77777777" w:rsidR="00D50297" w:rsidRDefault="00D50297" w:rsidP="00D50297">
      <w:pPr>
        <w:pStyle w:val="SubStepAlpha"/>
      </w:pPr>
      <w:r>
        <w:t>Inhabilite la búsqueda DNS para evitar que el router intente traducir los comandos mal introducidos como si fueran nombres de host.</w:t>
      </w:r>
    </w:p>
    <w:p w14:paraId="762CCE9C" w14:textId="77777777" w:rsidR="00D50297" w:rsidRDefault="00D50297" w:rsidP="00E57F21">
      <w:pPr>
        <w:pStyle w:val="SubStepAlpha"/>
      </w:pPr>
      <w:r>
        <w:t xml:space="preserve">Asigne </w:t>
      </w:r>
      <w:proofErr w:type="spellStart"/>
      <w:r w:rsidRPr="00960AFB">
        <w:rPr>
          <w:b/>
        </w:rPr>
        <w:t>class</w:t>
      </w:r>
      <w:proofErr w:type="spellEnd"/>
      <w:r>
        <w:t xml:space="preserve"> como la contraseña cifrada del modo EXEC privilegiado.</w:t>
      </w:r>
    </w:p>
    <w:p w14:paraId="6BF1CC3E" w14:textId="77777777" w:rsidR="00D50297" w:rsidRDefault="00D50297" w:rsidP="00E57F21">
      <w:pPr>
        <w:pStyle w:val="SubStepAlpha"/>
      </w:pPr>
      <w:r>
        <w:t xml:space="preserve">Asigne </w:t>
      </w:r>
      <w:r w:rsidRPr="00960AFB">
        <w:rPr>
          <w:b/>
        </w:rPr>
        <w:t>cisco</w:t>
      </w:r>
      <w:r>
        <w:t xml:space="preserve"> como la contraseña de la consola y habilite el inicio de sesión.</w:t>
      </w:r>
    </w:p>
    <w:p w14:paraId="19749FCC" w14:textId="77777777" w:rsidR="00D50297" w:rsidRDefault="00D50297" w:rsidP="00E57F21">
      <w:pPr>
        <w:pStyle w:val="SubStepAlpha"/>
      </w:pPr>
      <w:r>
        <w:t xml:space="preserve">Asigne </w:t>
      </w:r>
      <w:r w:rsidRPr="00960AFB">
        <w:rPr>
          <w:b/>
        </w:rPr>
        <w:t>cisco</w:t>
      </w:r>
      <w:r>
        <w:t xml:space="preserve"> como la contraseña de VTY y habilite el inicio de sesión.</w:t>
      </w:r>
    </w:p>
    <w:p w14:paraId="167754F7" w14:textId="77777777" w:rsidR="00D50297" w:rsidRDefault="00D50297" w:rsidP="00D50297">
      <w:pPr>
        <w:pStyle w:val="SubStepAlpha"/>
      </w:pPr>
      <w:r>
        <w:t>Cifre las contraseñas de texto sin formato.</w:t>
      </w:r>
    </w:p>
    <w:p w14:paraId="4986E972" w14:textId="77777777" w:rsidR="00D50297" w:rsidRDefault="00D50297" w:rsidP="00D50297">
      <w:pPr>
        <w:pStyle w:val="SubStepAlpha"/>
      </w:pPr>
      <w:r>
        <w:t>Cree un banner que advierta a todo el que acceda al dispositivo que el acceso no autorizado está prohibido.</w:t>
      </w:r>
    </w:p>
    <w:p w14:paraId="147EBAFA" w14:textId="77777777" w:rsidR="00D50297" w:rsidRDefault="00D50297" w:rsidP="00E57F21">
      <w:pPr>
        <w:pStyle w:val="SubStepAlpha"/>
      </w:pPr>
      <w:r>
        <w:lastRenderedPageBreak/>
        <w:t>Configure y active la interfaz VLAN 1 en el switch de acuerdo con lo que figura en la tabla de direccionamiento.</w:t>
      </w:r>
    </w:p>
    <w:p w14:paraId="168A1398" w14:textId="77777777" w:rsidR="00D50297" w:rsidRDefault="00D50297" w:rsidP="00E57F21">
      <w:pPr>
        <w:pStyle w:val="SubStepAlpha"/>
      </w:pPr>
      <w:r>
        <w:t>Guardar la configuración en ejecución en el archivo de configuración de inicio</w:t>
      </w:r>
    </w:p>
    <w:p w14:paraId="0CAD6349" w14:textId="77777777" w:rsidR="00D50297" w:rsidRDefault="00D50297" w:rsidP="00D50297">
      <w:pPr>
        <w:pStyle w:val="Ttulo3"/>
      </w:pPr>
      <w:r>
        <w:t>Configurar el switch para que tenga conectividad de SSH.</w:t>
      </w:r>
    </w:p>
    <w:p w14:paraId="72C69B4B" w14:textId="77777777" w:rsidR="00D50297" w:rsidRDefault="00D50297" w:rsidP="00D50297">
      <w:pPr>
        <w:pStyle w:val="BodyTextL25"/>
      </w:pPr>
      <w:r>
        <w:t>A fin de configurar SSH para el switch, utilice los mismos comandos que usó para configurar SSH en el router en la parte 2.</w:t>
      </w:r>
    </w:p>
    <w:p w14:paraId="484079CB" w14:textId="77777777" w:rsidR="00D50297" w:rsidRDefault="00D50297" w:rsidP="00E66980">
      <w:pPr>
        <w:pStyle w:val="SubStepAlpha"/>
      </w:pPr>
      <w:r>
        <w:t>Configure el nombre del dispositivo como se indica en la tabla de direccionamiento.</w:t>
      </w:r>
    </w:p>
    <w:p w14:paraId="6C8D29CC" w14:textId="77777777" w:rsidR="00D50297" w:rsidRDefault="00D50297" w:rsidP="00E66980">
      <w:pPr>
        <w:pStyle w:val="SubStepAlpha"/>
      </w:pPr>
      <w:r>
        <w:t>Configure el dominio para el dispositivo.</w:t>
      </w:r>
    </w:p>
    <w:p w14:paraId="7B45A349" w14:textId="77777777" w:rsidR="00D50297" w:rsidRDefault="00D50297" w:rsidP="00E66980">
      <w:pPr>
        <w:pStyle w:val="SubStepAlpha"/>
      </w:pPr>
      <w:r>
        <w:t>Configure el método de cifrado de clave.</w:t>
      </w:r>
    </w:p>
    <w:p w14:paraId="4FC6BE3B" w14:textId="77777777" w:rsidR="00D50297" w:rsidRPr="009669CA" w:rsidRDefault="00D50297" w:rsidP="00E66980">
      <w:pPr>
        <w:pStyle w:val="SubStepAlpha"/>
      </w:pPr>
      <w:r>
        <w:t>Configure un nombre de usuario de la base de datos local.</w:t>
      </w:r>
    </w:p>
    <w:p w14:paraId="49D1E720" w14:textId="77777777" w:rsidR="00D50297" w:rsidRPr="00E66980" w:rsidRDefault="00D50297" w:rsidP="00D50297">
      <w:pPr>
        <w:pStyle w:val="SubStepAlpha"/>
      </w:pPr>
      <w:r>
        <w:t>Habilite Telnet y SSH en las líneas VTY.</w:t>
      </w:r>
    </w:p>
    <w:p w14:paraId="5E167255" w14:textId="77777777" w:rsidR="00D50297" w:rsidRDefault="00D50297" w:rsidP="00E66980">
      <w:pPr>
        <w:pStyle w:val="SubStepAlpha"/>
      </w:pPr>
      <w:r>
        <w:t>Cambie el método de inicio de sesión para utilizar la base de datos local para la verificación del usuario.</w:t>
      </w:r>
    </w:p>
    <w:p w14:paraId="46225961" w14:textId="77777777" w:rsidR="00D50297" w:rsidRDefault="00D50297" w:rsidP="00D50297">
      <w:pPr>
        <w:pStyle w:val="Ttulo3"/>
      </w:pPr>
      <w:r>
        <w:t>Establecer una conexión SSH con el switch.</w:t>
      </w:r>
    </w:p>
    <w:p w14:paraId="2ECBBCCD" w14:textId="77777777" w:rsidR="00D50297" w:rsidRDefault="00D50297" w:rsidP="00D50297">
      <w:pPr>
        <w:pStyle w:val="BodyTextL25"/>
      </w:pPr>
      <w:r>
        <w:t>Inicie Tera Term desde PC-A y acceda a la interfaz SVI en S1 mediante SSH.</w:t>
      </w:r>
    </w:p>
    <w:p w14:paraId="5916C0CA" w14:textId="77777777" w:rsidR="002B3164" w:rsidRDefault="002B3164" w:rsidP="002B3164">
      <w:pPr>
        <w:pStyle w:val="Ttulo4"/>
      </w:pPr>
      <w:r>
        <w:t>Pregunta:</w:t>
      </w:r>
    </w:p>
    <w:p w14:paraId="58EEE7B0" w14:textId="3BFB2FBC" w:rsidR="00D50297" w:rsidRDefault="00D50297" w:rsidP="002B3164">
      <w:pPr>
        <w:pStyle w:val="BodyTextL25"/>
        <w:spacing w:before="0"/>
      </w:pPr>
      <w:r>
        <w:t>¿Puede establecer una sesión de SSH con el switch?</w:t>
      </w:r>
      <w:r w:rsidR="00941877">
        <w:t xml:space="preserve"> </w:t>
      </w:r>
      <w:r w:rsidR="00941877" w:rsidRPr="00941877">
        <w:rPr>
          <w:rStyle w:val="nfasisintenso"/>
        </w:rPr>
        <w:t>Sí</w:t>
      </w:r>
      <w:r w:rsidR="00941877">
        <w:rPr>
          <w:rStyle w:val="nfasisintenso"/>
        </w:rPr>
        <w:t xml:space="preserve">, </w:t>
      </w:r>
      <w:r w:rsidR="00941877" w:rsidRPr="00941877">
        <w:rPr>
          <w:rStyle w:val="nfasisintenso"/>
        </w:rPr>
        <w:t>se usan los mismos comandos</w:t>
      </w:r>
    </w:p>
    <w:p w14:paraId="603B30C3" w14:textId="77777777" w:rsidR="00D50297" w:rsidRDefault="002B3164" w:rsidP="002B3164">
      <w:pPr>
        <w:pStyle w:val="AnswerLineL25"/>
      </w:pPr>
      <w:r>
        <w:t>Escriba sus respuestas aquí.</w:t>
      </w:r>
    </w:p>
    <w:p w14:paraId="4DE686A0" w14:textId="0C4EA09D" w:rsidR="004A46B4" w:rsidRPr="004A46B4" w:rsidRDefault="004A46B4" w:rsidP="004A46B4">
      <w:pPr>
        <w:pStyle w:val="ConfigWindow"/>
      </w:pPr>
      <w:r>
        <w:t>errar la ventana de configuración</w:t>
      </w:r>
    </w:p>
    <w:p w14:paraId="1FC78BEF" w14:textId="77777777" w:rsidR="00D50297" w:rsidRDefault="00D50297" w:rsidP="004A46B4">
      <w:pPr>
        <w:pStyle w:val="Ttulo2"/>
      </w:pPr>
      <w:r>
        <w:t>Ejecutar SSH desde la CLI del switch</w:t>
      </w:r>
    </w:p>
    <w:p w14:paraId="45500134" w14:textId="77777777" w:rsidR="00D50297" w:rsidRDefault="00D50297" w:rsidP="00D50297">
      <w:pPr>
        <w:pStyle w:val="BodyTextL25"/>
      </w:pPr>
      <w:r>
        <w:t>El cliente SSH está incorporado en Cisco IOS y puede ejecutarse desde la CLI. En la parte 4, deberá ejecutar una conexión SSH con el router desde la CLI del switch.</w:t>
      </w:r>
    </w:p>
    <w:p w14:paraId="294AF644" w14:textId="77777777" w:rsidR="00D50297" w:rsidRDefault="00D50297" w:rsidP="00D50297">
      <w:pPr>
        <w:pStyle w:val="Ttulo3"/>
      </w:pPr>
      <w:r>
        <w:t>Observar los parámetros disponibles para el cliente SSH de Cisco IOS.</w:t>
      </w:r>
    </w:p>
    <w:p w14:paraId="3BD66865" w14:textId="77777777" w:rsidR="004A46B4" w:rsidRPr="004A46B4" w:rsidRDefault="004A46B4" w:rsidP="004A46B4">
      <w:pPr>
        <w:pStyle w:val="ConfigWindow"/>
      </w:pPr>
      <w:r>
        <w:t>Abrir la ventana de configuración</w:t>
      </w:r>
    </w:p>
    <w:p w14:paraId="2B6FAE6E" w14:textId="77777777" w:rsidR="00D50297" w:rsidRDefault="00D50297" w:rsidP="004A46B4">
      <w:pPr>
        <w:pStyle w:val="BodyTextL25"/>
        <w:spacing w:before="0"/>
      </w:pPr>
      <w:r>
        <w:t>Utilice el signo de interrogación (</w:t>
      </w:r>
      <w:r w:rsidRPr="00D8117A">
        <w:rPr>
          <w:b/>
        </w:rPr>
        <w:t>?</w:t>
      </w:r>
      <w:r>
        <w:t xml:space="preserve">) para mostrar las opciones de parámetros disponibles con el comando </w:t>
      </w:r>
      <w:r w:rsidRPr="000F03ED">
        <w:rPr>
          <w:b/>
        </w:rPr>
        <w:t>ssh</w:t>
      </w:r>
      <w:r>
        <w:t>.</w:t>
      </w:r>
    </w:p>
    <w:p w14:paraId="76836D3A" w14:textId="77777777" w:rsidR="00D50297" w:rsidRDefault="00D50297" w:rsidP="00D50297">
      <w:pPr>
        <w:pStyle w:val="CMD"/>
      </w:pPr>
      <w:r>
        <w:t xml:space="preserve">¿S1 # </w:t>
      </w:r>
      <w:r w:rsidRPr="00BE526C">
        <w:rPr>
          <w:b/>
        </w:rPr>
        <w:t xml:space="preserve">ssh? </w:t>
      </w:r>
    </w:p>
    <w:p w14:paraId="2B023DE9" w14:textId="77777777" w:rsidR="00D50297" w:rsidRDefault="00D50297" w:rsidP="00D50297">
      <w:pPr>
        <w:pStyle w:val="CMD"/>
      </w:pPr>
      <w:r>
        <w:t xml:space="preserve">  -c Seleccionar algoritmo de cifrado</w:t>
      </w:r>
    </w:p>
    <w:p w14:paraId="100DE698" w14:textId="77777777" w:rsidR="00D50297" w:rsidRDefault="00D50297" w:rsidP="00D50297">
      <w:pPr>
        <w:pStyle w:val="CMD"/>
      </w:pPr>
      <w:r>
        <w:t xml:space="preserve">  -l Inicie sesión con este nombre de usuario</w:t>
      </w:r>
    </w:p>
    <w:p w14:paraId="00540B9F" w14:textId="77777777" w:rsidR="00D50297" w:rsidRDefault="00D50297" w:rsidP="00D50297">
      <w:pPr>
        <w:pStyle w:val="CMD"/>
      </w:pPr>
      <w:r>
        <w:t xml:space="preserve">  -m Seleccionar algoritmo HMAC</w:t>
      </w:r>
    </w:p>
    <w:p w14:paraId="334E814B" w14:textId="77777777" w:rsidR="00D50297" w:rsidRDefault="00D50297" w:rsidP="00D50297">
      <w:pPr>
        <w:pStyle w:val="CMD"/>
      </w:pPr>
      <w:r>
        <w:t xml:space="preserve">  -o Especificar opciones</w:t>
      </w:r>
    </w:p>
    <w:p w14:paraId="65C2EC5E" w14:textId="77777777" w:rsidR="00D50297" w:rsidRDefault="00D50297" w:rsidP="00D50297">
      <w:pPr>
        <w:pStyle w:val="CMD"/>
      </w:pPr>
      <w:r>
        <w:t xml:space="preserve">  -p Conéctese a este puerto</w:t>
      </w:r>
    </w:p>
    <w:p w14:paraId="01F2BD60" w14:textId="77777777" w:rsidR="00D50297" w:rsidRDefault="00D50297" w:rsidP="00D50297">
      <w:pPr>
        <w:pStyle w:val="CMD"/>
      </w:pPr>
      <w:r>
        <w:t xml:space="preserve">  -v Especifica la versión del protocolo SSH</w:t>
      </w:r>
    </w:p>
    <w:p w14:paraId="5857BC94" w14:textId="77777777" w:rsidR="00D50297" w:rsidRDefault="00D50297" w:rsidP="00D50297">
      <w:pPr>
        <w:pStyle w:val="CMD"/>
      </w:pPr>
      <w:r>
        <w:t xml:space="preserve">  -vrf Especifica el nombre de vrf</w:t>
      </w:r>
    </w:p>
    <w:p w14:paraId="38EA5628" w14:textId="77777777" w:rsidR="00D50297" w:rsidRDefault="00D50297" w:rsidP="00D50297">
      <w:pPr>
        <w:pStyle w:val="CMD"/>
      </w:pPr>
      <w:r>
        <w:t xml:space="preserve">  WORD Dirección IP o nombre de host de un sistema remoto</w:t>
      </w:r>
    </w:p>
    <w:p w14:paraId="10F80597" w14:textId="77777777" w:rsidR="00D50297" w:rsidRDefault="00D50297" w:rsidP="00D50297">
      <w:pPr>
        <w:pStyle w:val="Ttulo3"/>
      </w:pPr>
      <w:r>
        <w:t>Acceder a R1 mediante SSH desde S1.</w:t>
      </w:r>
    </w:p>
    <w:p w14:paraId="15FB2928" w14:textId="77777777" w:rsidR="00D50297" w:rsidRDefault="00D50297" w:rsidP="00D50297">
      <w:pPr>
        <w:pStyle w:val="SubStepAlpha"/>
      </w:pPr>
      <w:r>
        <w:t xml:space="preserve">Debe usar la opción de </w:t>
      </w:r>
      <w:r>
        <w:rPr>
          <w:b/>
        </w:rPr>
        <w:t>–l admin</w:t>
      </w:r>
      <w:r>
        <w:t xml:space="preserve"> cuando haga SSH a R1. De esta manera, podrá iniciar sesión como usuario </w:t>
      </w:r>
      <w:r w:rsidRPr="00A27023">
        <w:rPr>
          <w:b/>
        </w:rPr>
        <w:t>admin</w:t>
      </w:r>
      <w:r>
        <w:t xml:space="preserve">. Cuando se le solicite, ingrese </w:t>
      </w:r>
      <w:r>
        <w:rPr>
          <w:b/>
        </w:rPr>
        <w:t xml:space="preserve">Adm1nP@55 </w:t>
      </w:r>
      <w:r>
        <w:t>para la contraseña.</w:t>
      </w:r>
    </w:p>
    <w:p w14:paraId="5F6698F4" w14:textId="77777777" w:rsidR="00D50297" w:rsidRPr="001B0AFC" w:rsidRDefault="00D50297" w:rsidP="00D50297">
      <w:pPr>
        <w:pStyle w:val="CMD"/>
      </w:pPr>
      <w:r>
        <w:t>S1 #</w:t>
      </w:r>
      <w:r>
        <w:rPr>
          <w:b/>
        </w:rPr>
        <w:t xml:space="preserve"> ssh -l admin 192.168.1.1</w:t>
      </w:r>
    </w:p>
    <w:p w14:paraId="7E06B608" w14:textId="77777777" w:rsidR="00D50297" w:rsidRPr="001B0AFC" w:rsidRDefault="00D50297" w:rsidP="00993CFF">
      <w:pPr>
        <w:pStyle w:val="CMDOutput"/>
      </w:pPr>
      <w:r>
        <w:t xml:space="preserve">Contraseña: </w:t>
      </w:r>
    </w:p>
    <w:p w14:paraId="62825899" w14:textId="77777777" w:rsidR="00D50297" w:rsidRPr="00993CFF" w:rsidRDefault="00D50297" w:rsidP="00993CFF">
      <w:pPr>
        <w:pStyle w:val="CMDOutput"/>
      </w:pPr>
      <w:r>
        <w:t>¡Sólo usuarios autorizados!</w:t>
      </w:r>
    </w:p>
    <w:p w14:paraId="3D8DE3FD" w14:textId="77777777" w:rsidR="00D50297" w:rsidRDefault="00D50297" w:rsidP="00993CFF">
      <w:pPr>
        <w:pStyle w:val="CMDOutput"/>
      </w:pPr>
      <w:r>
        <w:t>R1&gt;</w:t>
      </w:r>
    </w:p>
    <w:p w14:paraId="077024CD" w14:textId="77777777" w:rsidR="00D50297" w:rsidRDefault="00D50297" w:rsidP="00D50297">
      <w:pPr>
        <w:pStyle w:val="SubStepAlpha"/>
      </w:pPr>
      <w:r>
        <w:lastRenderedPageBreak/>
        <w:t xml:space="preserve">Puede volver a S1 sin cerrar la sesión de SSH con R1 presionando </w:t>
      </w:r>
      <w:r w:rsidRPr="00C95B62">
        <w:rPr>
          <w:b/>
        </w:rPr>
        <w:t>Ctrl</w:t>
      </w:r>
      <w:r>
        <w:t>+</w:t>
      </w:r>
      <w:r w:rsidRPr="00C95B62">
        <w:rPr>
          <w:b/>
        </w:rPr>
        <w:t>Mayús</w:t>
      </w:r>
      <w:r>
        <w:t>+</w:t>
      </w:r>
      <w:r w:rsidRPr="00C95B62">
        <w:rPr>
          <w:b/>
        </w:rPr>
        <w:t>6</w:t>
      </w:r>
      <w:r>
        <w:t xml:space="preserve">. Suelte las teclas </w:t>
      </w:r>
      <w:r w:rsidRPr="006D1780">
        <w:rPr>
          <w:b/>
        </w:rPr>
        <w:t>Ctrl</w:t>
      </w:r>
      <w:r>
        <w:t>+</w:t>
      </w:r>
      <w:r w:rsidRPr="006D1780">
        <w:rPr>
          <w:b/>
        </w:rPr>
        <w:t>Mayús</w:t>
      </w:r>
      <w:r>
        <w:t>+</w:t>
      </w:r>
      <w:r w:rsidRPr="006D1780">
        <w:rPr>
          <w:b/>
        </w:rPr>
        <w:t>6</w:t>
      </w:r>
      <w:r>
        <w:t xml:space="preserve"> y presione </w:t>
      </w:r>
      <w:r w:rsidRPr="00C95B62">
        <w:rPr>
          <w:b/>
        </w:rPr>
        <w:t>x</w:t>
      </w:r>
      <w:r>
        <w:t>. Aparece el símbolo del sistema del modo EXEC privilegiado del switch.</w:t>
      </w:r>
    </w:p>
    <w:p w14:paraId="74406F50" w14:textId="77777777" w:rsidR="00D50297" w:rsidRDefault="00D50297" w:rsidP="00D50297">
      <w:pPr>
        <w:pStyle w:val="CMD"/>
      </w:pPr>
      <w:r>
        <w:t>R1&gt;</w:t>
      </w:r>
    </w:p>
    <w:p w14:paraId="66FB3BA8" w14:textId="77777777" w:rsidR="00D50297" w:rsidRDefault="00D50297" w:rsidP="00D50297">
      <w:pPr>
        <w:pStyle w:val="CMD"/>
      </w:pPr>
      <w:r>
        <w:t>S1#</w:t>
      </w:r>
    </w:p>
    <w:p w14:paraId="4F2C95F0" w14:textId="77777777" w:rsidR="00D50297" w:rsidRDefault="00D50297" w:rsidP="00D50297">
      <w:pPr>
        <w:pStyle w:val="SubStepAlpha"/>
      </w:pPr>
      <w:r>
        <w:t>Para volver a la sesión de SSH en R1, presione Intro en una línea en blanco de la CLI. Es posible que deba presionar Intro por segunda vez para ver el símbolo del sistema de la CLI del router.</w:t>
      </w:r>
    </w:p>
    <w:p w14:paraId="7C810654" w14:textId="77777777" w:rsidR="00D50297" w:rsidRDefault="00D50297" w:rsidP="00D50297">
      <w:pPr>
        <w:pStyle w:val="CMD"/>
      </w:pPr>
      <w:r>
        <w:t>S1#</w:t>
      </w:r>
    </w:p>
    <w:p w14:paraId="7CDCC52A" w14:textId="77777777" w:rsidR="00D50297" w:rsidRDefault="00D50297" w:rsidP="00993CFF">
      <w:pPr>
        <w:pStyle w:val="CMDOutput"/>
      </w:pPr>
      <w:r>
        <w:t>[Reanudando la conexión 1 a 192.168.1.1... ]</w:t>
      </w:r>
    </w:p>
    <w:p w14:paraId="3C84D7D1" w14:textId="77777777" w:rsidR="00D50297" w:rsidRDefault="00D50297" w:rsidP="00993CFF">
      <w:pPr>
        <w:pStyle w:val="CMDOutput"/>
      </w:pPr>
    </w:p>
    <w:p w14:paraId="4F5834A2" w14:textId="77777777" w:rsidR="00D50297" w:rsidRDefault="00D50297" w:rsidP="00993CFF">
      <w:pPr>
        <w:pStyle w:val="CMDOutput"/>
      </w:pPr>
      <w:r>
        <w:t>R1&gt;</w:t>
      </w:r>
    </w:p>
    <w:p w14:paraId="05E7FE2D" w14:textId="77777777" w:rsidR="00D50297" w:rsidRDefault="00D50297" w:rsidP="00D50297">
      <w:pPr>
        <w:pStyle w:val="SubStepAlpha"/>
      </w:pPr>
      <w:r>
        <w:t xml:space="preserve">Para finalizar la sesión de SSH en R1, escriba </w:t>
      </w:r>
      <w:r w:rsidRPr="00C95B62">
        <w:rPr>
          <w:b/>
        </w:rPr>
        <w:t>exit</w:t>
      </w:r>
      <w:r>
        <w:t xml:space="preserve"> en el símbolo de sistema del router.</w:t>
      </w:r>
    </w:p>
    <w:p w14:paraId="300EB73A" w14:textId="77777777" w:rsidR="00D50297" w:rsidRPr="00941877" w:rsidRDefault="00D50297" w:rsidP="00D50297">
      <w:pPr>
        <w:pStyle w:val="CMD"/>
        <w:rPr>
          <w:lang w:val="en-US"/>
        </w:rPr>
      </w:pPr>
      <w:r w:rsidRPr="00941877">
        <w:rPr>
          <w:lang w:val="en-US"/>
        </w:rPr>
        <w:t xml:space="preserve">R1# </w:t>
      </w:r>
      <w:r w:rsidRPr="00941877">
        <w:rPr>
          <w:b/>
          <w:lang w:val="en-US"/>
        </w:rPr>
        <w:t>exit</w:t>
      </w:r>
    </w:p>
    <w:p w14:paraId="3F97EC5C" w14:textId="77777777" w:rsidR="00D50297" w:rsidRPr="00941877" w:rsidRDefault="00D50297" w:rsidP="00993CFF">
      <w:pPr>
        <w:pStyle w:val="CMDOutput"/>
        <w:rPr>
          <w:lang w:val="en-US"/>
        </w:rPr>
      </w:pPr>
    </w:p>
    <w:p w14:paraId="4253596B" w14:textId="77777777" w:rsidR="00D50297" w:rsidRPr="00941877" w:rsidRDefault="00D50297" w:rsidP="00993CFF">
      <w:pPr>
        <w:pStyle w:val="CMDOutput"/>
        <w:rPr>
          <w:lang w:val="en-US"/>
        </w:rPr>
      </w:pPr>
      <w:r w:rsidRPr="00941877">
        <w:rPr>
          <w:lang w:val="en-US"/>
        </w:rPr>
        <w:t>[Connection to 192.168.1.1 closed by foreign host]</w:t>
      </w:r>
    </w:p>
    <w:p w14:paraId="129A291A" w14:textId="77777777" w:rsidR="00D50297" w:rsidRDefault="00D50297" w:rsidP="00993CFF">
      <w:pPr>
        <w:pStyle w:val="CMDOutput"/>
      </w:pPr>
      <w:r>
        <w:t>S1#</w:t>
      </w:r>
    </w:p>
    <w:p w14:paraId="3F278C02" w14:textId="77777777" w:rsidR="00993CFF" w:rsidRDefault="00993CFF" w:rsidP="00993CFF">
      <w:pPr>
        <w:pStyle w:val="Ttulo4"/>
      </w:pPr>
      <w:r>
        <w:t>Pregunta:</w:t>
      </w:r>
    </w:p>
    <w:p w14:paraId="6B330017" w14:textId="4BBA3F63" w:rsidR="00D50297" w:rsidRDefault="00D50297" w:rsidP="00993CFF">
      <w:pPr>
        <w:pStyle w:val="BodyTextL50"/>
        <w:spacing w:before="0"/>
      </w:pPr>
      <w:r>
        <w:t>¿Qué versiones de SSH se admiten en la CLI?</w:t>
      </w:r>
      <w:r w:rsidR="00941877" w:rsidRPr="00941877">
        <w:t xml:space="preserve"> </w:t>
      </w:r>
      <w:r w:rsidR="00941877" w:rsidRPr="00941877">
        <w:rPr>
          <w:rStyle w:val="nfasisintenso"/>
        </w:rPr>
        <w:t>El switch 2960 admite SSH v1 y v2.</w:t>
      </w:r>
    </w:p>
    <w:p w14:paraId="1E976A9E" w14:textId="77777777" w:rsidR="00D50297" w:rsidRDefault="002B3164" w:rsidP="002B3164">
      <w:pPr>
        <w:pStyle w:val="AnswerLineL50"/>
      </w:pPr>
      <w:r>
        <w:t>Escriba sus respuestas aquí.</w:t>
      </w:r>
    </w:p>
    <w:p w14:paraId="7FD0DA7B" w14:textId="77777777" w:rsidR="00D50297" w:rsidRDefault="00D50297" w:rsidP="00D50297">
      <w:pPr>
        <w:pStyle w:val="Ttulo1"/>
      </w:pPr>
      <w:r>
        <w:t>Pregunta de reflexión</w:t>
      </w:r>
    </w:p>
    <w:p w14:paraId="0A5AAE3A" w14:textId="13294792" w:rsidR="00D50297" w:rsidRDefault="00D50297" w:rsidP="00D50297">
      <w:pPr>
        <w:pStyle w:val="BodyTextL25"/>
      </w:pPr>
      <w:r>
        <w:t>¿Cómo brindaría acceso a un dispositivo de red a varios usuarios, cada uno con un nombre de usuario diferente?</w:t>
      </w:r>
      <w:r w:rsidR="00941877" w:rsidRPr="00941877">
        <w:t xml:space="preserve"> </w:t>
      </w:r>
      <w:r w:rsidR="00941877" w:rsidRPr="00941877">
        <w:rPr>
          <w:rStyle w:val="nfasisintenso"/>
        </w:rPr>
        <w:t xml:space="preserve">Se agregaría el nombre de usuario y la contraseña de cada usuario a la base de datos local mediante el comando </w:t>
      </w:r>
      <w:proofErr w:type="spellStart"/>
      <w:r w:rsidR="00941877" w:rsidRPr="00941877">
        <w:rPr>
          <w:rStyle w:val="nfasisintenso"/>
        </w:rPr>
        <w:t>username</w:t>
      </w:r>
      <w:proofErr w:type="spellEnd"/>
      <w:r w:rsidR="00941877" w:rsidRPr="00941877">
        <w:rPr>
          <w:rStyle w:val="nfasisintenso"/>
        </w:rPr>
        <w:t>.</w:t>
      </w:r>
    </w:p>
    <w:p w14:paraId="53DA9F31" w14:textId="77777777" w:rsidR="00D50297" w:rsidRDefault="002B3164" w:rsidP="002B3164">
      <w:pPr>
        <w:pStyle w:val="AnswerLineL25"/>
      </w:pPr>
      <w:r>
        <w:t>Escriba sus respuestas aquí.</w:t>
      </w:r>
    </w:p>
    <w:p w14:paraId="5012E604" w14:textId="77777777" w:rsidR="006513FB" w:rsidRPr="004C0909" w:rsidRDefault="006513FB" w:rsidP="00D452F4">
      <w:pPr>
        <w:pStyle w:val="Ttulo1"/>
      </w:pPr>
      <w:r>
        <w:t>Tabla de resumen de interfaces del router</w:t>
      </w:r>
    </w:p>
    <w:tbl>
      <w:tblPr>
        <w:tblStyle w:val="LabTableStyle"/>
        <w:tblW w:w="10260" w:type="dxa"/>
        <w:tblLook w:val="04A0" w:firstRow="1" w:lastRow="0" w:firstColumn="1" w:lastColumn="0" w:noHBand="0" w:noVBand="1"/>
        <w:tblDescription w:val="Esta tabla proporciona la interfaz del router por modelo de router para las interfaces Ethernet 1 y 2, así como las interfaces serie 1 y 2."/>
      </w:tblPr>
      <w:tblGrid>
        <w:gridCol w:w="1530"/>
        <w:gridCol w:w="2250"/>
        <w:gridCol w:w="2250"/>
        <w:gridCol w:w="2070"/>
        <w:gridCol w:w="2160"/>
      </w:tblGrid>
      <w:tr w:rsidR="006513FB" w14:paraId="1827060A" w14:textId="77777777" w:rsidTr="00C878D9">
        <w:trPr>
          <w:cnfStyle w:val="100000000000" w:firstRow="1" w:lastRow="0" w:firstColumn="0" w:lastColumn="0" w:oddVBand="0" w:evenVBand="0" w:oddHBand="0" w:evenHBand="0" w:firstRowFirstColumn="0" w:firstRowLastColumn="0" w:lastRowFirstColumn="0" w:lastRowLastColumn="0"/>
          <w:tblHeader/>
        </w:trPr>
        <w:tc>
          <w:tcPr>
            <w:tcW w:w="1530" w:type="dxa"/>
          </w:tcPr>
          <w:p w14:paraId="000F0CE9" w14:textId="77777777" w:rsidR="006513FB" w:rsidRPr="00763D8B" w:rsidRDefault="006513FB" w:rsidP="00D50297">
            <w:pPr>
              <w:pStyle w:val="TableHeading"/>
            </w:pPr>
            <w:r>
              <w:t>Modelo de router</w:t>
            </w:r>
          </w:p>
        </w:tc>
        <w:tc>
          <w:tcPr>
            <w:tcW w:w="2250" w:type="dxa"/>
          </w:tcPr>
          <w:p w14:paraId="5C6EF7DF" w14:textId="77777777" w:rsidR="006513FB" w:rsidRPr="00763D8B" w:rsidRDefault="006513FB" w:rsidP="00D50297">
            <w:pPr>
              <w:pStyle w:val="TableHeading"/>
            </w:pPr>
            <w:r>
              <w:t>Interfaz Ethernet 1</w:t>
            </w:r>
          </w:p>
        </w:tc>
        <w:tc>
          <w:tcPr>
            <w:tcW w:w="2250" w:type="dxa"/>
          </w:tcPr>
          <w:p w14:paraId="28280CD1" w14:textId="77777777" w:rsidR="006513FB" w:rsidRPr="00763D8B" w:rsidRDefault="006513FB" w:rsidP="00D50297">
            <w:pPr>
              <w:pStyle w:val="TableHeading"/>
            </w:pPr>
            <w:r>
              <w:t>Interfaz Ethernet #2</w:t>
            </w:r>
          </w:p>
        </w:tc>
        <w:tc>
          <w:tcPr>
            <w:tcW w:w="2070" w:type="dxa"/>
          </w:tcPr>
          <w:p w14:paraId="23807722" w14:textId="77777777" w:rsidR="006513FB" w:rsidRPr="00763D8B" w:rsidRDefault="006513FB" w:rsidP="00D50297">
            <w:pPr>
              <w:pStyle w:val="TableHeading"/>
            </w:pPr>
            <w:r>
              <w:t>Interfaz serial 1</w:t>
            </w:r>
          </w:p>
        </w:tc>
        <w:tc>
          <w:tcPr>
            <w:tcW w:w="2160" w:type="dxa"/>
          </w:tcPr>
          <w:p w14:paraId="12671897" w14:textId="77777777" w:rsidR="006513FB" w:rsidRPr="00763D8B" w:rsidRDefault="006513FB" w:rsidP="00D50297">
            <w:pPr>
              <w:pStyle w:val="TableHeading"/>
            </w:pPr>
            <w:r>
              <w:t>Interfaz serial #2</w:t>
            </w:r>
          </w:p>
        </w:tc>
      </w:tr>
      <w:tr w:rsidR="006513FB" w14:paraId="03023F93" w14:textId="77777777" w:rsidTr="009453F7">
        <w:tc>
          <w:tcPr>
            <w:tcW w:w="1530" w:type="dxa"/>
          </w:tcPr>
          <w:p w14:paraId="2C1F756A" w14:textId="77777777" w:rsidR="006513FB" w:rsidRPr="009453F7" w:rsidRDefault="006513FB" w:rsidP="009453F7">
            <w:pPr>
              <w:pStyle w:val="TableText"/>
            </w:pPr>
            <w:r>
              <w:t>1800</w:t>
            </w:r>
          </w:p>
        </w:tc>
        <w:tc>
          <w:tcPr>
            <w:tcW w:w="2250" w:type="dxa"/>
          </w:tcPr>
          <w:p w14:paraId="4DE83DCC" w14:textId="77777777" w:rsidR="006513FB" w:rsidRPr="009453F7" w:rsidRDefault="006513FB" w:rsidP="009453F7">
            <w:pPr>
              <w:pStyle w:val="TableText"/>
            </w:pPr>
            <w:r>
              <w:t>Fast Ethernet 0/0 (F0/0)</w:t>
            </w:r>
          </w:p>
        </w:tc>
        <w:tc>
          <w:tcPr>
            <w:tcW w:w="2250" w:type="dxa"/>
          </w:tcPr>
          <w:p w14:paraId="6197903A" w14:textId="77777777" w:rsidR="006513FB" w:rsidRPr="009453F7" w:rsidRDefault="006513FB" w:rsidP="009453F7">
            <w:pPr>
              <w:pStyle w:val="TableText"/>
            </w:pPr>
            <w:r>
              <w:t>Fast Ethernet 0/1 (F0/1)</w:t>
            </w:r>
          </w:p>
        </w:tc>
        <w:tc>
          <w:tcPr>
            <w:tcW w:w="2070" w:type="dxa"/>
          </w:tcPr>
          <w:p w14:paraId="0E84E81A" w14:textId="77777777" w:rsidR="006513FB" w:rsidRPr="009453F7" w:rsidRDefault="006513FB" w:rsidP="009453F7">
            <w:pPr>
              <w:pStyle w:val="TableText"/>
            </w:pPr>
            <w:r>
              <w:t>Serial 0/0/0 (S0/0/0)</w:t>
            </w:r>
          </w:p>
        </w:tc>
        <w:tc>
          <w:tcPr>
            <w:tcW w:w="2160" w:type="dxa"/>
          </w:tcPr>
          <w:p w14:paraId="1BC8D78F" w14:textId="77777777" w:rsidR="006513FB" w:rsidRPr="009453F7" w:rsidRDefault="006513FB" w:rsidP="009453F7">
            <w:pPr>
              <w:pStyle w:val="TableText"/>
            </w:pPr>
            <w:r>
              <w:t>Serial 0/0/1 (S0/0/1)</w:t>
            </w:r>
          </w:p>
        </w:tc>
      </w:tr>
      <w:tr w:rsidR="006513FB" w14:paraId="6C0F76D6" w14:textId="77777777" w:rsidTr="009453F7">
        <w:tc>
          <w:tcPr>
            <w:tcW w:w="1530" w:type="dxa"/>
          </w:tcPr>
          <w:p w14:paraId="084DADD7" w14:textId="77777777" w:rsidR="006513FB" w:rsidRPr="009453F7" w:rsidRDefault="006513FB" w:rsidP="009453F7">
            <w:pPr>
              <w:pStyle w:val="TableText"/>
            </w:pPr>
            <w:r>
              <w:t>1900</w:t>
            </w:r>
          </w:p>
        </w:tc>
        <w:tc>
          <w:tcPr>
            <w:tcW w:w="2250" w:type="dxa"/>
          </w:tcPr>
          <w:p w14:paraId="2712D6DE" w14:textId="77777777" w:rsidR="006513FB" w:rsidRPr="009453F7" w:rsidRDefault="006513FB" w:rsidP="009453F7">
            <w:pPr>
              <w:pStyle w:val="TableText"/>
            </w:pPr>
            <w:r>
              <w:t>Gigabit Ethernet 0/0 (G0/0)</w:t>
            </w:r>
          </w:p>
        </w:tc>
        <w:tc>
          <w:tcPr>
            <w:tcW w:w="2250" w:type="dxa"/>
          </w:tcPr>
          <w:p w14:paraId="18C9D13E" w14:textId="77777777" w:rsidR="006513FB" w:rsidRPr="009453F7" w:rsidRDefault="006513FB" w:rsidP="009453F7">
            <w:pPr>
              <w:pStyle w:val="TableText"/>
            </w:pPr>
            <w:r>
              <w:t>Gigabit Ethernet 0/1 (G0/1)</w:t>
            </w:r>
          </w:p>
        </w:tc>
        <w:tc>
          <w:tcPr>
            <w:tcW w:w="2070" w:type="dxa"/>
          </w:tcPr>
          <w:p w14:paraId="116CF082" w14:textId="77777777" w:rsidR="006513FB" w:rsidRPr="009453F7" w:rsidRDefault="006513FB" w:rsidP="009453F7">
            <w:pPr>
              <w:pStyle w:val="TableText"/>
            </w:pPr>
            <w:r>
              <w:t>Serial 0/0/0 (S0/0/0)</w:t>
            </w:r>
          </w:p>
        </w:tc>
        <w:tc>
          <w:tcPr>
            <w:tcW w:w="2160" w:type="dxa"/>
          </w:tcPr>
          <w:p w14:paraId="1B53772B" w14:textId="77777777" w:rsidR="006513FB" w:rsidRPr="009453F7" w:rsidRDefault="006513FB" w:rsidP="009453F7">
            <w:pPr>
              <w:pStyle w:val="TableText"/>
            </w:pPr>
            <w:r>
              <w:t>Serial 0/0/1 (S0/0/1)</w:t>
            </w:r>
          </w:p>
        </w:tc>
      </w:tr>
      <w:tr w:rsidR="006513FB" w14:paraId="7ED1D51E" w14:textId="77777777" w:rsidTr="009453F7">
        <w:tc>
          <w:tcPr>
            <w:tcW w:w="1530" w:type="dxa"/>
          </w:tcPr>
          <w:p w14:paraId="284ED981" w14:textId="77777777" w:rsidR="006513FB" w:rsidRPr="009453F7" w:rsidRDefault="006513FB" w:rsidP="009453F7">
            <w:pPr>
              <w:pStyle w:val="TableText"/>
            </w:pPr>
            <w:r>
              <w:t>2801</w:t>
            </w:r>
          </w:p>
        </w:tc>
        <w:tc>
          <w:tcPr>
            <w:tcW w:w="2250" w:type="dxa"/>
          </w:tcPr>
          <w:p w14:paraId="73FAFF5B" w14:textId="77777777" w:rsidR="006513FB" w:rsidRPr="009453F7" w:rsidRDefault="006513FB" w:rsidP="009453F7">
            <w:pPr>
              <w:pStyle w:val="TableText"/>
            </w:pPr>
            <w:r>
              <w:t>Fast Ethernet 0/0 (F0/0)</w:t>
            </w:r>
          </w:p>
        </w:tc>
        <w:tc>
          <w:tcPr>
            <w:tcW w:w="2250" w:type="dxa"/>
          </w:tcPr>
          <w:p w14:paraId="7F23298F" w14:textId="77777777" w:rsidR="006513FB" w:rsidRPr="009453F7" w:rsidRDefault="006513FB" w:rsidP="009453F7">
            <w:pPr>
              <w:pStyle w:val="TableText"/>
            </w:pPr>
            <w:r>
              <w:t>Fast Ethernet 0/1 (F0/1)</w:t>
            </w:r>
          </w:p>
        </w:tc>
        <w:tc>
          <w:tcPr>
            <w:tcW w:w="2070" w:type="dxa"/>
          </w:tcPr>
          <w:p w14:paraId="02FE5B8C" w14:textId="77777777" w:rsidR="006513FB" w:rsidRPr="009453F7" w:rsidRDefault="006513FB" w:rsidP="009453F7">
            <w:pPr>
              <w:pStyle w:val="TableText"/>
            </w:pPr>
            <w:r>
              <w:t>Serial 0/1/0 (S0/1/0)</w:t>
            </w:r>
          </w:p>
        </w:tc>
        <w:tc>
          <w:tcPr>
            <w:tcW w:w="2160" w:type="dxa"/>
          </w:tcPr>
          <w:p w14:paraId="730AC26D" w14:textId="77777777" w:rsidR="006513FB" w:rsidRPr="009453F7" w:rsidRDefault="006513FB" w:rsidP="009453F7">
            <w:pPr>
              <w:pStyle w:val="TableText"/>
            </w:pPr>
            <w:r>
              <w:t>Serial 0/1/1 (S0/1/1)</w:t>
            </w:r>
          </w:p>
        </w:tc>
      </w:tr>
      <w:tr w:rsidR="006513FB" w14:paraId="1D1284C9" w14:textId="77777777" w:rsidTr="009453F7">
        <w:tc>
          <w:tcPr>
            <w:tcW w:w="1530" w:type="dxa"/>
          </w:tcPr>
          <w:p w14:paraId="52E9EB0A" w14:textId="77777777" w:rsidR="006513FB" w:rsidRPr="009453F7" w:rsidRDefault="006513FB" w:rsidP="009453F7">
            <w:pPr>
              <w:pStyle w:val="TableText"/>
            </w:pPr>
            <w:r>
              <w:t>2811</w:t>
            </w:r>
          </w:p>
        </w:tc>
        <w:tc>
          <w:tcPr>
            <w:tcW w:w="2250" w:type="dxa"/>
          </w:tcPr>
          <w:p w14:paraId="72EAC44F" w14:textId="77777777" w:rsidR="006513FB" w:rsidRPr="009453F7" w:rsidRDefault="006513FB" w:rsidP="009453F7">
            <w:pPr>
              <w:pStyle w:val="TableText"/>
            </w:pPr>
            <w:r>
              <w:t>Fast Ethernet 0/0 (F0/0)</w:t>
            </w:r>
          </w:p>
        </w:tc>
        <w:tc>
          <w:tcPr>
            <w:tcW w:w="2250" w:type="dxa"/>
          </w:tcPr>
          <w:p w14:paraId="3379F732" w14:textId="77777777" w:rsidR="006513FB" w:rsidRPr="009453F7" w:rsidRDefault="006513FB" w:rsidP="009453F7">
            <w:pPr>
              <w:pStyle w:val="TableText"/>
            </w:pPr>
            <w:r>
              <w:t>Fast Ethernet 0/1 (F0/1)</w:t>
            </w:r>
          </w:p>
        </w:tc>
        <w:tc>
          <w:tcPr>
            <w:tcW w:w="2070" w:type="dxa"/>
          </w:tcPr>
          <w:p w14:paraId="690D139A" w14:textId="77777777" w:rsidR="006513FB" w:rsidRPr="009453F7" w:rsidRDefault="006513FB" w:rsidP="009453F7">
            <w:pPr>
              <w:pStyle w:val="TableText"/>
            </w:pPr>
            <w:r>
              <w:t>Serial 0/0/0 (S0/0/0)</w:t>
            </w:r>
          </w:p>
        </w:tc>
        <w:tc>
          <w:tcPr>
            <w:tcW w:w="2160" w:type="dxa"/>
          </w:tcPr>
          <w:p w14:paraId="35B5DE00" w14:textId="77777777" w:rsidR="006513FB" w:rsidRPr="009453F7" w:rsidRDefault="006513FB" w:rsidP="009453F7">
            <w:pPr>
              <w:pStyle w:val="TableText"/>
            </w:pPr>
            <w:r>
              <w:t>Serial 0/0/1 (S0/0/1)</w:t>
            </w:r>
          </w:p>
        </w:tc>
      </w:tr>
      <w:tr w:rsidR="006513FB" w14:paraId="048CBE71" w14:textId="77777777" w:rsidTr="009453F7">
        <w:tc>
          <w:tcPr>
            <w:tcW w:w="1530" w:type="dxa"/>
          </w:tcPr>
          <w:p w14:paraId="6A7CE43D" w14:textId="77777777" w:rsidR="006513FB" w:rsidRPr="009453F7" w:rsidRDefault="006513FB" w:rsidP="009453F7">
            <w:pPr>
              <w:pStyle w:val="TableText"/>
            </w:pPr>
            <w:r>
              <w:t>2900</w:t>
            </w:r>
          </w:p>
        </w:tc>
        <w:tc>
          <w:tcPr>
            <w:tcW w:w="2250" w:type="dxa"/>
          </w:tcPr>
          <w:p w14:paraId="544CF477" w14:textId="77777777" w:rsidR="006513FB" w:rsidRPr="009453F7" w:rsidRDefault="006513FB" w:rsidP="009453F7">
            <w:pPr>
              <w:pStyle w:val="TableText"/>
            </w:pPr>
            <w:r>
              <w:t>Gigabit Ethernet 0/0 (G0/0)</w:t>
            </w:r>
          </w:p>
        </w:tc>
        <w:tc>
          <w:tcPr>
            <w:tcW w:w="2250" w:type="dxa"/>
          </w:tcPr>
          <w:p w14:paraId="274B602F" w14:textId="77777777" w:rsidR="006513FB" w:rsidRPr="009453F7" w:rsidRDefault="006513FB" w:rsidP="009453F7">
            <w:pPr>
              <w:pStyle w:val="TableText"/>
            </w:pPr>
            <w:r>
              <w:t>Gigabit Ethernet 0/1 (G0/1)</w:t>
            </w:r>
          </w:p>
        </w:tc>
        <w:tc>
          <w:tcPr>
            <w:tcW w:w="2070" w:type="dxa"/>
          </w:tcPr>
          <w:p w14:paraId="11B5B495" w14:textId="77777777" w:rsidR="006513FB" w:rsidRPr="009453F7" w:rsidRDefault="006513FB" w:rsidP="009453F7">
            <w:pPr>
              <w:pStyle w:val="TableText"/>
            </w:pPr>
            <w:r>
              <w:t>Serial 0/0/0 (S0/0/0)</w:t>
            </w:r>
          </w:p>
        </w:tc>
        <w:tc>
          <w:tcPr>
            <w:tcW w:w="2160" w:type="dxa"/>
          </w:tcPr>
          <w:p w14:paraId="02DD72E0" w14:textId="77777777" w:rsidR="006513FB" w:rsidRPr="009453F7" w:rsidRDefault="006513FB" w:rsidP="009453F7">
            <w:pPr>
              <w:pStyle w:val="TableText"/>
            </w:pPr>
            <w:r>
              <w:t>Serial 0/0/1 (S0/0/1)</w:t>
            </w:r>
          </w:p>
        </w:tc>
      </w:tr>
      <w:tr w:rsidR="00C665A2" w14:paraId="5E3880FB" w14:textId="77777777" w:rsidTr="009453F7">
        <w:tc>
          <w:tcPr>
            <w:tcW w:w="1530" w:type="dxa"/>
          </w:tcPr>
          <w:p w14:paraId="267297F9" w14:textId="77777777" w:rsidR="00C665A2" w:rsidRPr="009453F7" w:rsidRDefault="00C665A2" w:rsidP="009453F7">
            <w:pPr>
              <w:pStyle w:val="TableText"/>
            </w:pPr>
            <w:r>
              <w:t>4221</w:t>
            </w:r>
          </w:p>
        </w:tc>
        <w:tc>
          <w:tcPr>
            <w:tcW w:w="2250" w:type="dxa"/>
          </w:tcPr>
          <w:p w14:paraId="153CE84B" w14:textId="77777777" w:rsidR="00C665A2" w:rsidRPr="009453F7" w:rsidRDefault="00C665A2" w:rsidP="009453F7">
            <w:pPr>
              <w:pStyle w:val="TableText"/>
            </w:pPr>
            <w:r>
              <w:t>Gigabit Ethernet 0/0/0 (G0/0/0)</w:t>
            </w:r>
          </w:p>
        </w:tc>
        <w:tc>
          <w:tcPr>
            <w:tcW w:w="2250" w:type="dxa"/>
          </w:tcPr>
          <w:p w14:paraId="5CA83C5B" w14:textId="77777777" w:rsidR="00C665A2" w:rsidRPr="009453F7" w:rsidRDefault="00C665A2" w:rsidP="009453F7">
            <w:pPr>
              <w:pStyle w:val="TableText"/>
            </w:pPr>
            <w:r>
              <w:t>Gigabit Ethernet 0/0/1 (G0/0/1)</w:t>
            </w:r>
          </w:p>
        </w:tc>
        <w:tc>
          <w:tcPr>
            <w:tcW w:w="2070" w:type="dxa"/>
          </w:tcPr>
          <w:p w14:paraId="3D204C9B" w14:textId="77777777" w:rsidR="00C665A2" w:rsidRPr="009453F7" w:rsidRDefault="00C665A2" w:rsidP="009453F7">
            <w:pPr>
              <w:pStyle w:val="TableText"/>
            </w:pPr>
            <w:r>
              <w:t>Serial 0/1/0 (S0/1/0)</w:t>
            </w:r>
          </w:p>
        </w:tc>
        <w:tc>
          <w:tcPr>
            <w:tcW w:w="2160" w:type="dxa"/>
          </w:tcPr>
          <w:p w14:paraId="1B27BADD" w14:textId="77777777" w:rsidR="00C665A2" w:rsidRPr="009453F7" w:rsidRDefault="00C665A2" w:rsidP="00C665A2">
            <w:pPr>
              <w:pStyle w:val="TableText"/>
            </w:pPr>
            <w:r>
              <w:t>Serial 0/1/1 (S0/1/1)</w:t>
            </w:r>
          </w:p>
        </w:tc>
      </w:tr>
      <w:tr w:rsidR="00C665A2" w14:paraId="6A4EF286" w14:textId="77777777" w:rsidTr="009453F7">
        <w:tc>
          <w:tcPr>
            <w:tcW w:w="1530" w:type="dxa"/>
          </w:tcPr>
          <w:p w14:paraId="38B90F13" w14:textId="77777777" w:rsidR="00C665A2" w:rsidRDefault="00C665A2" w:rsidP="00C665A2">
            <w:pPr>
              <w:pStyle w:val="TableText"/>
            </w:pPr>
            <w:r>
              <w:t>4300</w:t>
            </w:r>
          </w:p>
        </w:tc>
        <w:tc>
          <w:tcPr>
            <w:tcW w:w="2250" w:type="dxa"/>
          </w:tcPr>
          <w:p w14:paraId="2E842957" w14:textId="77777777" w:rsidR="00C665A2" w:rsidRPr="009453F7" w:rsidRDefault="00C665A2" w:rsidP="00C665A2">
            <w:pPr>
              <w:pStyle w:val="TableText"/>
            </w:pPr>
            <w:r>
              <w:t>Gigabit Ethernet 0/0/0 (G0/0/0)</w:t>
            </w:r>
          </w:p>
        </w:tc>
        <w:tc>
          <w:tcPr>
            <w:tcW w:w="2250" w:type="dxa"/>
          </w:tcPr>
          <w:p w14:paraId="1F32B57D" w14:textId="77777777" w:rsidR="00C665A2" w:rsidRPr="009453F7" w:rsidRDefault="00C665A2" w:rsidP="00C665A2">
            <w:pPr>
              <w:pStyle w:val="TableText"/>
            </w:pPr>
            <w:r>
              <w:t>Gigabit Ethernet 0/0/1 (G0/0/1)</w:t>
            </w:r>
          </w:p>
        </w:tc>
        <w:tc>
          <w:tcPr>
            <w:tcW w:w="2070" w:type="dxa"/>
          </w:tcPr>
          <w:p w14:paraId="77694FCD" w14:textId="77777777" w:rsidR="00C665A2" w:rsidRDefault="00C665A2" w:rsidP="00C665A2">
            <w:pPr>
              <w:pStyle w:val="TableText"/>
            </w:pPr>
            <w:r>
              <w:t>Serial 0/1/0 (S0/1/0)</w:t>
            </w:r>
          </w:p>
        </w:tc>
        <w:tc>
          <w:tcPr>
            <w:tcW w:w="2160" w:type="dxa"/>
          </w:tcPr>
          <w:p w14:paraId="1E27720C" w14:textId="77777777" w:rsidR="00C665A2" w:rsidRDefault="00C665A2" w:rsidP="00C665A2">
            <w:pPr>
              <w:pStyle w:val="TableText"/>
            </w:pPr>
            <w:r>
              <w:t>Serial 0/1/1 (S0/1/1)</w:t>
            </w:r>
          </w:p>
        </w:tc>
      </w:tr>
    </w:tbl>
    <w:p w14:paraId="71BAF969" w14:textId="77777777" w:rsidR="00603503" w:rsidRDefault="00603503" w:rsidP="00603503">
      <w:pPr>
        <w:pStyle w:val="Textoindependiente"/>
      </w:pPr>
      <w:r w:rsidRPr="00873C6B">
        <w:lastRenderedPageBreak/>
        <w:t>Nota: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p w14:paraId="2CFF1F37" w14:textId="77777777" w:rsidR="00993CFF" w:rsidRPr="00603503" w:rsidRDefault="00993CFF" w:rsidP="00993CFF">
      <w:pPr>
        <w:pStyle w:val="ConfigWindow"/>
      </w:pPr>
      <w:r>
        <w:t>Fin del documento</w:t>
      </w:r>
    </w:p>
    <w:sectPr w:rsidR="00993CFF" w:rsidRPr="00603503"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928B5" w14:textId="77777777" w:rsidR="0028613E" w:rsidRDefault="0028613E" w:rsidP="00710659">
      <w:pPr>
        <w:spacing w:after="0" w:line="240" w:lineRule="auto"/>
      </w:pPr>
      <w:r>
        <w:separator/>
      </w:r>
    </w:p>
    <w:p w14:paraId="29DB553D" w14:textId="77777777" w:rsidR="0028613E" w:rsidRDefault="0028613E"/>
  </w:endnote>
  <w:endnote w:type="continuationSeparator" w:id="0">
    <w:p w14:paraId="676DA5F1" w14:textId="77777777" w:rsidR="0028613E" w:rsidRDefault="0028613E" w:rsidP="00710659">
      <w:pPr>
        <w:spacing w:after="0" w:line="240" w:lineRule="auto"/>
      </w:pPr>
      <w:r>
        <w:continuationSeparator/>
      </w:r>
    </w:p>
    <w:p w14:paraId="74840B87" w14:textId="77777777" w:rsidR="0028613E" w:rsidRDefault="002861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DD7E" w14:textId="77777777" w:rsidR="00177A53" w:rsidRDefault="00177A5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1D76" w14:textId="47119FC9" w:rsidR="00177A53" w:rsidRPr="00882B63" w:rsidRDefault="00177A53"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941877">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4ED4" w14:textId="62A22D3C" w:rsidR="00177A53" w:rsidRPr="00882B63" w:rsidRDefault="00177A5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941877">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4171D" w14:textId="77777777" w:rsidR="0028613E" w:rsidRDefault="0028613E" w:rsidP="00710659">
      <w:pPr>
        <w:spacing w:after="0" w:line="240" w:lineRule="auto"/>
      </w:pPr>
      <w:r>
        <w:separator/>
      </w:r>
    </w:p>
    <w:p w14:paraId="2577A3DB" w14:textId="77777777" w:rsidR="0028613E" w:rsidRDefault="0028613E"/>
  </w:footnote>
  <w:footnote w:type="continuationSeparator" w:id="0">
    <w:p w14:paraId="19368473" w14:textId="77777777" w:rsidR="0028613E" w:rsidRDefault="0028613E" w:rsidP="00710659">
      <w:pPr>
        <w:spacing w:after="0" w:line="240" w:lineRule="auto"/>
      </w:pPr>
      <w:r>
        <w:continuationSeparator/>
      </w:r>
    </w:p>
    <w:p w14:paraId="5B83FB61" w14:textId="77777777" w:rsidR="0028613E" w:rsidRDefault="002861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5168" w14:textId="77777777" w:rsidR="00177A53" w:rsidRDefault="00177A5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Content>
      <w:p w14:paraId="63D41625" w14:textId="2D609E51" w:rsidR="00177A53" w:rsidRDefault="00962008" w:rsidP="008402F2">
        <w:pPr>
          <w:pStyle w:val="PageHead"/>
        </w:pPr>
        <w:r>
          <w:t>Laboratorio - Configurar dispositivos de red con SSH</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6BE18" w14:textId="77777777" w:rsidR="00177A53" w:rsidRDefault="00177A53" w:rsidP="006C3FCF">
    <w:pPr>
      <w:ind w:left="-288"/>
    </w:pPr>
    <w:r>
      <w:rPr>
        <w:noProof/>
      </w:rPr>
      <w:drawing>
        <wp:inline distT="0" distB="0" distL="0" distR="0" wp14:anchorId="7D287988" wp14:editId="14CB5B0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B4DE1FA6"/>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5B297D0"/>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1418"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25D1DF2"/>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449133765">
    <w:abstractNumId w:val="6"/>
  </w:num>
  <w:num w:numId="2" w16cid:durableId="1350597705">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52025936">
    <w:abstractNumId w:val="2"/>
  </w:num>
  <w:num w:numId="4" w16cid:durableId="1788619203">
    <w:abstractNumId w:val="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63451446">
    <w:abstractNumId w:val="3"/>
  </w:num>
  <w:num w:numId="6" w16cid:durableId="1178885687">
    <w:abstractNumId w:val="0"/>
  </w:num>
  <w:num w:numId="7" w16cid:durableId="244456865">
    <w:abstractNumId w:val="1"/>
  </w:num>
  <w:num w:numId="8" w16cid:durableId="474954773">
    <w:abstractNumId w:val="4"/>
    <w:lvlOverride w:ilvl="0">
      <w:lvl w:ilvl="0">
        <w:start w:val="1"/>
        <w:numFmt w:val="decimal"/>
        <w:lvlText w:val="Parte %1:"/>
        <w:lvlJc w:val="left"/>
        <w:pPr>
          <w:tabs>
            <w:tab w:val="num" w:pos="1152"/>
          </w:tabs>
          <w:ind w:left="1152" w:hanging="792"/>
        </w:pPr>
        <w:rPr>
          <w:rFonts w:hint="default"/>
        </w:rPr>
      </w:lvl>
    </w:lvlOverride>
  </w:num>
  <w:num w:numId="9" w16cid:durableId="314377220">
    <w:abstractNumId w:val="3"/>
    <w:lvlOverride w:ilvl="0"/>
  </w:num>
  <w:num w:numId="10" w16cid:durableId="973753892">
    <w:abstractNumId w:val="5"/>
  </w:num>
  <w:num w:numId="11" w16cid:durableId="2125732184">
    <w:abstractNumId w:val="5"/>
    <w:lvlOverride w:ilvl="0">
      <w:lvl w:ilvl="0">
        <w:start w:val="1"/>
        <w:numFmt w:val="decimal"/>
        <w:lvlText w:val="Parte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A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9EB"/>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116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A53"/>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1F81"/>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10E2"/>
    <w:rsid w:val="00242E3A"/>
    <w:rsid w:val="00246492"/>
    <w:rsid w:val="002506CF"/>
    <w:rsid w:val="0025107F"/>
    <w:rsid w:val="00260CD4"/>
    <w:rsid w:val="002639D8"/>
    <w:rsid w:val="00265F77"/>
    <w:rsid w:val="00266C83"/>
    <w:rsid w:val="00270FCC"/>
    <w:rsid w:val="002768DC"/>
    <w:rsid w:val="0028613E"/>
    <w:rsid w:val="00294C8F"/>
    <w:rsid w:val="002A0B2E"/>
    <w:rsid w:val="002A0DC1"/>
    <w:rsid w:val="002A6C56"/>
    <w:rsid w:val="002B3164"/>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7FDB"/>
    <w:rsid w:val="00387126"/>
    <w:rsid w:val="00390C38"/>
    <w:rsid w:val="00392748"/>
    <w:rsid w:val="00392C65"/>
    <w:rsid w:val="00392ED5"/>
    <w:rsid w:val="003A19DC"/>
    <w:rsid w:val="003A1B45"/>
    <w:rsid w:val="003A220C"/>
    <w:rsid w:val="003B256A"/>
    <w:rsid w:val="003B46FC"/>
    <w:rsid w:val="003B55F2"/>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6B4"/>
    <w:rsid w:val="004A4ACD"/>
    <w:rsid w:val="004A506C"/>
    <w:rsid w:val="004A5BC5"/>
    <w:rsid w:val="004B023D"/>
    <w:rsid w:val="004C0909"/>
    <w:rsid w:val="004C3125"/>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1F39"/>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014"/>
    <w:rsid w:val="006A48F1"/>
    <w:rsid w:val="006A54D6"/>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C6965"/>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2B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3958"/>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E5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877"/>
    <w:rsid w:val="00942299"/>
    <w:rsid w:val="009453F7"/>
    <w:rsid w:val="009476C0"/>
    <w:rsid w:val="00962008"/>
    <w:rsid w:val="00963E34"/>
    <w:rsid w:val="00964DFA"/>
    <w:rsid w:val="00970A69"/>
    <w:rsid w:val="0098155C"/>
    <w:rsid w:val="00981CCA"/>
    <w:rsid w:val="00983B77"/>
    <w:rsid w:val="00993CFF"/>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1A49"/>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29E"/>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297"/>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DB7"/>
    <w:rsid w:val="00E17FA5"/>
    <w:rsid w:val="00E21BFE"/>
    <w:rsid w:val="00E21C88"/>
    <w:rsid w:val="00E223AC"/>
    <w:rsid w:val="00E26930"/>
    <w:rsid w:val="00E27257"/>
    <w:rsid w:val="00E27F4F"/>
    <w:rsid w:val="00E33C65"/>
    <w:rsid w:val="00E449D0"/>
    <w:rsid w:val="00E44A34"/>
    <w:rsid w:val="00E4506A"/>
    <w:rsid w:val="00E53F99"/>
    <w:rsid w:val="00E56510"/>
    <w:rsid w:val="00E57F21"/>
    <w:rsid w:val="00E62EA8"/>
    <w:rsid w:val="00E66980"/>
    <w:rsid w:val="00E67A6E"/>
    <w:rsid w:val="00E70096"/>
    <w:rsid w:val="00E71B43"/>
    <w:rsid w:val="00E81612"/>
    <w:rsid w:val="00E82BD7"/>
    <w:rsid w:val="00E859E3"/>
    <w:rsid w:val="00E87D18"/>
    <w:rsid w:val="00E87D62"/>
    <w:rsid w:val="00E96ED9"/>
    <w:rsid w:val="00E97333"/>
    <w:rsid w:val="00EA486E"/>
    <w:rsid w:val="00EA4FA3"/>
    <w:rsid w:val="00EB001B"/>
    <w:rsid w:val="00EB3082"/>
    <w:rsid w:val="00EB6C33"/>
    <w:rsid w:val="00EC6F62"/>
    <w:rsid w:val="00ED2EA2"/>
    <w:rsid w:val="00ED6019"/>
    <w:rsid w:val="00ED7830"/>
    <w:rsid w:val="00EE2BFF"/>
    <w:rsid w:val="00EE3909"/>
    <w:rsid w:val="00EE6DD1"/>
    <w:rsid w:val="00EF4205"/>
    <w:rsid w:val="00EF5939"/>
    <w:rsid w:val="00F01714"/>
    <w:rsid w:val="00F0258F"/>
    <w:rsid w:val="00F02D06"/>
    <w:rsid w:val="00F056E5"/>
    <w:rsid w:val="00F06FDD"/>
    <w:rsid w:val="00F10819"/>
    <w:rsid w:val="00F11219"/>
    <w:rsid w:val="00F16F35"/>
    <w:rsid w:val="00F17559"/>
    <w:rsid w:val="00F2229D"/>
    <w:rsid w:val="00F25ABB"/>
    <w:rsid w:val="00F25FBE"/>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0E0A6"/>
  <w15:docId w15:val="{5FC60A3A-7B2C-4F7E-A9C2-704247E3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50297"/>
    <w:pPr>
      <w:spacing w:before="60" w:after="60" w:line="276" w:lineRule="auto"/>
    </w:pPr>
    <w:rPr>
      <w:sz w:val="22"/>
      <w:szCs w:val="22"/>
    </w:rPr>
  </w:style>
  <w:style w:type="paragraph" w:styleId="Ttulo1">
    <w:name w:val="heading 1"/>
    <w:basedOn w:val="Normal"/>
    <w:next w:val="BodyTextL25"/>
    <w:link w:val="Ttulo1Car"/>
    <w:uiPriority w:val="9"/>
    <w:unhideWhenUsed/>
    <w:qFormat/>
    <w:rsid w:val="00D50297"/>
    <w:pPr>
      <w:keepNext/>
      <w:keepLines/>
      <w:numPr>
        <w:numId w:val="3"/>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4A46B4"/>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ind w:left="0"/>
      <w:outlineLvl w:val="2"/>
    </w:pPr>
    <w:rPr>
      <w:rFonts w:eastAsia="Times New Roman"/>
      <w:b/>
      <w:bCs/>
      <w:szCs w:val="26"/>
    </w:rPr>
  </w:style>
  <w:style w:type="paragraph" w:styleId="Ttulo4">
    <w:name w:val="heading 4"/>
    <w:basedOn w:val="BodyTextL25"/>
    <w:next w:val="BodyTextL25"/>
    <w:link w:val="Ttulo4Car"/>
    <w:unhideWhenUsed/>
    <w:qFormat/>
    <w:rsid w:val="004A46B4"/>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0297"/>
    <w:rPr>
      <w:b/>
      <w:bCs/>
      <w:noProof/>
      <w:sz w:val="26"/>
      <w:szCs w:val="26"/>
    </w:rPr>
  </w:style>
  <w:style w:type="character" w:customStyle="1" w:styleId="Ttulo2Car">
    <w:name w:val="Título 2 Car"/>
    <w:link w:val="Ttulo2"/>
    <w:uiPriority w:val="9"/>
    <w:rsid w:val="004A46B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77FD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4A46B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4A46B4"/>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nfasisintenso">
    <w:name w:val="Intense Emphasis"/>
    <w:basedOn w:val="Fuentedeprrafopredeter"/>
    <w:uiPriority w:val="21"/>
    <w:qFormat/>
    <w:rsid w:val="00941877"/>
    <w:rPr>
      <w:i w:val="0"/>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79606D90ED4BE5BA374C8F3089F088"/>
        <w:category>
          <w:name w:val="General"/>
          <w:gallery w:val="placeholder"/>
        </w:category>
        <w:types>
          <w:type w:val="bbPlcHdr"/>
        </w:types>
        <w:behaviors>
          <w:behavior w:val="content"/>
        </w:behaviors>
        <w:guid w:val="{EDB8EF16-CA35-468C-BFF2-F6C2FE1E7808}"/>
      </w:docPartPr>
      <w:docPartBody>
        <w:p w:rsidR="00B51D11" w:rsidRDefault="002B5DFC">
          <w:pPr>
            <w:pStyle w:val="CB79606D90ED4BE5BA374C8F3089F08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DFC"/>
    <w:rsid w:val="000357CA"/>
    <w:rsid w:val="002B5DFC"/>
    <w:rsid w:val="0059629C"/>
    <w:rsid w:val="00B51D11"/>
    <w:rsid w:val="00BB1193"/>
    <w:rsid w:val="00D9772C"/>
    <w:rsid w:val="00DB5D84"/>
    <w:rsid w:val="00F4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CB79606D90ED4BE5BA374C8F3089F088">
    <w:name w:val="CB79606D90ED4BE5BA374C8F3089F0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B41D17-60FC-4C75-BB81-1EF8DB815E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AA3F5-B8EE-4C42-824A-F32A81D2777F}">
  <ds:schemaRefs>
    <ds:schemaRef ds:uri="http://schemas.openxmlformats.org/officeDocument/2006/bibliography"/>
  </ds:schemaRefs>
</ds:datastoreItem>
</file>

<file path=customXml/itemProps3.xml><?xml version="1.0" encoding="utf-8"?>
<ds:datastoreItem xmlns:ds="http://schemas.openxmlformats.org/officeDocument/2006/customXml" ds:itemID="{4609FDA7-39CB-4AFC-AB09-973DA645D1D9}">
  <ds:schemaRefs>
    <ds:schemaRef ds:uri="http://schemas.microsoft.com/sharepoint/v3/contenttype/forms"/>
  </ds:schemaRefs>
</ds:datastoreItem>
</file>

<file path=customXml/itemProps4.xml><?xml version="1.0" encoding="utf-8"?>
<ds:datastoreItem xmlns:ds="http://schemas.openxmlformats.org/officeDocument/2006/customXml" ds:itemID="{751DC731-4399-4FAF-B01A-FAB3F5B49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TotalTime>
  <Pages>6</Pages>
  <Words>1786</Words>
  <Characters>9827</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Configurar dispositivos de red con SSH</vt:lpstr>
      <vt:lpstr>Lab - Configure Network Devices with SSH</vt:lpstr>
    </vt:vector>
  </TitlesOfParts>
  <Company>Cisco Systems, Inc.</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Configurar dispositivos de red con SSH</dc:title>
  <dc:creator>SP</dc:creator>
  <dc:description>2013</dc:description>
  <cp:lastModifiedBy>AMERICA CITLALY FLORES MASCAREO</cp:lastModifiedBy>
  <cp:revision>3</cp:revision>
  <cp:lastPrinted>2019-10-28T20:39:00Z</cp:lastPrinted>
  <dcterms:created xsi:type="dcterms:W3CDTF">2020-06-19T17:22:00Z</dcterms:created>
  <dcterms:modified xsi:type="dcterms:W3CDTF">2023-05-26T01:43:00Z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8700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