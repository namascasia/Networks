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A529" w14:textId="77777777" w:rsidR="007137EA" w:rsidRDefault="00000000" w:rsidP="007137EA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C8E5D5036D184F77B44720DD9CD1F7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138FD">
            <w:t>Lab - Diseñe y construya una red pequeña</w:t>
          </w:r>
        </w:sdtContent>
      </w:sdt>
      <w:r w:rsidR="001138FD">
        <w:rPr>
          <w:rStyle w:val="LabTitleInstVersred"/>
        </w:rPr>
        <w:t xml:space="preserve"> </w:t>
      </w:r>
    </w:p>
    <w:p w14:paraId="1AF0896A" w14:textId="77777777" w:rsidR="007137EA" w:rsidRDefault="007137EA" w:rsidP="007137EA">
      <w:pPr>
        <w:pStyle w:val="Ttulo"/>
      </w:pPr>
    </w:p>
    <w:p w14:paraId="68AB7FB8" w14:textId="090EE193" w:rsidR="00C62780" w:rsidRPr="00BB73FF" w:rsidRDefault="00C62780" w:rsidP="007137EA">
      <w:pPr>
        <w:pStyle w:val="Ttulo"/>
      </w:pPr>
      <w:r>
        <w:t>Objetivos</w:t>
      </w:r>
    </w:p>
    <w:p w14:paraId="164F9FA5" w14:textId="77777777" w:rsidR="00C62780" w:rsidRPr="00F968BA" w:rsidRDefault="00C62780" w:rsidP="00C62780">
      <w:pPr>
        <w:pStyle w:val="BodyTextL25Bold"/>
        <w:rPr>
          <w:b w:val="0"/>
        </w:rPr>
      </w:pPr>
      <w:r>
        <w:rPr>
          <w:b w:val="0"/>
        </w:rPr>
        <w:t>Explicar la forma en que se crea, se configura y se verifica una red pequeña de segmentos conectados directamente.</w:t>
      </w:r>
    </w:p>
    <w:p w14:paraId="07AC42B4" w14:textId="77777777" w:rsidR="00C62780" w:rsidRPr="00F30116" w:rsidRDefault="00C62780" w:rsidP="00C62780">
      <w:pPr>
        <w:pStyle w:val="Ttulo1"/>
      </w:pPr>
      <w:r>
        <w:t>Información básica/situación</w:t>
      </w:r>
    </w:p>
    <w:p w14:paraId="7687AAFC" w14:textId="77777777" w:rsidR="00C62780" w:rsidRPr="006E3730" w:rsidRDefault="00C62780" w:rsidP="00C62780">
      <w:pPr>
        <w:pStyle w:val="BodyTextL25"/>
        <w:rPr>
          <w:b/>
        </w:rPr>
      </w:pPr>
      <w:r>
        <w:rPr>
          <w:b/>
        </w:rPr>
        <w:t>Nota</w:t>
      </w:r>
      <w:r w:rsidRPr="00F968BA">
        <w:t>: Esta actividad se completa mejor en grupos de 2-3 estudiantes.</w:t>
      </w:r>
    </w:p>
    <w:p w14:paraId="4DB77D35" w14:textId="77777777" w:rsidR="00C62780" w:rsidRPr="00D72E29" w:rsidRDefault="00C62780" w:rsidP="00C62780">
      <w:pPr>
        <w:pStyle w:val="BodyTextL25"/>
      </w:pPr>
      <w:r>
        <w:t>Diseñe y arme una red desde cero.</w:t>
      </w:r>
    </w:p>
    <w:p w14:paraId="134B373E" w14:textId="77777777" w:rsidR="00C62780" w:rsidRPr="00D72E29" w:rsidRDefault="00C62780" w:rsidP="00C62780">
      <w:pPr>
        <w:pStyle w:val="Bulletlevel2"/>
        <w:numPr>
          <w:ilvl w:val="0"/>
          <w:numId w:val="10"/>
        </w:numPr>
        <w:spacing w:before="60" w:after="60" w:line="276" w:lineRule="auto"/>
        <w:ind w:left="1080"/>
      </w:pPr>
      <w:r>
        <w:t>Su diseño debe incluir un mínimo de un router Cisco 4321, dos switches Cisco 2960 y dos PCs.</w:t>
      </w:r>
    </w:p>
    <w:p w14:paraId="479308F5" w14:textId="77777777" w:rsidR="00C62780" w:rsidRPr="00D72E29" w:rsidRDefault="00C62780" w:rsidP="00C62780">
      <w:pPr>
        <w:pStyle w:val="Bulletlevel2"/>
        <w:numPr>
          <w:ilvl w:val="0"/>
          <w:numId w:val="10"/>
        </w:numPr>
        <w:spacing w:before="60" w:after="60" w:line="276" w:lineRule="auto"/>
        <w:ind w:left="1080"/>
      </w:pPr>
      <w:r>
        <w:t>Configure completamente la red y utilice IPv4 o IPv6 (debe incluirse la división en subredes como parte del esquema de direccionamiento).</w:t>
      </w:r>
    </w:p>
    <w:p w14:paraId="6ECB8B1F" w14:textId="77777777" w:rsidR="00C62780" w:rsidRPr="00D72E29" w:rsidRDefault="00C62780" w:rsidP="00C62780">
      <w:pPr>
        <w:pStyle w:val="Bulletlevel2"/>
        <w:numPr>
          <w:ilvl w:val="0"/>
          <w:numId w:val="10"/>
        </w:numPr>
        <w:spacing w:before="60" w:after="60" w:line="276" w:lineRule="auto"/>
        <w:ind w:left="1080"/>
      </w:pPr>
      <w:r>
        <w:t>Revise la red mediante, por lo menos, cinco comandos show.</w:t>
      </w:r>
    </w:p>
    <w:p w14:paraId="11A52897" w14:textId="77777777" w:rsidR="00C62780" w:rsidRPr="00D72E29" w:rsidRDefault="00C62780" w:rsidP="00C62780">
      <w:pPr>
        <w:pStyle w:val="Bulletlevel2"/>
        <w:numPr>
          <w:ilvl w:val="0"/>
          <w:numId w:val="10"/>
        </w:numPr>
        <w:spacing w:before="60" w:after="60" w:line="276" w:lineRule="auto"/>
        <w:ind w:left="1080"/>
      </w:pPr>
      <w:r>
        <w:t>Proteja la red con SSH, contraseñas seguras y contraseñas de consola (como mínimo).</w:t>
      </w:r>
    </w:p>
    <w:p w14:paraId="0812D3F1" w14:textId="77777777" w:rsidR="00C62780" w:rsidRDefault="00C62780" w:rsidP="00C62780">
      <w:pPr>
        <w:pStyle w:val="BodyTextL25"/>
      </w:pPr>
      <w:r>
        <w:t>Cree una tabla de evaluación para utilizarla en la puntuación informal de pares. Presente su proyecto final a la clase y esté preparado para responder las preguntas de sus pares y del instructor.</w:t>
      </w:r>
    </w:p>
    <w:p w14:paraId="66EAF8DB" w14:textId="77777777" w:rsidR="00C62780" w:rsidRPr="00FE6E17" w:rsidRDefault="00C62780" w:rsidP="00C62780">
      <w:pPr>
        <w:pStyle w:val="Ttulo1"/>
      </w:pPr>
      <w:r>
        <w:t>Recursos necesarios</w:t>
      </w:r>
    </w:p>
    <w:p w14:paraId="5F59DA8D" w14:textId="77777777" w:rsidR="00C62780" w:rsidRPr="00823DC0" w:rsidRDefault="00C62780" w:rsidP="00C62780">
      <w:pPr>
        <w:pStyle w:val="Bulletlevel1"/>
        <w:spacing w:before="60" w:after="60" w:line="276" w:lineRule="auto"/>
        <w:rPr>
          <w:bCs/>
        </w:rPr>
      </w:pPr>
      <w:r>
        <w:t>Packet Tracer</w:t>
      </w:r>
    </w:p>
    <w:p w14:paraId="152229C5" w14:textId="77777777" w:rsidR="00C62780" w:rsidRDefault="00C62780" w:rsidP="00C62780">
      <w:pPr>
        <w:pStyle w:val="Bulletlevel1"/>
        <w:spacing w:before="60" w:after="60" w:line="276" w:lineRule="auto"/>
      </w:pPr>
      <w:r>
        <w:t>Tabla de evaluación creada por el estudiante o el grupo para evaluar la asignación</w:t>
      </w:r>
    </w:p>
    <w:p w14:paraId="5AA9162C" w14:textId="38CF441A" w:rsidR="00C62780" w:rsidRDefault="00C62780" w:rsidP="00C62780">
      <w:pPr>
        <w:pStyle w:val="Ttulo1"/>
      </w:pPr>
      <w:r>
        <w:t>Preguntas de reflexión</w:t>
      </w:r>
    </w:p>
    <w:p w14:paraId="23C48B40" w14:textId="5E9CF860" w:rsidR="00C62780" w:rsidRDefault="00C62780" w:rsidP="00A66123">
      <w:pPr>
        <w:pStyle w:val="ReflectionQ"/>
      </w:pPr>
      <w:r>
        <w:t>¿Cuál fue la parte más difícil de esta actividad?</w:t>
      </w:r>
      <w:r w:rsidR="00C50AAA">
        <w:t xml:space="preserve"> </w:t>
      </w:r>
      <w:r w:rsidR="00C50AAA" w:rsidRPr="00C50AAA">
        <w:rPr>
          <w:rStyle w:val="nfasisintenso"/>
        </w:rPr>
        <w:t xml:space="preserve">Para </w:t>
      </w:r>
      <w:proofErr w:type="spellStart"/>
      <w:r w:rsidR="00C50AAA" w:rsidRPr="00C50AAA">
        <w:rPr>
          <w:rStyle w:val="nfasisintenso"/>
        </w:rPr>
        <w:t>mi</w:t>
      </w:r>
      <w:proofErr w:type="spellEnd"/>
      <w:r w:rsidR="00C50AAA" w:rsidRPr="00C50AAA">
        <w:rPr>
          <w:rStyle w:val="nfasisintenso"/>
        </w:rPr>
        <w:t xml:space="preserve"> el Subneteo con VLSM</w:t>
      </w:r>
    </w:p>
    <w:p w14:paraId="461ED3FE" w14:textId="32CDA384" w:rsidR="00C62780" w:rsidRDefault="00C62780" w:rsidP="00A66123">
      <w:pPr>
        <w:pStyle w:val="AnswerLineL25"/>
      </w:pPr>
      <w:r>
        <w:t>.</w:t>
      </w:r>
    </w:p>
    <w:p w14:paraId="02856804" w14:textId="6B5E4182" w:rsidR="00C62780" w:rsidRDefault="00C62780" w:rsidP="00C50AAA">
      <w:pPr>
        <w:pStyle w:val="ReflectionQ"/>
        <w:jc w:val="both"/>
      </w:pPr>
      <w:r>
        <w:t>¿Por qué piensa que el registro de la red es tan importante en esta actividad y en el mundo real?</w:t>
      </w:r>
      <w:r w:rsidR="00C50AAA">
        <w:t xml:space="preserve"> </w:t>
      </w:r>
      <w:r w:rsidR="00C50AAA" w:rsidRPr="00C50AAA">
        <w:rPr>
          <w:rStyle w:val="nfasisintenso"/>
        </w:rPr>
        <w:t xml:space="preserve">Porque así partimos de esa idea para una correcta implementación de los dispositivos, </w:t>
      </w:r>
      <w:proofErr w:type="spellStart"/>
      <w:r w:rsidR="00C50AAA" w:rsidRPr="00C50AAA">
        <w:rPr>
          <w:rStyle w:val="nfasisintenso"/>
        </w:rPr>
        <w:t>routers</w:t>
      </w:r>
      <w:proofErr w:type="spellEnd"/>
      <w:r w:rsidR="00C50AAA" w:rsidRPr="00C50AAA">
        <w:rPr>
          <w:rStyle w:val="nfasisintenso"/>
        </w:rPr>
        <w:t xml:space="preserve"> y todo lo necesario, además que si surge un problema en el futuro se puede solucionar de mejor manera. Evita también problemas legales</w:t>
      </w:r>
      <w:r w:rsidR="00C50AAA">
        <w:t xml:space="preserve"> </w:t>
      </w:r>
    </w:p>
    <w:p w14:paraId="54A02A86" w14:textId="77777777" w:rsidR="007137EA" w:rsidRDefault="00A66123" w:rsidP="00A66123">
      <w:pPr>
        <w:pStyle w:val="AnswerLineL25"/>
      </w:pPr>
      <w:r>
        <w:t>Escriba su</w:t>
      </w:r>
    </w:p>
    <w:p w14:paraId="63D18616" w14:textId="77777777" w:rsidR="007137EA" w:rsidRDefault="007137EA" w:rsidP="00A66123">
      <w:pPr>
        <w:pStyle w:val="AnswerLineL25"/>
      </w:pPr>
    </w:p>
    <w:p w14:paraId="600697E4" w14:textId="77777777" w:rsidR="007137EA" w:rsidRDefault="007137EA" w:rsidP="00A66123">
      <w:pPr>
        <w:pStyle w:val="AnswerLineL25"/>
      </w:pPr>
    </w:p>
    <w:p w14:paraId="669939D1" w14:textId="77777777" w:rsidR="007137EA" w:rsidRDefault="007137EA" w:rsidP="00A66123">
      <w:pPr>
        <w:pStyle w:val="AnswerLineL25"/>
      </w:pPr>
    </w:p>
    <w:p w14:paraId="42C5CE25" w14:textId="77777777" w:rsidR="007137EA" w:rsidRDefault="007137EA" w:rsidP="00A66123">
      <w:pPr>
        <w:pStyle w:val="AnswerLineL25"/>
      </w:pPr>
    </w:p>
    <w:p w14:paraId="519F680E" w14:textId="77777777" w:rsidR="007137EA" w:rsidRDefault="007137EA" w:rsidP="00A66123">
      <w:pPr>
        <w:pStyle w:val="AnswerLineL25"/>
      </w:pPr>
    </w:p>
    <w:p w14:paraId="0701D62F" w14:textId="77777777" w:rsidR="007137EA" w:rsidRDefault="007137EA" w:rsidP="00A66123">
      <w:pPr>
        <w:pStyle w:val="AnswerLineL25"/>
      </w:pPr>
    </w:p>
    <w:p w14:paraId="6724658B" w14:textId="77777777" w:rsidR="007137EA" w:rsidRDefault="007137EA" w:rsidP="00A66123">
      <w:pPr>
        <w:pStyle w:val="AnswerLineL25"/>
      </w:pPr>
    </w:p>
    <w:p w14:paraId="30B1F9D7" w14:textId="77777777" w:rsidR="007137EA" w:rsidRDefault="007137EA" w:rsidP="00A66123">
      <w:pPr>
        <w:pStyle w:val="AnswerLineL25"/>
      </w:pPr>
    </w:p>
    <w:p w14:paraId="0F60695A" w14:textId="77777777" w:rsidR="007137EA" w:rsidRDefault="007137EA" w:rsidP="00A66123">
      <w:pPr>
        <w:pStyle w:val="AnswerLineL25"/>
      </w:pPr>
    </w:p>
    <w:p w14:paraId="6FF9731E" w14:textId="77777777" w:rsidR="007137EA" w:rsidRDefault="007137EA" w:rsidP="00A66123">
      <w:pPr>
        <w:pStyle w:val="AnswerLineL25"/>
      </w:pPr>
    </w:p>
    <w:p w14:paraId="67CC55FA" w14:textId="39F2CCC4" w:rsidR="007137EA" w:rsidRDefault="00A66123" w:rsidP="00A66123">
      <w:pPr>
        <w:pStyle w:val="AnswerLineL25"/>
      </w:pPr>
      <w:r>
        <w:lastRenderedPageBreak/>
        <w:t xml:space="preserve">s </w:t>
      </w:r>
      <w:r w:rsidR="007137EA">
        <w:t>respuesta</w:t>
      </w:r>
    </w:p>
    <w:p w14:paraId="2FB51437" w14:textId="77777777" w:rsidR="007137EA" w:rsidRDefault="007137EA" w:rsidP="00A66123">
      <w:pPr>
        <w:pStyle w:val="AnswerLineL25"/>
      </w:pPr>
    </w:p>
    <w:p w14:paraId="236FC1A1" w14:textId="77777777" w:rsidR="007137EA" w:rsidRDefault="007137EA" w:rsidP="00A66123">
      <w:pPr>
        <w:pStyle w:val="AnswerLineL25"/>
      </w:pPr>
    </w:p>
    <w:p w14:paraId="4331191E" w14:textId="77777777" w:rsidR="007137EA" w:rsidRDefault="007137EA" w:rsidP="00A66123">
      <w:pPr>
        <w:pStyle w:val="AnswerLineL25"/>
      </w:pPr>
    </w:p>
    <w:p w14:paraId="2A48ABB0" w14:textId="77777777" w:rsidR="007137EA" w:rsidRDefault="007137EA" w:rsidP="00A66123">
      <w:pPr>
        <w:pStyle w:val="AnswerLineL25"/>
      </w:pPr>
    </w:p>
    <w:p w14:paraId="38AC41C9" w14:textId="77777777" w:rsidR="007137EA" w:rsidRDefault="007137EA" w:rsidP="00A66123">
      <w:pPr>
        <w:pStyle w:val="AnswerLineL25"/>
      </w:pPr>
    </w:p>
    <w:p w14:paraId="03D0565E" w14:textId="77777777" w:rsidR="007137EA" w:rsidRDefault="007137EA" w:rsidP="00A66123">
      <w:pPr>
        <w:pStyle w:val="AnswerLineL25"/>
      </w:pPr>
    </w:p>
    <w:p w14:paraId="646B8672" w14:textId="77777777" w:rsidR="007137EA" w:rsidRDefault="007137EA" w:rsidP="00A66123">
      <w:pPr>
        <w:pStyle w:val="AnswerLineL25"/>
      </w:pPr>
    </w:p>
    <w:p w14:paraId="1AB67931" w14:textId="77777777" w:rsidR="007137EA" w:rsidRDefault="007137EA" w:rsidP="00A66123">
      <w:pPr>
        <w:pStyle w:val="AnswerLineL25"/>
      </w:pPr>
    </w:p>
    <w:p w14:paraId="66DCE473" w14:textId="77777777" w:rsidR="007137EA" w:rsidRDefault="007137EA" w:rsidP="00A66123">
      <w:pPr>
        <w:pStyle w:val="AnswerLineL25"/>
      </w:pPr>
    </w:p>
    <w:p w14:paraId="618871D5" w14:textId="77777777" w:rsidR="007137EA" w:rsidRDefault="007137EA" w:rsidP="00A66123">
      <w:pPr>
        <w:pStyle w:val="AnswerLineL25"/>
      </w:pPr>
    </w:p>
    <w:p w14:paraId="42FB6847" w14:textId="77777777" w:rsidR="007137EA" w:rsidRDefault="007137EA" w:rsidP="00A66123">
      <w:pPr>
        <w:pStyle w:val="AnswerLineL25"/>
      </w:pPr>
    </w:p>
    <w:p w14:paraId="389F1E16" w14:textId="77777777" w:rsidR="007137EA" w:rsidRDefault="007137EA" w:rsidP="00A66123">
      <w:pPr>
        <w:pStyle w:val="AnswerLineL25"/>
      </w:pPr>
    </w:p>
    <w:p w14:paraId="26015787" w14:textId="77777777" w:rsidR="007137EA" w:rsidRDefault="007137EA" w:rsidP="00A66123">
      <w:pPr>
        <w:pStyle w:val="AnswerLineL25"/>
      </w:pPr>
    </w:p>
    <w:p w14:paraId="1803D5DC" w14:textId="77777777" w:rsidR="007137EA" w:rsidRDefault="007137EA" w:rsidP="00A66123">
      <w:pPr>
        <w:pStyle w:val="AnswerLineL25"/>
      </w:pPr>
    </w:p>
    <w:p w14:paraId="5EC27AEB" w14:textId="77777777" w:rsidR="007137EA" w:rsidRDefault="007137EA" w:rsidP="00A66123">
      <w:pPr>
        <w:pStyle w:val="AnswerLineL25"/>
      </w:pPr>
    </w:p>
    <w:p w14:paraId="23F68530" w14:textId="77777777" w:rsidR="007137EA" w:rsidRDefault="007137EA" w:rsidP="00A66123">
      <w:pPr>
        <w:pStyle w:val="AnswerLineL25"/>
      </w:pPr>
    </w:p>
    <w:p w14:paraId="62288851" w14:textId="77777777" w:rsidR="007137EA" w:rsidRDefault="007137EA" w:rsidP="00A66123">
      <w:pPr>
        <w:pStyle w:val="AnswerLineL25"/>
      </w:pPr>
    </w:p>
    <w:p w14:paraId="22DEE63E" w14:textId="77777777" w:rsidR="007137EA" w:rsidRDefault="007137EA" w:rsidP="00A66123">
      <w:pPr>
        <w:pStyle w:val="AnswerLineL25"/>
      </w:pPr>
    </w:p>
    <w:p w14:paraId="436BACB2" w14:textId="77777777" w:rsidR="007137EA" w:rsidRDefault="007137EA" w:rsidP="00A66123">
      <w:pPr>
        <w:pStyle w:val="AnswerLineL25"/>
      </w:pPr>
    </w:p>
    <w:p w14:paraId="1592DB4F" w14:textId="77777777" w:rsidR="007137EA" w:rsidRDefault="007137EA" w:rsidP="00A66123">
      <w:pPr>
        <w:pStyle w:val="AnswerLineL25"/>
      </w:pPr>
    </w:p>
    <w:p w14:paraId="59C13625" w14:textId="77777777" w:rsidR="007137EA" w:rsidRDefault="007137EA" w:rsidP="00A66123">
      <w:pPr>
        <w:pStyle w:val="AnswerLineL25"/>
      </w:pPr>
    </w:p>
    <w:p w14:paraId="16FBE8CD" w14:textId="77777777" w:rsidR="007137EA" w:rsidRDefault="007137EA" w:rsidP="00A66123">
      <w:pPr>
        <w:pStyle w:val="AnswerLineL25"/>
      </w:pPr>
    </w:p>
    <w:p w14:paraId="0A5A5DE9" w14:textId="77777777" w:rsidR="007137EA" w:rsidRDefault="007137EA" w:rsidP="00A66123">
      <w:pPr>
        <w:pStyle w:val="AnswerLineL25"/>
      </w:pPr>
    </w:p>
    <w:p w14:paraId="4645CF41" w14:textId="77777777" w:rsidR="007137EA" w:rsidRDefault="007137EA" w:rsidP="00A66123">
      <w:pPr>
        <w:pStyle w:val="AnswerLineL25"/>
      </w:pPr>
    </w:p>
    <w:p w14:paraId="74AD3251" w14:textId="77777777" w:rsidR="007137EA" w:rsidRDefault="007137EA" w:rsidP="00A66123">
      <w:pPr>
        <w:pStyle w:val="AnswerLineL25"/>
      </w:pPr>
    </w:p>
    <w:p w14:paraId="76E32548" w14:textId="77777777" w:rsidR="007137EA" w:rsidRDefault="007137EA" w:rsidP="00A66123">
      <w:pPr>
        <w:pStyle w:val="AnswerLineL25"/>
      </w:pPr>
    </w:p>
    <w:p w14:paraId="21B45AF7" w14:textId="77777777" w:rsidR="007137EA" w:rsidRDefault="007137EA" w:rsidP="00A66123">
      <w:pPr>
        <w:pStyle w:val="AnswerLineL25"/>
      </w:pPr>
    </w:p>
    <w:p w14:paraId="22C50320" w14:textId="77777777" w:rsidR="007137EA" w:rsidRDefault="007137EA" w:rsidP="00A66123">
      <w:pPr>
        <w:pStyle w:val="AnswerLineL25"/>
      </w:pPr>
    </w:p>
    <w:p w14:paraId="09F209AB" w14:textId="77777777" w:rsidR="007137EA" w:rsidRDefault="007137EA" w:rsidP="00A66123">
      <w:pPr>
        <w:pStyle w:val="AnswerLineL25"/>
      </w:pPr>
    </w:p>
    <w:p w14:paraId="5E7A7DFA" w14:textId="77777777" w:rsidR="007137EA" w:rsidRDefault="007137EA" w:rsidP="00A66123">
      <w:pPr>
        <w:pStyle w:val="AnswerLineL25"/>
      </w:pPr>
    </w:p>
    <w:p w14:paraId="570F740B" w14:textId="77777777" w:rsidR="007137EA" w:rsidRDefault="007137EA" w:rsidP="00A66123">
      <w:pPr>
        <w:pStyle w:val="AnswerLineL25"/>
      </w:pPr>
    </w:p>
    <w:p w14:paraId="6866FF83" w14:textId="77777777" w:rsidR="007137EA" w:rsidRDefault="007137EA" w:rsidP="00A66123">
      <w:pPr>
        <w:pStyle w:val="AnswerLineL25"/>
      </w:pPr>
    </w:p>
    <w:p w14:paraId="1001C8F5" w14:textId="77777777" w:rsidR="007137EA" w:rsidRDefault="007137EA" w:rsidP="00A66123">
      <w:pPr>
        <w:pStyle w:val="AnswerLineL25"/>
      </w:pPr>
    </w:p>
    <w:p w14:paraId="6EF626A9" w14:textId="77777777" w:rsidR="007137EA" w:rsidRDefault="007137EA" w:rsidP="00A66123">
      <w:pPr>
        <w:pStyle w:val="AnswerLineL25"/>
      </w:pPr>
    </w:p>
    <w:p w14:paraId="7DFAD35B" w14:textId="0054F3E9" w:rsidR="00A66123" w:rsidRDefault="00A66123" w:rsidP="00A66123">
      <w:pPr>
        <w:pStyle w:val="AnswerLineL25"/>
      </w:pPr>
      <w:r>
        <w:t>as aquí.</w:t>
      </w:r>
    </w:p>
    <w:p w14:paraId="0C85FC39" w14:textId="3CBD9DC2" w:rsidR="006A7D06" w:rsidRPr="006A7D06" w:rsidRDefault="006A7D06" w:rsidP="006A7D06">
      <w:pPr>
        <w:pStyle w:val="ConfigWindow"/>
      </w:pPr>
      <w:r>
        <w:t>Fin del documento</w:t>
      </w:r>
    </w:p>
    <w:sectPr w:rsidR="006A7D06" w:rsidRPr="006A7D06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29541" w14:textId="77777777" w:rsidR="00F84AA6" w:rsidRDefault="00F84AA6" w:rsidP="00710659">
      <w:pPr>
        <w:spacing w:after="0" w:line="240" w:lineRule="auto"/>
      </w:pPr>
      <w:r>
        <w:separator/>
      </w:r>
    </w:p>
    <w:p w14:paraId="2FD4E26A" w14:textId="77777777" w:rsidR="00F84AA6" w:rsidRDefault="00F84AA6"/>
  </w:endnote>
  <w:endnote w:type="continuationSeparator" w:id="0">
    <w:p w14:paraId="0C9D8699" w14:textId="77777777" w:rsidR="00F84AA6" w:rsidRDefault="00F84AA6" w:rsidP="00710659">
      <w:pPr>
        <w:spacing w:after="0" w:line="240" w:lineRule="auto"/>
      </w:pPr>
      <w:r>
        <w:continuationSeparator/>
      </w:r>
    </w:p>
    <w:p w14:paraId="1241514F" w14:textId="77777777" w:rsidR="00F84AA6" w:rsidRDefault="00F84A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06B4" w14:textId="77777777" w:rsidR="00832B75" w:rsidRDefault="00832B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35C1" w14:textId="1D04C997" w:rsidR="00832B75" w:rsidRPr="00882B63" w:rsidRDefault="00832B7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50AAA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1D26" w14:textId="38B668F2" w:rsidR="00832B75" w:rsidRPr="00882B63" w:rsidRDefault="00832B7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50AAA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BA8B9" w14:textId="77777777" w:rsidR="00F84AA6" w:rsidRDefault="00F84AA6" w:rsidP="00710659">
      <w:pPr>
        <w:spacing w:after="0" w:line="240" w:lineRule="auto"/>
      </w:pPr>
      <w:r>
        <w:separator/>
      </w:r>
    </w:p>
    <w:p w14:paraId="71D4C621" w14:textId="77777777" w:rsidR="00F84AA6" w:rsidRDefault="00F84AA6"/>
  </w:footnote>
  <w:footnote w:type="continuationSeparator" w:id="0">
    <w:p w14:paraId="465BBC3E" w14:textId="77777777" w:rsidR="00F84AA6" w:rsidRDefault="00F84AA6" w:rsidP="00710659">
      <w:pPr>
        <w:spacing w:after="0" w:line="240" w:lineRule="auto"/>
      </w:pPr>
      <w:r>
        <w:continuationSeparator/>
      </w:r>
    </w:p>
    <w:p w14:paraId="48517B14" w14:textId="77777777" w:rsidR="00F84AA6" w:rsidRDefault="00F84A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BF358" w14:textId="77777777" w:rsidR="00832B75" w:rsidRDefault="00832B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C8E5D5036D184F77B44720DD9CD1F7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7CECEE8" w14:textId="503C2A5E" w:rsidR="00832B75" w:rsidRDefault="00832B75" w:rsidP="008402F2">
        <w:pPr>
          <w:pStyle w:val="PageHead"/>
        </w:pPr>
        <w:r>
          <w:t>Lab - Diseñe y construya una red pequeña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5117" w14:textId="77777777" w:rsidR="00832B75" w:rsidRDefault="00832B75" w:rsidP="006C3FCF">
    <w:pPr>
      <w:ind w:left="-288"/>
    </w:pPr>
    <w:r>
      <w:rPr>
        <w:noProof/>
      </w:rPr>
      <w:drawing>
        <wp:inline distT="0" distB="0" distL="0" distR="0" wp14:anchorId="56CC7526" wp14:editId="7CB70B8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3A146FE"/>
    <w:multiLevelType w:val="hybridMultilevel"/>
    <w:tmpl w:val="8C74A836"/>
    <w:lvl w:ilvl="0" w:tplc="729086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C9D6926"/>
    <w:multiLevelType w:val="hybridMultilevel"/>
    <w:tmpl w:val="32400E26"/>
    <w:lvl w:ilvl="0" w:tplc="58E0FF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61708">
    <w:abstractNumId w:val="6"/>
  </w:num>
  <w:num w:numId="2" w16cid:durableId="1346982308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558079533">
    <w:abstractNumId w:val="2"/>
  </w:num>
  <w:num w:numId="4" w16cid:durableId="750934912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649892424">
    <w:abstractNumId w:val="3"/>
  </w:num>
  <w:num w:numId="6" w16cid:durableId="1287204204">
    <w:abstractNumId w:val="0"/>
  </w:num>
  <w:num w:numId="7" w16cid:durableId="1248081361">
    <w:abstractNumId w:val="1"/>
  </w:num>
  <w:num w:numId="8" w16cid:durableId="424499911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082486482">
    <w:abstractNumId w:val="3"/>
    <w:lvlOverride w:ilvl="0"/>
  </w:num>
  <w:num w:numId="10" w16cid:durableId="293803257">
    <w:abstractNumId w:val="5"/>
  </w:num>
  <w:num w:numId="11" w16cid:durableId="40641680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0E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5E19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38F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24B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322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2BA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04E"/>
    <w:rsid w:val="00346D17"/>
    <w:rsid w:val="00347972"/>
    <w:rsid w:val="0035469B"/>
    <w:rsid w:val="003559CC"/>
    <w:rsid w:val="00355D4B"/>
    <w:rsid w:val="003569D7"/>
    <w:rsid w:val="003608AC"/>
    <w:rsid w:val="00362710"/>
    <w:rsid w:val="00363A23"/>
    <w:rsid w:val="0036440C"/>
    <w:rsid w:val="0036465A"/>
    <w:rsid w:val="0037679D"/>
    <w:rsid w:val="00390C38"/>
    <w:rsid w:val="00392748"/>
    <w:rsid w:val="00392C65"/>
    <w:rsid w:val="00392ED5"/>
    <w:rsid w:val="003A19DC"/>
    <w:rsid w:val="003A1B45"/>
    <w:rsid w:val="003A220C"/>
    <w:rsid w:val="003A6F3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0E7"/>
    <w:rsid w:val="006034CB"/>
    <w:rsid w:val="00603503"/>
    <w:rsid w:val="00603C52"/>
    <w:rsid w:val="006131CE"/>
    <w:rsid w:val="0061336B"/>
    <w:rsid w:val="006173C8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A7D06"/>
    <w:rsid w:val="006B03F2"/>
    <w:rsid w:val="006B14C1"/>
    <w:rsid w:val="006B1639"/>
    <w:rsid w:val="006B3044"/>
    <w:rsid w:val="006B5CA7"/>
    <w:rsid w:val="006B5E89"/>
    <w:rsid w:val="006C0BB4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37EA"/>
    <w:rsid w:val="00721E01"/>
    <w:rsid w:val="007222AD"/>
    <w:rsid w:val="00722873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099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2B75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034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66FD5"/>
    <w:rsid w:val="00970A69"/>
    <w:rsid w:val="0098155C"/>
    <w:rsid w:val="00981CCA"/>
    <w:rsid w:val="009830E3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123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3D6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112A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837"/>
    <w:rsid w:val="00C44DB7"/>
    <w:rsid w:val="00C4510A"/>
    <w:rsid w:val="00C47F2E"/>
    <w:rsid w:val="00C50AAA"/>
    <w:rsid w:val="00C52BA6"/>
    <w:rsid w:val="00C57A1A"/>
    <w:rsid w:val="00C60BBD"/>
    <w:rsid w:val="00C6258F"/>
    <w:rsid w:val="00C62780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E7EB7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D70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0A6"/>
    <w:rsid w:val="00DC6050"/>
    <w:rsid w:val="00DC6445"/>
    <w:rsid w:val="00DD35E1"/>
    <w:rsid w:val="00DD43EA"/>
    <w:rsid w:val="00DE6F44"/>
    <w:rsid w:val="00DF18E5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0320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52DC"/>
    <w:rsid w:val="00F666EC"/>
    <w:rsid w:val="00F7050A"/>
    <w:rsid w:val="00F75533"/>
    <w:rsid w:val="00F8036D"/>
    <w:rsid w:val="00F809DC"/>
    <w:rsid w:val="00F84AA6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03A5E"/>
  <w15:docId w15:val="{7C64E95D-2FE9-438B-8ADB-6C35B983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A7D0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6A7D0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8B7034"/>
    <w:pPr>
      <w:spacing w:before="0" w:after="0"/>
      <w:ind w:left="36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character" w:styleId="nfasisintenso">
    <w:name w:val="Intense Emphasis"/>
    <w:basedOn w:val="Fuentedeprrafopredeter"/>
    <w:uiPriority w:val="21"/>
    <w:qFormat/>
    <w:rsid w:val="00C50AAA"/>
    <w:rPr>
      <w:i w:val="0"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E5D5036D184F77B44720DD9CD1F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2F984-5137-4631-B805-BE61EE55131B}"/>
      </w:docPartPr>
      <w:docPartBody>
        <w:p w:rsidR="00381A26" w:rsidRDefault="00DB32ED">
          <w:pPr>
            <w:pStyle w:val="C8E5D5036D184F77B44720DD9CD1F7BE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ED"/>
    <w:rsid w:val="00381A26"/>
    <w:rsid w:val="003E2CBA"/>
    <w:rsid w:val="008D560B"/>
    <w:rsid w:val="009B4EDB"/>
    <w:rsid w:val="009B70A4"/>
    <w:rsid w:val="00D73C88"/>
    <w:rsid w:val="00D815EA"/>
    <w:rsid w:val="00DB32ED"/>
    <w:rsid w:val="00E40C68"/>
    <w:rsid w:val="00F1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C8E5D5036D184F77B44720DD9CD1F7BE">
    <w:name w:val="C8E5D5036D184F77B44720DD9CD1F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2" ma:contentTypeDescription="Crear nuevo documento." ma:contentTypeScope="" ma:versionID="77355615049b59468794a25cbfe5aa41">
  <xsd:schema xmlns:xsd="http://www.w3.org/2001/XMLSchema" xmlns:xs="http://www.w3.org/2001/XMLSchema" xmlns:p="http://schemas.microsoft.com/office/2006/metadata/properties" xmlns:ns2="bc1cb9f2-4fd8-4010-97f6-4c874966f195" targetNamespace="http://schemas.microsoft.com/office/2006/metadata/properties" ma:root="true" ma:fieldsID="f5fb189c7a46705231115ee701cb7ae5" ns2:_="">
    <xsd:import namespace="bc1cb9f2-4fd8-4010-97f6-4c874966f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cb9f2-4fd8-4010-97f6-4c874966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DF44AD-B3C0-4BD6-8310-575A67AB62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cb9f2-4fd8-4010-97f6-4c874966f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7359F4-015B-40F9-9F99-C0580FE9E6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809AEF-AF48-46ED-9B5F-3B9C8306F5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E72E3A-4990-4D12-A620-F184E5D166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12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- Diseñe y construya una red pequeña</vt:lpstr>
      <vt:lpstr>Lab - Design and Build a Small Network</vt:lpstr>
    </vt:vector>
  </TitlesOfParts>
  <Company>Cisco Systems, Inc.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Diseñe y construya una red pequeña</dc:title>
  <dc:creator>SP</dc:creator>
  <dc:description>2013</dc:description>
  <cp:lastModifiedBy>AMERICA CITLALY FLORES MASCAREO</cp:lastModifiedBy>
  <cp:revision>5</cp:revision>
  <cp:lastPrinted>2020-06-23T00:10:00Z</cp:lastPrinted>
  <dcterms:created xsi:type="dcterms:W3CDTF">2020-06-23T00:05:00Z</dcterms:created>
  <dcterms:modified xsi:type="dcterms:W3CDTF">2023-05-26T02:59:00Z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7900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