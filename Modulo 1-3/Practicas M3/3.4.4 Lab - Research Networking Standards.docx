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3236" w14:textId="042C0B3A" w:rsidR="003D771E" w:rsidRPr="00BB73FF" w:rsidRDefault="00000000" w:rsidP="002A0582">
      <w:pPr>
        <w:pStyle w:val="Ttulo"/>
      </w:pPr>
      <w:sdt>
        <w:sdtPr>
          <w:rPr>
            <w:b w:val="0"/>
            <w:color w:val="EE0000"/>
          </w:rPr>
          <w:alias w:val="Título"/>
          <w:tag w:val=""/>
          <w:id w:val="-487021785"/>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E293D">
            <w:t>L</w:t>
          </w:r>
          <w:r w:rsidR="00A94392">
            <w:t>aboratorio: Investigación de estándares de redes</w:t>
          </w:r>
        </w:sdtContent>
      </w:sdt>
      <w:r w:rsidR="00A94392">
        <w:rPr>
          <w:rStyle w:val="LabTitleInstVersred"/>
        </w:rPr>
        <w:t xml:space="preserve"> </w:t>
      </w:r>
      <w:r w:rsidR="003D771E">
        <w:t>Objetivos</w:t>
      </w:r>
    </w:p>
    <w:p w14:paraId="58CB3237" w14:textId="29805441" w:rsidR="003D771E" w:rsidRPr="003D771E" w:rsidRDefault="003D771E" w:rsidP="003D771E">
      <w:pPr>
        <w:pStyle w:val="Bulletlevel1"/>
        <w:rPr>
          <w:b/>
        </w:rPr>
      </w:pPr>
      <w:r>
        <w:rPr>
          <w:b/>
        </w:rPr>
        <w:t>Investiga</w:t>
      </w:r>
      <w:r w:rsidR="000E293D">
        <w:rPr>
          <w:b/>
        </w:rPr>
        <w:t>r</w:t>
      </w:r>
      <w:r>
        <w:rPr>
          <w:b/>
        </w:rPr>
        <w:t xml:space="preserve"> de las organizaciones de estandarización de redes</w:t>
      </w:r>
    </w:p>
    <w:p w14:paraId="58CB3238" w14:textId="0F4D5046" w:rsidR="003D771E" w:rsidRPr="003D771E" w:rsidRDefault="003D771E" w:rsidP="003D771E">
      <w:pPr>
        <w:pStyle w:val="Bulletlevel1"/>
        <w:rPr>
          <w:b/>
        </w:rPr>
      </w:pPr>
      <w:r>
        <w:rPr>
          <w:b/>
        </w:rPr>
        <w:t>Reflexi</w:t>
      </w:r>
      <w:r w:rsidR="000E293D">
        <w:rPr>
          <w:b/>
        </w:rPr>
        <w:t>onar</w:t>
      </w:r>
      <w:r>
        <w:rPr>
          <w:b/>
        </w:rPr>
        <w:t xml:space="preserve"> sobre las experiencias de Internet y redes informáticas</w:t>
      </w:r>
    </w:p>
    <w:p w14:paraId="58CB3239" w14:textId="77777777" w:rsidR="003D771E" w:rsidRPr="00C07FD9" w:rsidRDefault="003D771E" w:rsidP="003D771E">
      <w:pPr>
        <w:pStyle w:val="Ttulo1"/>
        <w:numPr>
          <w:ilvl w:val="0"/>
          <w:numId w:val="3"/>
        </w:numPr>
      </w:pPr>
      <w:r>
        <w:t>Antecedentes/Escenario</w:t>
      </w:r>
    </w:p>
    <w:p w14:paraId="58CB323A" w14:textId="77777777" w:rsidR="003D771E" w:rsidRDefault="003D771E" w:rsidP="003D771E">
      <w:pPr>
        <w:pStyle w:val="BodyTextL25"/>
      </w:pPr>
      <w:r>
        <w:t>Utilizando motores de búsqueda web como Google, investigue las organizaciones sin fines de lucro responsables de establecer estándares internacionales para Internet y el desarrollo de tecnologías de Internet.</w:t>
      </w:r>
    </w:p>
    <w:p w14:paraId="58CB323B" w14:textId="77777777" w:rsidR="003D771E" w:rsidRDefault="003D771E" w:rsidP="003D771E">
      <w:pPr>
        <w:pStyle w:val="Ttulo1"/>
        <w:numPr>
          <w:ilvl w:val="0"/>
          <w:numId w:val="3"/>
        </w:numPr>
      </w:pPr>
      <w:r>
        <w:t>Recursos necesarios</w:t>
      </w:r>
    </w:p>
    <w:p w14:paraId="58CB323C" w14:textId="77777777" w:rsidR="003D771E" w:rsidRDefault="003D771E" w:rsidP="003D771E">
      <w:pPr>
        <w:pStyle w:val="BodyTextL25"/>
      </w:pPr>
      <w:r>
        <w:t>Dispositivo con acceso a Internet</w:t>
      </w:r>
    </w:p>
    <w:p w14:paraId="58CB323D" w14:textId="77777777" w:rsidR="00EE6CEE" w:rsidRDefault="00EE6CEE" w:rsidP="00EE6CEE">
      <w:pPr>
        <w:pStyle w:val="Ttulo1"/>
      </w:pPr>
      <w:r>
        <w:t>Instrucciones</w:t>
      </w:r>
    </w:p>
    <w:p w14:paraId="58CB323E" w14:textId="77777777" w:rsidR="003D771E" w:rsidRDefault="003D771E" w:rsidP="003D771E">
      <w:pPr>
        <w:pStyle w:val="Ttulo2"/>
      </w:pPr>
      <w:r>
        <w:t>Investigación de las organizaciones de estandarización de redes</w:t>
      </w:r>
    </w:p>
    <w:p w14:paraId="58CB323F" w14:textId="77777777" w:rsidR="003D771E" w:rsidRDefault="003D771E" w:rsidP="003D771E">
      <w:pPr>
        <w:pStyle w:val="BodyTextL25"/>
        <w:rPr>
          <w:szCs w:val="16"/>
        </w:rPr>
      </w:pPr>
      <w:r>
        <w:t>En este paso, identificará algunas de las principales organizaciones de estándares y características importantes, como el número de años de existencia, el tamaño de su membresía, las cifras históricas importantes, algunas de las responsabilidades y deberes, el rol de supervisión organizacional y ubicación de la sede de la organización.</w:t>
      </w:r>
    </w:p>
    <w:p w14:paraId="58CB3240" w14:textId="77777777" w:rsidR="003D771E" w:rsidRDefault="003D771E" w:rsidP="003D771E">
      <w:pPr>
        <w:pStyle w:val="BodyTextL25"/>
      </w:pPr>
      <w:r>
        <w:t>Utilice un explorador web o sitios web de diversas organizaciones para buscar información sobre las siguientes organizaciones y las personas que jugaron un papel decisivo en mantenerlas.</w:t>
      </w:r>
    </w:p>
    <w:p w14:paraId="58CB3242" w14:textId="72D70161" w:rsidR="008A5A8D" w:rsidRPr="001D2C09" w:rsidRDefault="003D771E" w:rsidP="00C62C67">
      <w:pPr>
        <w:pStyle w:val="BodyTextL25"/>
      </w:pPr>
      <w:r>
        <w:t xml:space="preserve">Para obtener las respuestas a las siguientes preguntas, busque los términos y acrónimos de las siguientes organizaciones: ISO, ITU, ICANN, IANA, IEEE, EIA, TIA, ISOC, IAB, IETF, W3C, RFC y </w:t>
      </w:r>
      <w:proofErr w:type="spellStart"/>
      <w:r>
        <w:t>Wi</w:t>
      </w:r>
      <w:proofErr w:type="spellEnd"/>
      <w:r>
        <w:t>-Fi Alliance.</w:t>
      </w:r>
    </w:p>
    <w:p w14:paraId="46C761A6" w14:textId="77777777" w:rsidR="00C62C67" w:rsidRDefault="003D771E" w:rsidP="009711BC">
      <w:pPr>
        <w:pStyle w:val="ReflectionQ"/>
        <w:spacing w:before="0"/>
      </w:pPr>
      <w:r>
        <w:lastRenderedPageBreak/>
        <w:t xml:space="preserve">¿Quién es Jonathan B. Postel y por qué es conocido? </w:t>
      </w:r>
    </w:p>
    <w:p w14:paraId="6818F698" w14:textId="77E27C4C" w:rsidR="002A0582" w:rsidRPr="002A0582" w:rsidRDefault="00C62C67" w:rsidP="00C62C67">
      <w:pPr>
        <w:pStyle w:val="ReflectionQ"/>
        <w:numPr>
          <w:ilvl w:val="0"/>
          <w:numId w:val="0"/>
        </w:numPr>
        <w:spacing w:before="0"/>
        <w:ind w:left="360"/>
      </w:pPr>
      <w:r w:rsidRPr="00C62C67">
        <w:rPr>
          <w:highlight w:val="yellow"/>
        </w:rPr>
        <w:t>R:</w:t>
      </w:r>
      <w:r>
        <w:t xml:space="preserve"> </w:t>
      </w:r>
      <w:r w:rsidRPr="00C62C67">
        <w:t>Jonathan Bruce Postel, conocido como Jon Postel, fue un informático estadounidense. Realizó contribuciones muy relevantes al desarrollo de la Internet original, especialmente en todo lo relativo a los estándares.</w:t>
      </w:r>
    </w:p>
    <w:p w14:paraId="58CB3246" w14:textId="69FA08D3" w:rsidR="003D771E" w:rsidRDefault="003D771E" w:rsidP="00C51146">
      <w:pPr>
        <w:pStyle w:val="ReflectionQ"/>
      </w:pPr>
      <w:r>
        <w:t xml:space="preserve">¿Qué dos organizaciones relacionadas son responsables de administrar el espacio de nombres de dominio de nivel superior y los servidores de nombres del Sistema de nombres de dominio (DNS) raíz en Internet? </w:t>
      </w:r>
    </w:p>
    <w:p w14:paraId="58CB3247" w14:textId="47234F70" w:rsidR="003D771E" w:rsidRPr="00076AD3" w:rsidRDefault="00C62C67" w:rsidP="00C62C67">
      <w:pPr>
        <w:pStyle w:val="ReflectionQ"/>
        <w:numPr>
          <w:ilvl w:val="0"/>
          <w:numId w:val="0"/>
        </w:numPr>
        <w:ind w:left="360"/>
      </w:pPr>
      <w:r w:rsidRPr="00C62C67">
        <w:rPr>
          <w:highlight w:val="yellow"/>
        </w:rPr>
        <w:t>R:</w:t>
      </w:r>
      <w:r>
        <w:t xml:space="preserve"> </w:t>
      </w:r>
      <w:r w:rsidRPr="00C62C67">
        <w:t>La Corporación de Internet para la Asignación de Nombres y Números (ICANN) y la Autoridad de Números Asignados de Internet (IANA)</w:t>
      </w:r>
      <w:r>
        <w:t>.</w:t>
      </w:r>
    </w:p>
    <w:p w14:paraId="58CB324A" w14:textId="35E08607" w:rsidR="003D771E" w:rsidRDefault="003D771E" w:rsidP="00CD0B95">
      <w:pPr>
        <w:pStyle w:val="ReflectionQ"/>
      </w:pPr>
      <w:r>
        <w:t xml:space="preserve">Vinton Cerf ha sido llamado uno de los principales padres de internet. ¿Qué organizaciones de Internet presidió o ayudó a encontrar? </w:t>
      </w:r>
      <w:r w:rsidR="002A0582">
        <w:t>¿Qué tecnologías de internet ayudó a desarrollar Escriba sus respuestas aquí?</w:t>
      </w:r>
      <w:r w:rsidR="00C62C67">
        <w:t xml:space="preserve"> </w:t>
      </w:r>
    </w:p>
    <w:p w14:paraId="01829B6E" w14:textId="759920A7" w:rsidR="00C62C67" w:rsidRPr="00076AD3" w:rsidRDefault="00C62C67" w:rsidP="00C62C67">
      <w:pPr>
        <w:pStyle w:val="ReflectionQ"/>
        <w:numPr>
          <w:ilvl w:val="0"/>
          <w:numId w:val="0"/>
        </w:numPr>
        <w:ind w:left="360"/>
      </w:pPr>
      <w:r w:rsidRPr="00C62C67">
        <w:rPr>
          <w:highlight w:val="yellow"/>
        </w:rPr>
        <w:t>R:</w:t>
      </w:r>
      <w:r w:rsidRPr="00C62C67">
        <w:rPr>
          <w:rFonts w:cs="Arial"/>
          <w:color w:val="202124"/>
          <w:shd w:val="clear" w:color="auto" w:fill="FFFFFF"/>
        </w:rPr>
        <w:t xml:space="preserve"> </w:t>
      </w:r>
      <w:r>
        <w:rPr>
          <w:rFonts w:cs="Arial"/>
          <w:color w:val="202124"/>
          <w:shd w:val="clear" w:color="auto" w:fill="FFFFFF"/>
        </w:rPr>
        <w:t>En 1992 fue uno de los fundadores de la </w:t>
      </w:r>
      <w:r>
        <w:rPr>
          <w:rFonts w:cs="Arial"/>
          <w:b/>
          <w:bCs/>
          <w:color w:val="202124"/>
          <w:shd w:val="clear" w:color="auto" w:fill="FFFFFF"/>
        </w:rPr>
        <w:t xml:space="preserve">Internet </w:t>
      </w:r>
      <w:proofErr w:type="spellStart"/>
      <w:r>
        <w:rPr>
          <w:rFonts w:cs="Arial"/>
          <w:b/>
          <w:bCs/>
          <w:color w:val="202124"/>
          <w:shd w:val="clear" w:color="auto" w:fill="FFFFFF"/>
        </w:rPr>
        <w:t>Society</w:t>
      </w:r>
      <w:proofErr w:type="spellEnd"/>
      <w:r>
        <w:rPr>
          <w:rFonts w:cs="Arial"/>
          <w:color w:val="202124"/>
          <w:shd w:val="clear" w:color="auto" w:fill="FFFFFF"/>
        </w:rPr>
        <w:t> </w:t>
      </w:r>
      <w:r>
        <w:rPr>
          <w:rFonts w:cs="Arial"/>
          <w:color w:val="202124"/>
          <w:shd w:val="clear" w:color="auto" w:fill="FFFFFF"/>
        </w:rPr>
        <w:t xml:space="preserve">(padre del internet) </w:t>
      </w:r>
      <w:r>
        <w:rPr>
          <w:rFonts w:cs="Arial"/>
          <w:color w:val="202124"/>
          <w:shd w:val="clear" w:color="auto" w:fill="FFFFFF"/>
        </w:rPr>
        <w:t xml:space="preserve">y su primer presidente. Vinton Cerf fue vicepresidente mundial y actualmente es </w:t>
      </w:r>
      <w:proofErr w:type="spellStart"/>
      <w:r>
        <w:rPr>
          <w:rFonts w:cs="Arial"/>
          <w:color w:val="202124"/>
          <w:shd w:val="clear" w:color="auto" w:fill="FFFFFF"/>
        </w:rPr>
        <w:t>Chief</w:t>
      </w:r>
      <w:proofErr w:type="spellEnd"/>
      <w:r>
        <w:rPr>
          <w:rFonts w:cs="Arial"/>
          <w:color w:val="202124"/>
          <w:shd w:val="clear" w:color="auto" w:fill="FFFFFF"/>
        </w:rPr>
        <w:t xml:space="preserve"> Internet </w:t>
      </w:r>
      <w:proofErr w:type="spellStart"/>
      <w:r>
        <w:rPr>
          <w:rFonts w:cs="Arial"/>
          <w:color w:val="202124"/>
          <w:shd w:val="clear" w:color="auto" w:fill="FFFFFF"/>
        </w:rPr>
        <w:t>Evangelist</w:t>
      </w:r>
      <w:proofErr w:type="spellEnd"/>
      <w:r>
        <w:rPr>
          <w:rFonts w:cs="Arial"/>
          <w:color w:val="202124"/>
          <w:shd w:val="clear" w:color="auto" w:fill="FFFFFF"/>
        </w:rPr>
        <w:t xml:space="preserve"> de Google.</w:t>
      </w:r>
      <w:r>
        <w:rPr>
          <w:rFonts w:cs="Arial"/>
          <w:color w:val="202124"/>
          <w:shd w:val="clear" w:color="auto" w:fill="FFFFFF"/>
        </w:rPr>
        <w:t xml:space="preserve"> Ayudó a desarrollar </w:t>
      </w:r>
      <w:proofErr w:type="spellStart"/>
      <w:r w:rsidRPr="00C62C67">
        <w:rPr>
          <w:rFonts w:cs="Arial"/>
          <w:color w:val="202124"/>
          <w:shd w:val="clear" w:color="auto" w:fill="FFFFFF"/>
        </w:rPr>
        <w:t>Vint</w:t>
      </w:r>
      <w:proofErr w:type="spellEnd"/>
      <w:r w:rsidRPr="00C62C67">
        <w:rPr>
          <w:rFonts w:cs="Arial"/>
          <w:color w:val="202124"/>
          <w:shd w:val="clear" w:color="auto" w:fill="FFFFFF"/>
        </w:rPr>
        <w:t xml:space="preserve"> Cerf, IAB, ISOC, ICANN</w:t>
      </w:r>
      <w:r>
        <w:rPr>
          <w:rFonts w:cs="Arial"/>
          <w:color w:val="202124"/>
          <w:shd w:val="clear" w:color="auto" w:fill="FFFFFF"/>
        </w:rPr>
        <w:t>.</w:t>
      </w:r>
    </w:p>
    <w:p w14:paraId="408E14D8" w14:textId="77777777" w:rsidR="0006081C" w:rsidRDefault="003D771E" w:rsidP="005D477D">
      <w:pPr>
        <w:pStyle w:val="ReflectionQ"/>
      </w:pPr>
      <w:r>
        <w:t>¿Qué organización es responsable de publicar la solicitud de comentarios (RFC)?</w:t>
      </w:r>
      <w:r w:rsidR="00C62C67">
        <w:t xml:space="preserve"> </w:t>
      </w:r>
    </w:p>
    <w:p w14:paraId="58CB324D" w14:textId="4EE19E98" w:rsidR="003D771E" w:rsidRPr="00076AD3" w:rsidRDefault="00C62C67" w:rsidP="0006081C">
      <w:pPr>
        <w:pStyle w:val="ReflectionQ"/>
        <w:numPr>
          <w:ilvl w:val="0"/>
          <w:numId w:val="0"/>
        </w:numPr>
        <w:ind w:left="360"/>
      </w:pPr>
      <w:r w:rsidRPr="00C62C67">
        <w:rPr>
          <w:highlight w:val="yellow"/>
        </w:rPr>
        <w:t>R:</w:t>
      </w:r>
      <w:r>
        <w:t xml:space="preserve">  </w:t>
      </w:r>
      <w:r w:rsidRPr="00C62C67">
        <w:t>Grupo de trabajo de ingeniería de Internet (IETF)</w:t>
      </w:r>
      <w:r>
        <w:t>.</w:t>
      </w:r>
    </w:p>
    <w:p w14:paraId="325B4689" w14:textId="77777777" w:rsidR="0006081C" w:rsidRDefault="003D771E" w:rsidP="00F06CE2">
      <w:pPr>
        <w:pStyle w:val="ReflectionQ"/>
      </w:pPr>
      <w:r>
        <w:t xml:space="preserve">¿Qué tienen en común RFC 349 y RFC 1700? </w:t>
      </w:r>
    </w:p>
    <w:p w14:paraId="58CB3250" w14:textId="77FB52B6" w:rsidR="003D771E" w:rsidRPr="00076AD3" w:rsidRDefault="00C62C67" w:rsidP="0006081C">
      <w:pPr>
        <w:pStyle w:val="ReflectionQ"/>
        <w:numPr>
          <w:ilvl w:val="0"/>
          <w:numId w:val="0"/>
        </w:numPr>
        <w:ind w:left="360"/>
      </w:pPr>
      <w:r w:rsidRPr="00C62C67">
        <w:rPr>
          <w:highlight w:val="yellow"/>
        </w:rPr>
        <w:t>R:</w:t>
      </w:r>
      <w:r>
        <w:t xml:space="preserve">  </w:t>
      </w:r>
      <w:r w:rsidR="0006081C" w:rsidRPr="0006081C">
        <w:t xml:space="preserve">Bueno el RFC 349 Y RFC 1700 tienen un numero de asignación y ambos tienen funciones de ancho de </w:t>
      </w:r>
      <w:proofErr w:type="spellStart"/>
      <w:r w:rsidR="0006081C" w:rsidRPr="0006081C">
        <w:t>estandar</w:t>
      </w:r>
      <w:proofErr w:type="spellEnd"/>
      <w:r w:rsidR="0006081C" w:rsidRPr="0006081C">
        <w:t>.</w:t>
      </w:r>
    </w:p>
    <w:p w14:paraId="0E19E6D8" w14:textId="7FA11A48" w:rsidR="0006081C" w:rsidRPr="0006081C" w:rsidRDefault="003D771E" w:rsidP="002A0582">
      <w:pPr>
        <w:pStyle w:val="ReflectionQ"/>
        <w:rPr>
          <w:b/>
          <w:shd w:val="clear" w:color="auto" w:fill="BFBFBF"/>
        </w:rPr>
      </w:pPr>
      <w:r>
        <w:t>¿Qué número de RFC es ARPAWOCKY? ¿Qué es?</w:t>
      </w:r>
    </w:p>
    <w:p w14:paraId="627A3A42" w14:textId="06AD9D88" w:rsidR="0006081C" w:rsidRPr="0006081C" w:rsidRDefault="0006081C" w:rsidP="0006081C">
      <w:pPr>
        <w:pStyle w:val="ReflectionQ"/>
        <w:numPr>
          <w:ilvl w:val="0"/>
          <w:numId w:val="0"/>
        </w:numPr>
        <w:ind w:left="360"/>
        <w:rPr>
          <w:b/>
          <w:shd w:val="clear" w:color="auto" w:fill="BFBFBF"/>
        </w:rPr>
      </w:pPr>
      <w:r w:rsidRPr="0006081C">
        <w:rPr>
          <w:highlight w:val="yellow"/>
        </w:rPr>
        <w:t>R:</w:t>
      </w:r>
      <w:r>
        <w:t xml:space="preserve"> </w:t>
      </w:r>
      <w:r w:rsidR="00B751BB">
        <w:t xml:space="preserve">527, </w:t>
      </w:r>
      <w:r w:rsidR="00B751BB" w:rsidRPr="00B751BB">
        <w:t xml:space="preserve">Todos los días 1 de abril (día de las bromas de abril, similar al día de los inocentes) desde 1989, la Internet </w:t>
      </w:r>
      <w:proofErr w:type="spellStart"/>
      <w:r w:rsidR="00B751BB" w:rsidRPr="00B751BB">
        <w:t>Engineering</w:t>
      </w:r>
      <w:proofErr w:type="spellEnd"/>
      <w:r w:rsidR="00B751BB" w:rsidRPr="00B751BB">
        <w:t xml:space="preserve"> </w:t>
      </w:r>
      <w:proofErr w:type="spellStart"/>
      <w:r w:rsidR="00B751BB" w:rsidRPr="00B751BB">
        <w:t>Task</w:t>
      </w:r>
      <w:proofErr w:type="spellEnd"/>
      <w:r w:rsidR="00B751BB" w:rsidRPr="00B751BB">
        <w:t xml:space="preserve"> </w:t>
      </w:r>
      <w:proofErr w:type="spellStart"/>
      <w:r w:rsidR="00B751BB" w:rsidRPr="00B751BB">
        <w:t>Force</w:t>
      </w:r>
      <w:proofErr w:type="spellEnd"/>
      <w:r w:rsidR="00B751BB" w:rsidRPr="00B751BB">
        <w:t xml:space="preserve"> publica uno más documentos RFC humorísticos, siguiendo el camino marcado por la RFC de junio de 1973 titulada ARPAWOCKY.</w:t>
      </w:r>
    </w:p>
    <w:p w14:paraId="58CB3254" w14:textId="4D811C62" w:rsidR="003D771E" w:rsidRPr="00B276D1" w:rsidRDefault="003D771E" w:rsidP="00B751BB">
      <w:pPr>
        <w:pStyle w:val="ReflectionQ"/>
        <w:numPr>
          <w:ilvl w:val="0"/>
          <w:numId w:val="0"/>
        </w:numPr>
        <w:ind w:left="360" w:hanging="360"/>
        <w:rPr>
          <w:rStyle w:val="AnswerGray"/>
        </w:rPr>
      </w:pPr>
    </w:p>
    <w:p w14:paraId="58CB3257" w14:textId="67BBC6FE" w:rsidR="003D771E" w:rsidRPr="00B751BB" w:rsidRDefault="003D771E" w:rsidP="002A0582">
      <w:pPr>
        <w:pStyle w:val="ReflectionQ"/>
        <w:rPr>
          <w:b/>
          <w:shd w:val="clear" w:color="auto" w:fill="BFBFBF"/>
          <w:lang w:val="en-US"/>
        </w:rPr>
      </w:pPr>
      <w:r w:rsidRPr="00C62C67">
        <w:rPr>
          <w:lang w:val="en-US"/>
        </w:rPr>
        <w:t>¿</w:t>
      </w:r>
      <w:proofErr w:type="spellStart"/>
      <w:r w:rsidRPr="00C62C67">
        <w:rPr>
          <w:lang w:val="en-US"/>
        </w:rPr>
        <w:t>Quién</w:t>
      </w:r>
      <w:proofErr w:type="spellEnd"/>
      <w:r w:rsidRPr="00C62C67">
        <w:rPr>
          <w:lang w:val="en-US"/>
        </w:rPr>
        <w:t xml:space="preserve"> </w:t>
      </w:r>
      <w:proofErr w:type="spellStart"/>
      <w:r w:rsidRPr="00C62C67">
        <w:rPr>
          <w:lang w:val="en-US"/>
        </w:rPr>
        <w:t>fundó</w:t>
      </w:r>
      <w:proofErr w:type="spellEnd"/>
      <w:r w:rsidRPr="00C62C67">
        <w:rPr>
          <w:lang w:val="en-US"/>
        </w:rPr>
        <w:t xml:space="preserve"> </w:t>
      </w:r>
      <w:proofErr w:type="spellStart"/>
      <w:r w:rsidRPr="00C62C67">
        <w:rPr>
          <w:lang w:val="en-US"/>
        </w:rPr>
        <w:t>el</w:t>
      </w:r>
      <w:proofErr w:type="spellEnd"/>
      <w:r w:rsidRPr="00C62C67">
        <w:rPr>
          <w:lang w:val="en-US"/>
        </w:rPr>
        <w:t xml:space="preserve"> World Wide Web Consortium (W3C)? </w:t>
      </w:r>
    </w:p>
    <w:p w14:paraId="29CDE06E" w14:textId="5F19944F" w:rsidR="00B751BB" w:rsidRDefault="00B751BB" w:rsidP="00B751BB">
      <w:pPr>
        <w:pStyle w:val="ReflectionQ"/>
        <w:numPr>
          <w:ilvl w:val="0"/>
          <w:numId w:val="0"/>
        </w:numPr>
        <w:ind w:left="360"/>
        <w:rPr>
          <w:lang w:val="es-MX"/>
        </w:rPr>
      </w:pPr>
      <w:r w:rsidRPr="00B751BB">
        <w:rPr>
          <w:highlight w:val="yellow"/>
          <w:lang w:val="es-MX"/>
        </w:rPr>
        <w:t>R:</w:t>
      </w:r>
      <w:r w:rsidRPr="00B751BB">
        <w:rPr>
          <w:lang w:val="es-MX"/>
        </w:rPr>
        <w:t xml:space="preserve"> Tim Berners-Lee en el MIT.</w:t>
      </w:r>
    </w:p>
    <w:p w14:paraId="735B74C3" w14:textId="77777777" w:rsidR="00B751BB" w:rsidRPr="00B751BB" w:rsidRDefault="00B751BB" w:rsidP="00B751BB">
      <w:pPr>
        <w:pStyle w:val="ReflectionQ"/>
        <w:numPr>
          <w:ilvl w:val="0"/>
          <w:numId w:val="0"/>
        </w:numPr>
        <w:ind w:left="360"/>
        <w:rPr>
          <w:rStyle w:val="AnswerGray"/>
          <w:lang w:val="es-MX"/>
        </w:rPr>
      </w:pPr>
    </w:p>
    <w:p w14:paraId="58CB3259" w14:textId="26602B1F" w:rsidR="003D771E" w:rsidRDefault="00B751BB" w:rsidP="001F07FC">
      <w:pPr>
        <w:pStyle w:val="ReflectionQ"/>
      </w:pPr>
      <w:r w:rsidRPr="00B751BB">
        <w:drawing>
          <wp:anchor distT="0" distB="0" distL="114300" distR="114300" simplePos="0" relativeHeight="251658240" behindDoc="1" locked="0" layoutInCell="1" allowOverlap="1" wp14:anchorId="33BB7171" wp14:editId="20BE2E3F">
            <wp:simplePos x="0" y="0"/>
            <wp:positionH relativeFrom="column">
              <wp:posOffset>510540</wp:posOffset>
            </wp:positionH>
            <wp:positionV relativeFrom="paragraph">
              <wp:posOffset>294005</wp:posOffset>
            </wp:positionV>
            <wp:extent cx="2972806" cy="1423035"/>
            <wp:effectExtent l="0" t="0" r="0" b="5715"/>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972806" cy="1423035"/>
                    </a:xfrm>
                    <a:prstGeom prst="rect">
                      <a:avLst/>
                    </a:prstGeom>
                  </pic:spPr>
                </pic:pic>
              </a:graphicData>
            </a:graphic>
            <wp14:sizeRelH relativeFrom="margin">
              <wp14:pctWidth>0</wp14:pctWidth>
            </wp14:sizeRelH>
            <wp14:sizeRelV relativeFrom="margin">
              <wp14:pctHeight>0</wp14:pctHeight>
            </wp14:sizeRelV>
          </wp:anchor>
        </w:drawing>
      </w:r>
      <w:r w:rsidR="003D771E">
        <w:t>Nombre 10 estándares de la Red de cómputo mundial (WWW) que el W3C desarrolla y mantiene</w:t>
      </w:r>
      <w:r w:rsidR="002A0582">
        <w:t xml:space="preserve"> </w:t>
      </w:r>
      <w:r w:rsidR="003D771E">
        <w:t>Escriba sus respuestas aquí.</w:t>
      </w:r>
    </w:p>
    <w:p w14:paraId="1206F22E" w14:textId="1E9029F4" w:rsidR="00B751BB" w:rsidRPr="003D771E" w:rsidRDefault="00B751BB" w:rsidP="00B751BB">
      <w:pPr>
        <w:pStyle w:val="ReflectionQ"/>
        <w:numPr>
          <w:ilvl w:val="0"/>
          <w:numId w:val="0"/>
        </w:numPr>
        <w:ind w:left="360"/>
      </w:pPr>
      <w:r w:rsidRPr="00B751BB">
        <w:rPr>
          <w:highlight w:val="yellow"/>
        </w:rPr>
        <w:t>R:</w:t>
      </w:r>
      <w:r w:rsidRPr="00B751BB">
        <w:rPr>
          <w:noProof/>
        </w:rPr>
        <w:t xml:space="preserve"> </w:t>
      </w:r>
    </w:p>
    <w:p w14:paraId="58CB325A" w14:textId="52630D04" w:rsidR="003D771E" w:rsidRDefault="003D771E" w:rsidP="003D771E">
      <w:pPr>
        <w:pStyle w:val="BodyTextL25"/>
        <w:rPr>
          <w:rStyle w:val="AnswerGray"/>
        </w:rPr>
      </w:pPr>
    </w:p>
    <w:p w14:paraId="664BBEC8" w14:textId="56F3CB24" w:rsidR="00B751BB" w:rsidRPr="00B751BB" w:rsidRDefault="00B751BB" w:rsidP="00B751BB">
      <w:pPr>
        <w:tabs>
          <w:tab w:val="left" w:pos="1884"/>
        </w:tabs>
      </w:pPr>
    </w:p>
    <w:p w14:paraId="58CB325B" w14:textId="03C66712" w:rsidR="003D771E" w:rsidRDefault="003D771E" w:rsidP="00C51146">
      <w:pPr>
        <w:pStyle w:val="ReflectionQ"/>
      </w:pPr>
      <w:r>
        <w:lastRenderedPageBreak/>
        <w:t>¿Dónde está ubicada la sede central del Instituto de Ingenieros en Electricidad y Electrónica (IEEE) y qué importancia tiene su logotipo?</w:t>
      </w:r>
    </w:p>
    <w:p w14:paraId="6D6CCA32" w14:textId="5EAB9D60" w:rsidR="00B751BB" w:rsidRDefault="00B751BB" w:rsidP="00B751BB">
      <w:pPr>
        <w:pStyle w:val="ReflectionQ"/>
        <w:numPr>
          <w:ilvl w:val="0"/>
          <w:numId w:val="0"/>
        </w:numPr>
        <w:ind w:left="360"/>
      </w:pPr>
      <w:r w:rsidRPr="00B751BB">
        <w:rPr>
          <w:highlight w:val="yellow"/>
        </w:rPr>
        <w:t>R:</w:t>
      </w:r>
      <w:r w:rsidRPr="00B751BB">
        <w:t xml:space="preserve"> </w:t>
      </w:r>
      <w:r w:rsidRPr="00B751BB">
        <w:t>Nueva York, Estados Unidos. El logotipo del IEEE es un diseño en forma de diamante que ilustra la regla de la mano derecha dentro de la cometa de Benjamín Franklin.</w:t>
      </w:r>
    </w:p>
    <w:p w14:paraId="607E87A7" w14:textId="61C4F8E6" w:rsidR="002A0582" w:rsidRDefault="003D771E" w:rsidP="00FB63DD">
      <w:pPr>
        <w:pStyle w:val="ReflectionQ"/>
      </w:pPr>
      <w:r>
        <w:t xml:space="preserve">¿Cuál es el estándar IEEE para el protocolo de seguridad de </w:t>
      </w:r>
      <w:r w:rsidRPr="002A0582">
        <w:rPr>
          <w:color w:val="212121"/>
          <w:shd w:val="clear" w:color="auto" w:fill="FFFFFF"/>
        </w:rPr>
        <w:t>acceso protegido Wi-Fi</w:t>
      </w:r>
      <w:r>
        <w:t xml:space="preserve"> 2 (WPA2)? </w:t>
      </w:r>
    </w:p>
    <w:p w14:paraId="58CB325F" w14:textId="581C774F" w:rsidR="003D771E" w:rsidRPr="00076AD3" w:rsidRDefault="00B751BB" w:rsidP="00B751BB">
      <w:pPr>
        <w:pStyle w:val="ReflectionQ"/>
        <w:numPr>
          <w:ilvl w:val="0"/>
          <w:numId w:val="0"/>
        </w:numPr>
        <w:ind w:left="360"/>
      </w:pPr>
      <w:r w:rsidRPr="00B751BB">
        <w:rPr>
          <w:highlight w:val="yellow"/>
        </w:rPr>
        <w:t>R:</w:t>
      </w:r>
      <w:r w:rsidRPr="00B751BB">
        <w:t xml:space="preserve"> </w:t>
      </w:r>
      <w:r w:rsidRPr="00B751BB">
        <w:t xml:space="preserve">WPA2 está basado en el estándar IEEE 802.11i. Normalmente, se utiliza en la red inalámbrica </w:t>
      </w:r>
      <w:proofErr w:type="spellStart"/>
      <w:r w:rsidRPr="00B751BB">
        <w:t>Wi</w:t>
      </w:r>
      <w:proofErr w:type="spellEnd"/>
      <w:r w:rsidRPr="00B751BB">
        <w:t>-Fi.</w:t>
      </w:r>
    </w:p>
    <w:p w14:paraId="58CB3263" w14:textId="5719F50E" w:rsidR="003D771E" w:rsidRPr="00B751BB" w:rsidRDefault="003D771E" w:rsidP="002A0582">
      <w:pPr>
        <w:pStyle w:val="ReflectionQ"/>
        <w:rPr>
          <w:b/>
          <w:shd w:val="clear" w:color="auto" w:fill="BFBFBF"/>
        </w:rPr>
      </w:pPr>
      <w:r>
        <w:t>¿</w:t>
      </w:r>
      <w:proofErr w:type="spellStart"/>
      <w:r>
        <w:t>Wi</w:t>
      </w:r>
      <w:proofErr w:type="spellEnd"/>
      <w:r>
        <w:t xml:space="preserve">-Fi Alliance es una organización de estandarización sin fines de lucro? ¿Cuál es su objetivo? </w:t>
      </w:r>
      <w:r w:rsidRPr="002A0582">
        <w:rPr>
          <w:color w:val="FF0000"/>
        </w:rPr>
        <w:t xml:space="preserve"> </w:t>
      </w:r>
    </w:p>
    <w:p w14:paraId="19DAEE62" w14:textId="0F302315" w:rsidR="00B751BB" w:rsidRPr="00B751BB" w:rsidRDefault="00B751BB" w:rsidP="00B751BB">
      <w:pPr>
        <w:pStyle w:val="ReflectionQ"/>
        <w:numPr>
          <w:ilvl w:val="0"/>
          <w:numId w:val="0"/>
        </w:numPr>
        <w:ind w:left="360"/>
        <w:rPr>
          <w:rStyle w:val="AnswerGray"/>
        </w:rPr>
      </w:pPr>
      <w:r w:rsidRPr="00B751BB">
        <w:rPr>
          <w:highlight w:val="yellow"/>
        </w:rPr>
        <w:t>R:</w:t>
      </w:r>
      <w:r w:rsidRPr="00B751BB">
        <w:t xml:space="preserve"> </w:t>
      </w:r>
      <w:r w:rsidRPr="00B751BB">
        <w:t xml:space="preserve">Sí, </w:t>
      </w:r>
      <w:proofErr w:type="spellStart"/>
      <w:r w:rsidRPr="00B751BB">
        <w:t>Wi</w:t>
      </w:r>
      <w:proofErr w:type="spellEnd"/>
      <w:r w:rsidRPr="00B751BB">
        <w:t>-Fi Alliance es una asociación comercial sin fines de lucro, y sus objetivos son asegurar la interoperabilidad y la compatibilidad con las versiones anteriores y respaldar las innovaciones.</w:t>
      </w:r>
    </w:p>
    <w:p w14:paraId="58CB3266" w14:textId="44BE96D9" w:rsidR="003D771E" w:rsidRPr="00B751BB" w:rsidRDefault="003D771E" w:rsidP="002A0582">
      <w:pPr>
        <w:pStyle w:val="ReflectionQ"/>
        <w:rPr>
          <w:b/>
          <w:shd w:val="clear" w:color="auto" w:fill="BFBFBF"/>
        </w:rPr>
      </w:pPr>
      <w:r>
        <w:t xml:space="preserve">¿Quién es Hamadoun Touré? </w:t>
      </w:r>
    </w:p>
    <w:p w14:paraId="5EADE1D7" w14:textId="30D4D34B" w:rsidR="00B751BB" w:rsidRPr="00B751BB" w:rsidRDefault="00B751BB" w:rsidP="00B751BB">
      <w:pPr>
        <w:pStyle w:val="ReflectionQ"/>
        <w:numPr>
          <w:ilvl w:val="0"/>
          <w:numId w:val="0"/>
        </w:numPr>
        <w:ind w:left="360"/>
        <w:rPr>
          <w:rStyle w:val="AnswerGray"/>
          <w:lang w:val="en-US"/>
        </w:rPr>
      </w:pPr>
      <w:r w:rsidRPr="00B751BB">
        <w:rPr>
          <w:highlight w:val="yellow"/>
          <w:lang w:val="es-MX"/>
        </w:rPr>
        <w:t>R:</w:t>
      </w:r>
      <w:r w:rsidRPr="00B751BB">
        <w:rPr>
          <w:lang w:val="es-MX"/>
        </w:rPr>
        <w:t xml:space="preserve"> </w:t>
      </w:r>
      <w:r>
        <w:rPr>
          <w:lang w:val="es-MX"/>
        </w:rPr>
        <w:t>H</w:t>
      </w:r>
      <w:r w:rsidRPr="00B751BB">
        <w:rPr>
          <w:lang w:val="es-MX"/>
        </w:rPr>
        <w:t xml:space="preserve">a promovido activamente la serie de eventos ITU </w:t>
      </w:r>
      <w:proofErr w:type="spellStart"/>
      <w:r w:rsidRPr="00B751BB">
        <w:rPr>
          <w:lang w:val="es-MX"/>
        </w:rPr>
        <w:t>Connect</w:t>
      </w:r>
      <w:proofErr w:type="spellEnd"/>
      <w:r w:rsidRPr="00B751BB">
        <w:rPr>
          <w:lang w:val="es-MX"/>
        </w:rPr>
        <w:t xml:space="preserve">; el primero, </w:t>
      </w:r>
      <w:proofErr w:type="spellStart"/>
      <w:r w:rsidRPr="00B751BB">
        <w:rPr>
          <w:lang w:val="es-MX"/>
        </w:rPr>
        <w:t>Connect</w:t>
      </w:r>
      <w:proofErr w:type="spellEnd"/>
      <w:r w:rsidRPr="00B751BB">
        <w:rPr>
          <w:lang w:val="es-MX"/>
        </w:rPr>
        <w:t xml:space="preserve"> </w:t>
      </w:r>
      <w:proofErr w:type="spellStart"/>
      <w:r w:rsidRPr="00B751BB">
        <w:rPr>
          <w:lang w:val="es-MX"/>
        </w:rPr>
        <w:t>Africa</w:t>
      </w:r>
      <w:proofErr w:type="spellEnd"/>
      <w:r w:rsidRPr="00B751BB">
        <w:rPr>
          <w:lang w:val="es-MX"/>
        </w:rPr>
        <w:t xml:space="preserve">, se llevó a cabo en Níger y Somalia en 1997. </w:t>
      </w:r>
      <w:proofErr w:type="spellStart"/>
      <w:r w:rsidRPr="00B751BB">
        <w:rPr>
          <w:lang w:val="es-MX"/>
        </w:rPr>
        <w:t>Connect</w:t>
      </w:r>
      <w:proofErr w:type="spellEnd"/>
      <w:r w:rsidRPr="00B751BB">
        <w:rPr>
          <w:lang w:val="es-MX"/>
        </w:rPr>
        <w:t xml:space="preserve"> </w:t>
      </w:r>
      <w:proofErr w:type="spellStart"/>
      <w:r w:rsidRPr="00B751BB">
        <w:rPr>
          <w:lang w:val="es-MX"/>
        </w:rPr>
        <w:t>Africa</w:t>
      </w:r>
      <w:proofErr w:type="spellEnd"/>
      <w:r w:rsidRPr="00B751BB">
        <w:rPr>
          <w:lang w:val="es-MX"/>
        </w:rPr>
        <w:t xml:space="preserve"> recaudó 55 millones de dólares estadounidenses en compromisos de inversión para mejorar la infraestructura de telecomunicaciones de África durante siete años.[3 ] En los dos primeros años, 1998 y 1999, se invirtieron US$22 millones en infraestructura TIC, principalmente para comunicaciones móviles. [4] También se ha desempeñado en la Junta Asesora Internacional de la Asociación Internacional Multilateral contra las Amenazas Cibernéticas (IMPACT). </w:t>
      </w:r>
      <w:r w:rsidRPr="00B751BB">
        <w:rPr>
          <w:lang w:val="en-US"/>
        </w:rPr>
        <w:t>[5]</w:t>
      </w:r>
    </w:p>
    <w:p w14:paraId="59BA54A1" w14:textId="77777777" w:rsidR="002A0582" w:rsidRDefault="003D771E" w:rsidP="00CC0C58">
      <w:pPr>
        <w:pStyle w:val="ReflectionQ"/>
      </w:pPr>
      <w:r>
        <w:t xml:space="preserve">¿Qué es la </w:t>
      </w:r>
      <w:r w:rsidRPr="002A0582">
        <w:rPr>
          <w:color w:val="212121"/>
          <w:shd w:val="clear" w:color="auto" w:fill="FFFFFF"/>
        </w:rPr>
        <w:t>Unión Internacional de Telecomunicaciones</w:t>
      </w:r>
      <w:r>
        <w:t xml:space="preserve"> (UIT) y dónde está ubicada su sede central? </w:t>
      </w:r>
    </w:p>
    <w:p w14:paraId="58CB3268" w14:textId="67B34C20" w:rsidR="003D771E" w:rsidRPr="00B751BB" w:rsidRDefault="00B751BB" w:rsidP="00B751BB">
      <w:pPr>
        <w:pStyle w:val="ReflectionQ"/>
        <w:numPr>
          <w:ilvl w:val="0"/>
          <w:numId w:val="0"/>
        </w:numPr>
        <w:ind w:left="360"/>
        <w:rPr>
          <w:highlight w:val="yellow"/>
        </w:rPr>
      </w:pPr>
      <w:r w:rsidRPr="00B751BB">
        <w:rPr>
          <w:highlight w:val="yellow"/>
        </w:rPr>
        <w:t>R:</w:t>
      </w:r>
      <w:r w:rsidRPr="00B751BB">
        <w:t xml:space="preserve"> </w:t>
      </w:r>
      <w:r w:rsidRPr="00B751BB">
        <w:t>La UIT es un organismo de las Naciones Unidas dedicado a las tecnologías de información y comunicación. La sede central de la UIT se encuentra en Ginebra, Suiza.</w:t>
      </w:r>
    </w:p>
    <w:p w14:paraId="58CB326A" w14:textId="647C5B16" w:rsidR="003D771E" w:rsidRDefault="003D771E" w:rsidP="00C51146">
      <w:pPr>
        <w:pStyle w:val="ReflectionQ"/>
      </w:pPr>
      <w:r>
        <w:t>Nombre los tres sectores de la UIT.</w:t>
      </w:r>
    </w:p>
    <w:p w14:paraId="11BF57AD" w14:textId="3D7A89F1" w:rsidR="00B751BB" w:rsidRPr="00B751BB" w:rsidRDefault="00B751BB" w:rsidP="00B751BB">
      <w:pPr>
        <w:rPr>
          <w:sz w:val="20"/>
        </w:rPr>
      </w:pPr>
      <w:r w:rsidRPr="00B751BB">
        <w:rPr>
          <w:highlight w:val="yellow"/>
        </w:rPr>
        <w:t>R:</w:t>
      </w:r>
      <w:r w:rsidRPr="00B751BB">
        <w:rPr>
          <w:sz w:val="20"/>
        </w:rPr>
        <w:t xml:space="preserve"> Radiocomunicación, Estandarización y Desarrollo.</w:t>
      </w:r>
    </w:p>
    <w:p w14:paraId="58CB326B" w14:textId="77777777" w:rsidR="003D771E" w:rsidRPr="00076AD3" w:rsidRDefault="003D771E" w:rsidP="003D771E">
      <w:pPr>
        <w:pStyle w:val="AnswerLineL25"/>
      </w:pPr>
      <w:r>
        <w:t>Escriba sus respuestas aquí.</w:t>
      </w:r>
    </w:p>
    <w:p w14:paraId="58CB326D" w14:textId="2D828142" w:rsidR="003D771E" w:rsidRDefault="003D771E" w:rsidP="00C51146">
      <w:pPr>
        <w:pStyle w:val="ReflectionQ"/>
      </w:pPr>
      <w:r>
        <w:t xml:space="preserve">¿Qué significa RS en RS-232 y qué organismo lo introdujo? </w:t>
      </w:r>
    </w:p>
    <w:p w14:paraId="3323C2ED" w14:textId="304E014F" w:rsidR="00B751BB" w:rsidRPr="00B751BB" w:rsidRDefault="00B751BB" w:rsidP="00B751BB">
      <w:pPr>
        <w:pStyle w:val="ReflectionQ"/>
        <w:numPr>
          <w:ilvl w:val="0"/>
          <w:numId w:val="0"/>
        </w:numPr>
        <w:ind w:left="360"/>
        <w:rPr>
          <w:highlight w:val="yellow"/>
        </w:rPr>
      </w:pPr>
      <w:r w:rsidRPr="00B751BB">
        <w:rPr>
          <w:highlight w:val="yellow"/>
        </w:rPr>
        <w:t>R:</w:t>
      </w:r>
      <w:r w:rsidRPr="00B751BB">
        <w:t xml:space="preserve"> </w:t>
      </w:r>
      <w:r w:rsidRPr="00B751BB">
        <w:t>RS significa estándar recomendado. El RS-232 fue introducido por la sección Radio de la Electronic Industries Alliance (EIA).</w:t>
      </w:r>
    </w:p>
    <w:p w14:paraId="58CB3270" w14:textId="4F9BF68E" w:rsidR="003D771E" w:rsidRDefault="003D771E" w:rsidP="00C51146">
      <w:pPr>
        <w:pStyle w:val="ReflectionQ"/>
      </w:pPr>
      <w:r>
        <w:t xml:space="preserve">¿Qué es SpaceWire? </w:t>
      </w:r>
    </w:p>
    <w:p w14:paraId="58CB3271" w14:textId="2D4DCEC4" w:rsidR="003D771E" w:rsidRPr="00076AD3" w:rsidRDefault="00B751BB" w:rsidP="00B751BB">
      <w:pPr>
        <w:pStyle w:val="ReflectionQ"/>
        <w:numPr>
          <w:ilvl w:val="0"/>
          <w:numId w:val="0"/>
        </w:numPr>
        <w:ind w:left="360"/>
      </w:pPr>
      <w:r w:rsidRPr="00B751BB">
        <w:rPr>
          <w:highlight w:val="yellow"/>
        </w:rPr>
        <w:t>R:</w:t>
      </w:r>
      <w:r w:rsidRPr="00B751BB">
        <w:t xml:space="preserve"> </w:t>
      </w:r>
      <w:proofErr w:type="spellStart"/>
      <w:r w:rsidRPr="00B751BB">
        <w:t>SpaceWire</w:t>
      </w:r>
      <w:proofErr w:type="spellEnd"/>
      <w:r w:rsidRPr="00B751BB">
        <w:t xml:space="preserve"> es una red de comunicación de naves espaciales basada en parte en el estándar de comunicaciones IEEE 1355. Está coordinado por la Agencia Espacial Europea en colaboración con agencias espaciales internacionales, incluidas la NASA, JAXA y RKA</w:t>
      </w:r>
      <w:r>
        <w:t>.</w:t>
      </w:r>
    </w:p>
    <w:p w14:paraId="58CB3273" w14:textId="1D01FB1D" w:rsidR="003D771E" w:rsidRDefault="003D771E" w:rsidP="00C51146">
      <w:pPr>
        <w:pStyle w:val="ReflectionQ"/>
      </w:pPr>
      <w:r>
        <w:t>¿Cuál es la misión de la ISOC y dónde está ubicada su sede central?</w:t>
      </w:r>
    </w:p>
    <w:p w14:paraId="58CB3274" w14:textId="443836E0" w:rsidR="003D771E" w:rsidRPr="00076AD3" w:rsidRDefault="00B751BB" w:rsidP="00C23AAA">
      <w:pPr>
        <w:pStyle w:val="ReflectionQ"/>
        <w:numPr>
          <w:ilvl w:val="0"/>
          <w:numId w:val="0"/>
        </w:numPr>
        <w:ind w:left="360"/>
      </w:pPr>
      <w:r w:rsidRPr="00B751BB">
        <w:rPr>
          <w:highlight w:val="yellow"/>
        </w:rPr>
        <w:t>R:</w:t>
      </w:r>
      <w:r>
        <w:t xml:space="preserve"> </w:t>
      </w:r>
      <w:r w:rsidR="00C23AAA" w:rsidRPr="00C23AAA">
        <w:t xml:space="preserve">La sede central de la Sociedad de Internet (ISOC) se encuentra en </w:t>
      </w:r>
      <w:proofErr w:type="spellStart"/>
      <w:r w:rsidR="00C23AAA" w:rsidRPr="00C23AAA">
        <w:t>Reston</w:t>
      </w:r>
      <w:proofErr w:type="spellEnd"/>
      <w:r w:rsidR="00C23AAA" w:rsidRPr="00C23AAA">
        <w:t>, Virginia y en Ginebra, Suiza. Su misión es asegurar el desarrollo abierto, la evolución y el uso de Internet en beneficio de todas las personas en todo el mundo</w:t>
      </w:r>
      <w:r w:rsidR="00C23AAA">
        <w:t>.</w:t>
      </w:r>
    </w:p>
    <w:p w14:paraId="07CECE67" w14:textId="77777777" w:rsidR="00C23AAA" w:rsidRPr="00C23AAA" w:rsidRDefault="003D771E" w:rsidP="00FA1E41">
      <w:pPr>
        <w:pStyle w:val="ReflectionQ"/>
      </w:pPr>
      <w:r>
        <w:t>¿Qué organizaciones supervisa el IAB?</w:t>
      </w:r>
      <w:r w:rsidRPr="002A0582">
        <w:rPr>
          <w:color w:val="FF0000"/>
        </w:rPr>
        <w:t xml:space="preserve"> </w:t>
      </w:r>
    </w:p>
    <w:p w14:paraId="58CB3277" w14:textId="557BA8E1" w:rsidR="003D771E" w:rsidRPr="00076AD3" w:rsidRDefault="00C23AAA" w:rsidP="00C23AAA">
      <w:pPr>
        <w:pStyle w:val="ReflectionQ"/>
        <w:numPr>
          <w:ilvl w:val="0"/>
          <w:numId w:val="0"/>
        </w:numPr>
        <w:ind w:left="360"/>
      </w:pPr>
      <w:r w:rsidRPr="00C23AAA">
        <w:rPr>
          <w:highlight w:val="yellow"/>
        </w:rPr>
        <w:t>R:</w:t>
      </w:r>
      <w:r w:rsidRPr="00C23AAA">
        <w:t xml:space="preserve"> </w:t>
      </w:r>
      <w:r>
        <w:t>E</w:t>
      </w:r>
      <w:r w:rsidRPr="00C23AAA">
        <w:t>l Grupo de trabajo de ingeniería de Internet (IETF) y el Grupo de trabajo de investigación de Internet (IRTF).</w:t>
      </w:r>
    </w:p>
    <w:p w14:paraId="58CB327B" w14:textId="040AA3C6" w:rsidR="003D771E" w:rsidRPr="00C23AAA" w:rsidRDefault="003D771E" w:rsidP="002A0582">
      <w:pPr>
        <w:pStyle w:val="ReflectionQ"/>
        <w:rPr>
          <w:shd w:val="clear" w:color="auto" w:fill="BFBFBF"/>
        </w:rPr>
      </w:pPr>
      <w:r>
        <w:t>¿Qué organización supervisa el IAB?</w:t>
      </w:r>
    </w:p>
    <w:p w14:paraId="273982DA" w14:textId="68569430" w:rsidR="00C23AAA" w:rsidRPr="00C23AAA" w:rsidRDefault="00C23AAA" w:rsidP="00C23AAA">
      <w:pPr>
        <w:pStyle w:val="ReflectionQ"/>
        <w:numPr>
          <w:ilvl w:val="0"/>
          <w:numId w:val="0"/>
        </w:numPr>
        <w:ind w:left="360"/>
        <w:rPr>
          <w:highlight w:val="yellow"/>
          <w:shd w:val="clear" w:color="auto" w:fill="BFBFBF"/>
        </w:rPr>
      </w:pPr>
      <w:r>
        <w:rPr>
          <w:noProof/>
        </w:rPr>
        <mc:AlternateContent>
          <mc:Choice Requires="wps">
            <w:drawing>
              <wp:anchor distT="0" distB="0" distL="114300" distR="114300" simplePos="0" relativeHeight="251659264" behindDoc="0" locked="0" layoutInCell="1" allowOverlap="1" wp14:anchorId="11C1D11F" wp14:editId="00F32CE4">
                <wp:simplePos x="0" y="0"/>
                <wp:positionH relativeFrom="column">
                  <wp:posOffset>-312420</wp:posOffset>
                </wp:positionH>
                <wp:positionV relativeFrom="paragraph">
                  <wp:posOffset>233680</wp:posOffset>
                </wp:positionV>
                <wp:extent cx="6690360" cy="937260"/>
                <wp:effectExtent l="0" t="0" r="15240" b="15240"/>
                <wp:wrapNone/>
                <wp:docPr id="3" name="Rectángulo 3"/>
                <wp:cNvGraphicFramePr/>
                <a:graphic xmlns:a="http://schemas.openxmlformats.org/drawingml/2006/main">
                  <a:graphicData uri="http://schemas.microsoft.com/office/word/2010/wordprocessingShape">
                    <wps:wsp>
                      <wps:cNvSpPr/>
                      <wps:spPr>
                        <a:xfrm>
                          <a:off x="0" y="0"/>
                          <a:ext cx="6690360" cy="937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F4CD4" id="Rectángulo 3" o:spid="_x0000_s1026" style="position:absolute;margin-left:-24.6pt;margin-top:18.4pt;width:526.8pt;height:7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" fillcolor="white [3212]" strokecolor="white [3212]" strokeweight="2pt"/>
            </w:pict>
          </mc:Fallback>
        </mc:AlternateContent>
      </w:r>
      <w:r w:rsidRPr="00C23AAA">
        <w:rPr>
          <w:highlight w:val="yellow"/>
        </w:rPr>
        <w:t>R:</w:t>
      </w:r>
      <w:r>
        <w:rPr>
          <w:highlight w:val="yellow"/>
        </w:rPr>
        <w:t xml:space="preserve"> </w:t>
      </w:r>
      <w:r w:rsidRPr="00C23AAA">
        <w:t>La ISOC supervisa el IAB.</w:t>
      </w:r>
    </w:p>
    <w:p w14:paraId="58CB327D" w14:textId="2961B8AB" w:rsidR="003D771E" w:rsidRPr="00076AD3" w:rsidRDefault="003D771E" w:rsidP="00C23AAA">
      <w:pPr>
        <w:pStyle w:val="ReflectionQ"/>
        <w:numPr>
          <w:ilvl w:val="0"/>
          <w:numId w:val="0"/>
        </w:numPr>
        <w:ind w:left="360"/>
      </w:pPr>
      <w:r>
        <w:t xml:space="preserve">¿Cuándo se fundó la ISO y dónde está ubicada su sede central? </w:t>
      </w:r>
      <w:r w:rsidR="00C23AAA" w:rsidRPr="00C23AAA">
        <w:rPr>
          <w:highlight w:val="yellow"/>
        </w:rPr>
        <w:t>R:</w:t>
      </w:r>
    </w:p>
    <w:p w14:paraId="58CB327F" w14:textId="3ED76550" w:rsidR="003D771E" w:rsidRDefault="003D771E" w:rsidP="003D771E">
      <w:pPr>
        <w:pStyle w:val="Ttulo2"/>
      </w:pPr>
      <w:r>
        <w:t>Reflexión sobre las experiencias de Internet y redes informáticas</w:t>
      </w:r>
    </w:p>
    <w:p w14:paraId="58CB3280" w14:textId="3DF893C5" w:rsidR="003D771E" w:rsidRDefault="003D771E" w:rsidP="003D771E">
      <w:pPr>
        <w:pStyle w:val="BodyTextL25"/>
      </w:pPr>
      <w:r>
        <w:t>Tómese un momento para pensar en Internet hoy en relación con las organizaciones y tecnologías que acaba de investigar. Luego, responda las siguientes preguntas.</w:t>
      </w:r>
    </w:p>
    <w:p w14:paraId="318FA251" w14:textId="77777777" w:rsidR="00C23AAA" w:rsidRDefault="00C23AAA" w:rsidP="00C23AAA">
      <w:pPr>
        <w:pStyle w:val="ReflectionQ"/>
      </w:pPr>
      <w:r>
        <w:lastRenderedPageBreak/>
        <w:t>¿Cuándo se fundó la ISO y dónde está ubicada su sede central?</w:t>
      </w:r>
    </w:p>
    <w:p w14:paraId="02B3EAE9" w14:textId="23C82185" w:rsidR="00C23AAA" w:rsidRPr="00076AD3" w:rsidRDefault="00C23AAA" w:rsidP="00C23AAA">
      <w:pPr>
        <w:pStyle w:val="ReflectionQ"/>
        <w:numPr>
          <w:ilvl w:val="0"/>
          <w:numId w:val="0"/>
        </w:numPr>
        <w:ind w:left="360"/>
      </w:pPr>
      <w:r>
        <w:t xml:space="preserve"> </w:t>
      </w:r>
      <w:r w:rsidRPr="00C23AAA">
        <w:rPr>
          <w:highlight w:val="yellow"/>
        </w:rPr>
        <w:t>R:</w:t>
      </w:r>
      <w:r>
        <w:t xml:space="preserve"> 1947.</w:t>
      </w:r>
      <w:r w:rsidRPr="00C23AAA">
        <w:t xml:space="preserve"> </w:t>
      </w:r>
      <w:r>
        <w:t>En</w:t>
      </w:r>
      <w:r w:rsidRPr="00C23AAA">
        <w:t xml:space="preserve"> Ginebra, Suiza.</w:t>
      </w:r>
    </w:p>
    <w:p w14:paraId="4B479BB3" w14:textId="77777777" w:rsidR="00C23AAA" w:rsidRDefault="00C23AAA" w:rsidP="00C23AAA">
      <w:pPr>
        <w:pStyle w:val="Ttulo2"/>
      </w:pPr>
      <w:r>
        <w:t>Reflexión sobre las experiencias de Internet y redes informáticas</w:t>
      </w:r>
    </w:p>
    <w:p w14:paraId="152CFE92" w14:textId="77777777" w:rsidR="00C23AAA" w:rsidRDefault="00C23AAA" w:rsidP="00C23AAA">
      <w:pPr>
        <w:pStyle w:val="BodyTextL25"/>
      </w:pPr>
      <w:r>
        <w:t>Tómese un momento para pensar en Internet hoy en relación con las organizaciones y tecnologías que acaba de investigar. Luego, responda las siguientes preguntas.</w:t>
      </w:r>
    </w:p>
    <w:p w14:paraId="58CB3281" w14:textId="7A2ED7AA" w:rsidR="008A5A8D" w:rsidRDefault="008A5A8D" w:rsidP="008A5A8D">
      <w:pPr>
        <w:pStyle w:val="Ttulo3"/>
      </w:pPr>
    </w:p>
    <w:p w14:paraId="58CB3282" w14:textId="4FBAA71C" w:rsidR="003D771E" w:rsidRDefault="003D771E" w:rsidP="008A5A8D">
      <w:pPr>
        <w:pStyle w:val="ReflectionQ"/>
        <w:keepNext w:val="0"/>
        <w:numPr>
          <w:ilvl w:val="0"/>
          <w:numId w:val="11"/>
        </w:numPr>
        <w:spacing w:before="0"/>
      </w:pPr>
      <w:r>
        <w:t>¿Cómo permiten los estándares de Internet un mayor comercio? ¿Qué posibles problemas podríamos tener si no contáramos con el IEEE?</w:t>
      </w:r>
    </w:p>
    <w:p w14:paraId="46A9B510" w14:textId="589A158F" w:rsidR="00C23AAA" w:rsidRDefault="00C23AAA" w:rsidP="00C23AAA">
      <w:pPr>
        <w:pStyle w:val="ReflectionQ"/>
        <w:keepNext w:val="0"/>
        <w:numPr>
          <w:ilvl w:val="0"/>
          <w:numId w:val="0"/>
        </w:numPr>
        <w:spacing w:before="0"/>
        <w:ind w:left="360"/>
      </w:pPr>
      <w:r w:rsidRPr="00C23AAA">
        <w:rPr>
          <w:highlight w:val="yellow"/>
        </w:rPr>
        <w:t>R:</w:t>
      </w:r>
      <w:r>
        <w:t xml:space="preserve"> Lo desarrollarían de una manera independiente y eso puede colapsar y ser malo, el estándar de internet ha regulado muy bien la forma en que las peticiones y servicios han sido atendidos, por lo tanto juega un papal importante en el comercio porque lo aumenta y permite su visualización globalmente.</w:t>
      </w:r>
    </w:p>
    <w:p w14:paraId="58CB3283" w14:textId="77777777" w:rsidR="003D771E" w:rsidRPr="00076AD3" w:rsidRDefault="003D771E" w:rsidP="003D771E">
      <w:pPr>
        <w:pStyle w:val="AnswerLineL25"/>
      </w:pPr>
      <w:r>
        <w:t>Escriba sus respuestas aquí.</w:t>
      </w:r>
    </w:p>
    <w:p w14:paraId="58CB3285" w14:textId="175E578D" w:rsidR="003D771E" w:rsidRDefault="003D771E" w:rsidP="00C51146">
      <w:pPr>
        <w:pStyle w:val="ReflectionQ"/>
        <w:numPr>
          <w:ilvl w:val="0"/>
          <w:numId w:val="11"/>
        </w:numPr>
      </w:pPr>
      <w:r>
        <w:t>¿Qué posibles problemas podríamos tener si no contáramos con el W3C?</w:t>
      </w:r>
    </w:p>
    <w:p w14:paraId="653F6BCD" w14:textId="39A20C7A" w:rsidR="00C23AAA" w:rsidRDefault="00C23AAA" w:rsidP="00C23AAA">
      <w:pPr>
        <w:pStyle w:val="ReflectionQ"/>
        <w:keepNext w:val="0"/>
        <w:numPr>
          <w:ilvl w:val="0"/>
          <w:numId w:val="0"/>
        </w:numPr>
        <w:spacing w:before="0"/>
        <w:ind w:left="360"/>
      </w:pPr>
      <w:r w:rsidRPr="00C23AAA">
        <w:rPr>
          <w:highlight w:val="yellow"/>
        </w:rPr>
        <w:t>R:</w:t>
      </w:r>
      <w:r>
        <w:t xml:space="preserve"> No habría una manera adecuada de comunicación, de </w:t>
      </w:r>
      <w:proofErr w:type="spellStart"/>
      <w:r>
        <w:t>lenguaje,etc</w:t>
      </w:r>
      <w:proofErr w:type="spellEnd"/>
      <w:r>
        <w:t>.</w:t>
      </w:r>
    </w:p>
    <w:p w14:paraId="19517698" w14:textId="77777777" w:rsidR="00C23AAA" w:rsidRPr="00C23AAA" w:rsidRDefault="00C23AAA" w:rsidP="00C23AAA">
      <w:pPr>
        <w:pStyle w:val="ReflectionQ"/>
        <w:numPr>
          <w:ilvl w:val="0"/>
          <w:numId w:val="0"/>
        </w:numPr>
        <w:ind w:left="360"/>
        <w:rPr>
          <w:sz w:val="18"/>
          <w:szCs w:val="20"/>
        </w:rPr>
      </w:pPr>
    </w:p>
    <w:p w14:paraId="58CB3286" w14:textId="77777777" w:rsidR="003D771E" w:rsidRPr="00076AD3" w:rsidRDefault="003D771E" w:rsidP="003D771E">
      <w:pPr>
        <w:pStyle w:val="AnswerLineL25"/>
      </w:pPr>
      <w:r>
        <w:t>Escriba sus respuestas aquí.</w:t>
      </w:r>
    </w:p>
    <w:p w14:paraId="58CB3288" w14:textId="222A674D" w:rsidR="003D771E" w:rsidRDefault="003D771E" w:rsidP="00C51146">
      <w:pPr>
        <w:pStyle w:val="ReflectionQ"/>
        <w:numPr>
          <w:ilvl w:val="0"/>
          <w:numId w:val="11"/>
        </w:numPr>
      </w:pPr>
      <w:r>
        <w:t>¿Qué podemos aprender del ejemplo de Wi-Fi Alliance con respecto a la necesidad de estándares de redes?</w:t>
      </w:r>
    </w:p>
    <w:p w14:paraId="0A386873" w14:textId="4A4686A4" w:rsidR="00C23AAA" w:rsidRDefault="00C23AAA" w:rsidP="00C23AAA">
      <w:pPr>
        <w:pStyle w:val="ReflectionQ"/>
        <w:keepNext w:val="0"/>
        <w:numPr>
          <w:ilvl w:val="0"/>
          <w:numId w:val="0"/>
        </w:numPr>
        <w:spacing w:before="0"/>
        <w:ind w:left="360"/>
      </w:pPr>
      <w:r w:rsidRPr="00C23AAA">
        <w:rPr>
          <w:highlight w:val="yellow"/>
        </w:rPr>
        <w:t>R:</w:t>
      </w:r>
      <w:r w:rsidRPr="00C23AAA">
        <w:t xml:space="preserve"> </w:t>
      </w:r>
      <w:r w:rsidRPr="00C23AAA">
        <w:t>De hecho, si los fabricantes de dispositivos siguen los mismos estándares o regulaciones, pueden lograr la compatibilidad y la retrocompatibilidad. Promueve la competencia, brinda opciones a los consumidores y alienta a los fabricantes a crear mejores productos.</w:t>
      </w:r>
    </w:p>
    <w:p w14:paraId="4FC9C286" w14:textId="77777777" w:rsidR="00C23AAA" w:rsidRDefault="00C23AAA" w:rsidP="00C23AAA">
      <w:pPr>
        <w:pStyle w:val="ReflectionQ"/>
        <w:numPr>
          <w:ilvl w:val="0"/>
          <w:numId w:val="0"/>
        </w:numPr>
        <w:ind w:left="360"/>
      </w:pPr>
    </w:p>
    <w:p w14:paraId="58CB328B" w14:textId="77777777" w:rsidR="00C162C0" w:rsidRPr="003D771E" w:rsidRDefault="003D771E" w:rsidP="003D771E">
      <w:pPr>
        <w:pStyle w:val="ConfigWindow"/>
        <w:rPr>
          <w:rStyle w:val="DevConfigGray"/>
          <w:rFonts w:ascii="Arial" w:hAnsi="Arial"/>
          <w:color w:val="FFFFFF" w:themeColor="background1"/>
          <w:sz w:val="6"/>
          <w:shd w:val="clear" w:color="auto" w:fill="auto"/>
        </w:rPr>
      </w:pPr>
      <w:r>
        <w:rPr>
          <w:rStyle w:val="DevConfigGray"/>
          <w:rFonts w:ascii="Arial" w:hAnsi="Arial"/>
          <w:color w:val="FFFFFF" w:themeColor="background1"/>
          <w:sz w:val="6"/>
          <w:shd w:val="clear" w:color="auto" w:fill="auto"/>
        </w:rPr>
        <w:t>Fin del documento</w:t>
      </w:r>
    </w:p>
    <w:sectPr w:rsidR="00C162C0" w:rsidRPr="003D771E"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C023" w14:textId="77777777" w:rsidR="000B01B1" w:rsidRDefault="000B01B1" w:rsidP="00710659">
      <w:pPr>
        <w:spacing w:after="0" w:line="240" w:lineRule="auto"/>
      </w:pPr>
      <w:r>
        <w:separator/>
      </w:r>
    </w:p>
    <w:p w14:paraId="70E8E01E" w14:textId="77777777" w:rsidR="000B01B1" w:rsidRDefault="000B01B1"/>
  </w:endnote>
  <w:endnote w:type="continuationSeparator" w:id="0">
    <w:p w14:paraId="3E413166" w14:textId="77777777" w:rsidR="000B01B1" w:rsidRDefault="000B01B1" w:rsidP="00710659">
      <w:pPr>
        <w:spacing w:after="0" w:line="240" w:lineRule="auto"/>
      </w:pPr>
      <w:r>
        <w:continuationSeparator/>
      </w:r>
    </w:p>
    <w:p w14:paraId="6610EAB9" w14:textId="77777777" w:rsidR="000B01B1" w:rsidRDefault="000B0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3297" w14:textId="19D17C7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rsidR="00C62C67">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3299" w14:textId="3268B2F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rsidR="007E6402">
      <w:fldChar w:fldCharType="begin"/>
    </w:r>
    <w:r w:rsidR="007E6402">
      <w:instrText xml:space="preserve"> SAVEDATE  \@ "yyyy"  \* MERGEFORMAT </w:instrText>
    </w:r>
    <w:r w:rsidR="007E6402">
      <w:fldChar w:fldCharType="separate"/>
    </w:r>
    <w:r w:rsidR="00C62C67">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8D82" w14:textId="77777777" w:rsidR="000B01B1" w:rsidRDefault="000B01B1" w:rsidP="00710659">
      <w:pPr>
        <w:spacing w:after="0" w:line="240" w:lineRule="auto"/>
      </w:pPr>
      <w:r>
        <w:separator/>
      </w:r>
    </w:p>
    <w:p w14:paraId="161C586C" w14:textId="77777777" w:rsidR="000B01B1" w:rsidRDefault="000B01B1"/>
  </w:footnote>
  <w:footnote w:type="continuationSeparator" w:id="0">
    <w:p w14:paraId="315397D5" w14:textId="77777777" w:rsidR="000B01B1" w:rsidRDefault="000B01B1" w:rsidP="00710659">
      <w:pPr>
        <w:spacing w:after="0" w:line="240" w:lineRule="auto"/>
      </w:pPr>
      <w:r>
        <w:continuationSeparator/>
      </w:r>
    </w:p>
    <w:p w14:paraId="6EF483F8" w14:textId="77777777" w:rsidR="000B01B1" w:rsidRDefault="000B01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Content>
      <w:p w14:paraId="58CB3295" w14:textId="17F2CF83" w:rsidR="00926CB2" w:rsidRDefault="000E293D" w:rsidP="008402F2">
        <w:pPr>
          <w:pStyle w:val="PageHead"/>
        </w:pPr>
        <w:r>
          <w:t>Laboratorio: Investigación de estándares de redes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3298" w14:textId="77777777" w:rsidR="00926CB2" w:rsidRDefault="00882B63" w:rsidP="006C3FCF">
    <w:pPr>
      <w:ind w:left="-288"/>
    </w:pPr>
    <w:r>
      <w:rPr>
        <w:noProof/>
      </w:rPr>
      <w:drawing>
        <wp:inline distT="0" distB="0" distL="0" distR="0" wp14:anchorId="58CB329A" wp14:editId="58CB32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466A94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7276503">
    <w:abstractNumId w:val="6"/>
  </w:num>
  <w:num w:numId="2" w16cid:durableId="142391180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30971832">
    <w:abstractNumId w:val="2"/>
  </w:num>
  <w:num w:numId="4" w16cid:durableId="1041781149">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87485196">
    <w:abstractNumId w:val="4"/>
  </w:num>
  <w:num w:numId="6" w16cid:durableId="713777349">
    <w:abstractNumId w:val="0"/>
  </w:num>
  <w:num w:numId="7" w16cid:durableId="1113554768">
    <w:abstractNumId w:val="1"/>
  </w:num>
  <w:num w:numId="8" w16cid:durableId="1922593701">
    <w:abstractNumId w:val="5"/>
    <w:lvlOverride w:ilvl="0">
      <w:lvl w:ilvl="0">
        <w:start w:val="1"/>
        <w:numFmt w:val="decimal"/>
        <w:lvlText w:val="Parte %1:"/>
        <w:lvlJc w:val="left"/>
        <w:pPr>
          <w:tabs>
            <w:tab w:val="num" w:pos="1152"/>
          </w:tabs>
          <w:ind w:left="1152" w:hanging="792"/>
        </w:pPr>
        <w:rPr>
          <w:rFonts w:hint="default"/>
        </w:rPr>
      </w:lvl>
    </w:lvlOverride>
  </w:num>
  <w:num w:numId="9" w16cid:durableId="1917548242">
    <w:abstractNumId w:val="4"/>
    <w:lvlOverride w:ilvl="0"/>
  </w:num>
  <w:num w:numId="10" w16cid:durableId="1630084985">
    <w:abstractNumId w:val="3"/>
  </w:num>
  <w:num w:numId="11" w16cid:durableId="180219190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6C"/>
    <w:rsid w:val="00001BDF"/>
    <w:rsid w:val="00002C3E"/>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081C"/>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01B1"/>
    <w:rsid w:val="000B2344"/>
    <w:rsid w:val="000B596C"/>
    <w:rsid w:val="000B7DE5"/>
    <w:rsid w:val="000C2118"/>
    <w:rsid w:val="000C6425"/>
    <w:rsid w:val="000C6E6E"/>
    <w:rsid w:val="000C7B7D"/>
    <w:rsid w:val="000D55B4"/>
    <w:rsid w:val="000E29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38E"/>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582"/>
    <w:rsid w:val="002A0B2E"/>
    <w:rsid w:val="002A0DC1"/>
    <w:rsid w:val="002A6C56"/>
    <w:rsid w:val="002C04C4"/>
    <w:rsid w:val="002C090C"/>
    <w:rsid w:val="002C1243"/>
    <w:rsid w:val="002C1815"/>
    <w:rsid w:val="002C475E"/>
    <w:rsid w:val="002C6AD6"/>
    <w:rsid w:val="002D6C2A"/>
    <w:rsid w:val="002D7A86"/>
    <w:rsid w:val="002F45FF"/>
    <w:rsid w:val="002F5EE7"/>
    <w:rsid w:val="002F66D3"/>
    <w:rsid w:val="002F6D17"/>
    <w:rsid w:val="00302887"/>
    <w:rsid w:val="003056EB"/>
    <w:rsid w:val="003071FF"/>
    <w:rsid w:val="00310652"/>
    <w:rsid w:val="00311065"/>
    <w:rsid w:val="0031371D"/>
    <w:rsid w:val="0031789F"/>
    <w:rsid w:val="00320788"/>
    <w:rsid w:val="003233A3"/>
    <w:rsid w:val="00331FEA"/>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71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B52"/>
    <w:rsid w:val="00473E34"/>
    <w:rsid w:val="00476BA9"/>
    <w:rsid w:val="00481650"/>
    <w:rsid w:val="004936C2"/>
    <w:rsid w:val="0049379C"/>
    <w:rsid w:val="004A1CA0"/>
    <w:rsid w:val="004A22E9"/>
    <w:rsid w:val="004A2CB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A7CC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8D"/>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059B"/>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C5C50"/>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4392"/>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355F"/>
    <w:rsid w:val="00B2496B"/>
    <w:rsid w:val="00B27499"/>
    <w:rsid w:val="00B3010D"/>
    <w:rsid w:val="00B35151"/>
    <w:rsid w:val="00B433F2"/>
    <w:rsid w:val="00B458E8"/>
    <w:rsid w:val="00B5397B"/>
    <w:rsid w:val="00B53EE9"/>
    <w:rsid w:val="00B6183E"/>
    <w:rsid w:val="00B62809"/>
    <w:rsid w:val="00B72F2A"/>
    <w:rsid w:val="00B74716"/>
    <w:rsid w:val="00B751BB"/>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AAA"/>
    <w:rsid w:val="00C23E16"/>
    <w:rsid w:val="00C27E37"/>
    <w:rsid w:val="00C32713"/>
    <w:rsid w:val="00C351B8"/>
    <w:rsid w:val="00C410D9"/>
    <w:rsid w:val="00C44DB7"/>
    <w:rsid w:val="00C4510A"/>
    <w:rsid w:val="00C47F2E"/>
    <w:rsid w:val="00C51146"/>
    <w:rsid w:val="00C52BA6"/>
    <w:rsid w:val="00C57A1A"/>
    <w:rsid w:val="00C60BBD"/>
    <w:rsid w:val="00C6258F"/>
    <w:rsid w:val="00C62C41"/>
    <w:rsid w:val="00C62C67"/>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5E5"/>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6CE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C2D"/>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B3234"/>
  <w15:docId w15:val="{80E980E2-25D2-4DBB-B6FD-16D6E466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D771E"/>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3D771E"/>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3D771E"/>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331FEA"/>
    <w:pPr>
      <w:keepNext/>
      <w:spacing w:before="0" w:after="0" w:line="240" w:lineRule="auto"/>
      <w:outlineLvl w:val="2"/>
    </w:pPr>
    <w:rPr>
      <w:rFonts w:eastAsia="Times New Roman"/>
      <w:b/>
      <w:bCs/>
      <w:color w:val="FFFFFF" w:themeColor="background1"/>
      <w:sz w:val="6"/>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7CC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6A7CC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D771E"/>
    <w:pPr>
      <w:spacing w:before="0" w:after="0"/>
    </w:pPr>
    <w:rPr>
      <w:i/>
      <w:color w:val="FFFFFF" w:themeColor="background1"/>
      <w:sz w:val="6"/>
    </w:rPr>
  </w:style>
  <w:style w:type="paragraph" w:customStyle="1" w:styleId="SubStepAlpha">
    <w:name w:val="SubStep Alpha"/>
    <w:basedOn w:val="BodyTextL25"/>
    <w:qFormat/>
    <w:rsid w:val="003D771E"/>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D771E"/>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3D77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C51146"/>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331FEA"/>
    <w:rPr>
      <w:rFonts w:eastAsia="Times New Roman"/>
      <w:b/>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3D771E"/>
    <w:pPr>
      <w:numPr>
        <w:numId w:val="10"/>
      </w:numPr>
    </w:pPr>
  </w:style>
  <w:style w:type="character" w:styleId="Hipervnculo">
    <w:name w:val="Hyperlink"/>
    <w:unhideWhenUsed/>
    <w:rsid w:val="003D771E"/>
    <w:rPr>
      <w:color w:val="0000FF"/>
      <w:u w:val="single"/>
    </w:rPr>
  </w:style>
  <w:style w:type="paragraph" w:styleId="Prrafodelista">
    <w:name w:val="List Paragraph"/>
    <w:basedOn w:val="Normal"/>
    <w:uiPriority w:val="34"/>
    <w:qFormat/>
    <w:rsid w:val="003D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B86804FC9F4324A8584DFE081CE98C"/>
        <w:category>
          <w:name w:val="General"/>
          <w:gallery w:val="placeholder"/>
        </w:category>
        <w:types>
          <w:type w:val="bbPlcHdr"/>
        </w:types>
        <w:behaviors>
          <w:behavior w:val="content"/>
        </w:behaviors>
        <w:guid w:val="{AF43A2D4-8809-4FA4-96FB-5F0E527830A9}"/>
      </w:docPartPr>
      <w:docPartBody>
        <w:p w:rsidR="00992300" w:rsidRDefault="00F66892">
          <w:pPr>
            <w:pStyle w:val="BDB86804FC9F4324A8584DFE081CE98C"/>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92"/>
    <w:rsid w:val="0009361D"/>
    <w:rsid w:val="00112008"/>
    <w:rsid w:val="00207F18"/>
    <w:rsid w:val="00463A75"/>
    <w:rsid w:val="008925B1"/>
    <w:rsid w:val="00992300"/>
    <w:rsid w:val="00DB20EE"/>
    <w:rsid w:val="00F6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DB86804FC9F4324A8584DFE081CE98C">
    <w:name w:val="BDB86804FC9F4324A8584DFE081CE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E653D9-872A-4450-AC61-7B71CECF2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7FD50D-0550-46A0-A03F-19F1D55A65CF}">
  <ds:schemaRefs>
    <ds:schemaRef ds:uri="http://schemas.openxmlformats.org/officeDocument/2006/bibliography"/>
  </ds:schemaRefs>
</ds:datastoreItem>
</file>

<file path=customXml/itemProps3.xml><?xml version="1.0" encoding="utf-8"?>
<ds:datastoreItem xmlns:ds="http://schemas.openxmlformats.org/officeDocument/2006/customXml" ds:itemID="{A2E8862A-762A-4E68-ACF0-9B7B7E27CC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03A4FE-FD3D-4489-86EB-BEDFF30AC5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39</TotalTime>
  <Pages>4</Pages>
  <Words>1167</Words>
  <Characters>6419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Investigación de estándares de redes</vt:lpstr>
      <vt:lpstr>Lab - Researching Networking Standards</vt:lpstr>
    </vt:vector>
  </TitlesOfParts>
  <Company>Cisco Systems, Inc.</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Investigación de estándares de redes</dc:title>
  <dc:creator>SP</dc:creator>
  <dc:description>2015</dc:description>
  <cp:lastModifiedBy>AMERICA CITLALY FLORES MASCAREO</cp:lastModifiedBy>
  <cp:revision>3</cp:revision>
  <dcterms:created xsi:type="dcterms:W3CDTF">2020-06-18T20:30:00Z</dcterms:created>
  <dcterms:modified xsi:type="dcterms:W3CDTF">2023-02-25T20:14:00Z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