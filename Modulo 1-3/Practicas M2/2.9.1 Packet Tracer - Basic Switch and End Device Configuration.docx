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B11B3FE" w14:textId="77777777" w:rsidR="002F72EB" w:rsidRPr="009A1CF4" w:rsidRDefault="00A85D39" w:rsidP="002F72EB">
      <w:pPr>
        <w:pStyle w:val="Ttulo"/>
      </w:pPr>
      <w:sdt>
        <w:sdtPr>
          <w:rPr>
            <w:b w:val="0"/>
            <w:color w:val="EE0000"/>
          </w:rPr>
          <w:alias w:val="Título"/>
          <w:tag w:val=""/>
          <w:id w:val="-487021785"/>
          <w:placeholder>
            <w:docPart w:val="D3B2BB46C6E44D5BBAE0D6E1F2AB8B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2498A">
            <w:t>Packet Tracer — Configuración básica del switch y del dispositivo final</w:t>
          </w:r>
        </w:sdtContent>
      </w:sdt>
      <w:r w:rsidR="0042498A">
        <w:rPr>
          <w:rStyle w:val="LabTitleInstVersred"/>
        </w:rPr>
        <w:t xml:space="preserve"> </w:t>
      </w:r>
    </w:p>
    <w:p w14:paraId="0132FD8E" w14:textId="77777777" w:rsidR="00D778DF" w:rsidRPr="009A1CF4" w:rsidRDefault="00D778DF" w:rsidP="00D778DF">
      <w:pPr>
        <w:pStyle w:val="InstNoteRed"/>
      </w:pPr>
    </w:p>
    <w:p w14:paraId="1C35E1BE" w14:textId="77777777" w:rsidR="00D778DF" w:rsidRPr="00E70096" w:rsidRDefault="00D778DF" w:rsidP="00C029DB">
      <w:pPr>
        <w:pStyle w:val="Ttulo1"/>
      </w:pPr>
      <w:r>
        <w:t>Tabla de asignación de direcciones</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la máscara de subred."/>
      </w:tblPr>
      <w:tblGrid>
        <w:gridCol w:w="2337"/>
        <w:gridCol w:w="2430"/>
        <w:gridCol w:w="2706"/>
        <w:gridCol w:w="2332"/>
      </w:tblGrid>
      <w:tr w:rsidR="00C029DB" w14:paraId="60589FE5"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21EF7E" w14:textId="77777777" w:rsidR="00C029DB" w:rsidRPr="00E87D62" w:rsidRDefault="00C029DB" w:rsidP="00C029DB">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EDA653" w14:textId="77777777" w:rsidR="00C029DB" w:rsidRPr="00E87D62" w:rsidRDefault="00C029DB" w:rsidP="00C029DB">
            <w:pPr>
              <w:pStyle w:val="TableHeading"/>
            </w:pPr>
            <w:r>
              <w:t>Interfaz</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12B5BD" w14:textId="77777777" w:rsidR="00C029DB" w:rsidRPr="00E87D62" w:rsidRDefault="00C029DB" w:rsidP="00C029DB">
            <w:pPr>
              <w:pStyle w:val="TableHeading"/>
            </w:pPr>
            <w:r>
              <w:t>Dirección IP</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D2E99B" w14:textId="77777777" w:rsidR="00C029DB" w:rsidRPr="00E87D62" w:rsidRDefault="00C029DB" w:rsidP="00C029DB">
            <w:pPr>
              <w:pStyle w:val="TableHeading"/>
            </w:pPr>
            <w:r>
              <w:t>Máscara de subred</w:t>
            </w:r>
          </w:p>
        </w:tc>
      </w:tr>
      <w:tr w:rsidR="00C029DB" w14:paraId="66AD31B6" w14:textId="77777777" w:rsidTr="009C0B81">
        <w:trPr>
          <w:cantSplit/>
          <w:jc w:val="center"/>
        </w:trPr>
        <w:tc>
          <w:tcPr>
            <w:tcW w:w="2337" w:type="dxa"/>
            <w:vAlign w:val="bottom"/>
          </w:tcPr>
          <w:p w14:paraId="42FB040F" w14:textId="77777777" w:rsidR="00C029DB" w:rsidRPr="00E87D62" w:rsidRDefault="00C029DB" w:rsidP="00C029DB">
            <w:pPr>
              <w:pStyle w:val="TableText"/>
            </w:pPr>
            <w:r>
              <w:t>[[S1Name]]</w:t>
            </w:r>
          </w:p>
        </w:tc>
        <w:tc>
          <w:tcPr>
            <w:tcW w:w="2430" w:type="dxa"/>
            <w:vAlign w:val="bottom"/>
          </w:tcPr>
          <w:p w14:paraId="32D7948F" w14:textId="77777777" w:rsidR="00C029DB" w:rsidRPr="00E87D62" w:rsidRDefault="00C029DB" w:rsidP="00C029DB">
            <w:pPr>
              <w:pStyle w:val="TableText"/>
            </w:pPr>
            <w:r>
              <w:t>VLAN 1</w:t>
            </w:r>
          </w:p>
        </w:tc>
        <w:tc>
          <w:tcPr>
            <w:tcW w:w="2706" w:type="dxa"/>
            <w:vAlign w:val="bottom"/>
          </w:tcPr>
          <w:p w14:paraId="136AF503" w14:textId="77777777" w:rsidR="00C029DB" w:rsidRPr="00E87D62" w:rsidRDefault="00C029DB" w:rsidP="00C029DB">
            <w:pPr>
              <w:pStyle w:val="TableText"/>
            </w:pPr>
            <w:r>
              <w:t>[[S1Add]]</w:t>
            </w:r>
          </w:p>
        </w:tc>
        <w:tc>
          <w:tcPr>
            <w:tcW w:w="2332" w:type="dxa"/>
            <w:vAlign w:val="bottom"/>
          </w:tcPr>
          <w:p w14:paraId="09463D60" w14:textId="77777777" w:rsidR="00C029DB" w:rsidRPr="00E87D62" w:rsidRDefault="00C029DB" w:rsidP="00C029DB">
            <w:pPr>
              <w:pStyle w:val="TableText"/>
            </w:pPr>
            <w:r>
              <w:t>255.255.255.0</w:t>
            </w:r>
          </w:p>
        </w:tc>
      </w:tr>
      <w:tr w:rsidR="00C029DB" w14:paraId="16C3E219" w14:textId="77777777" w:rsidTr="009C0B81">
        <w:trPr>
          <w:cantSplit/>
          <w:jc w:val="center"/>
        </w:trPr>
        <w:tc>
          <w:tcPr>
            <w:tcW w:w="2337" w:type="dxa"/>
            <w:vAlign w:val="bottom"/>
          </w:tcPr>
          <w:p w14:paraId="1D5908E8" w14:textId="77777777" w:rsidR="00C029DB" w:rsidRDefault="00C029DB" w:rsidP="00C029DB">
            <w:pPr>
              <w:pStyle w:val="TableText"/>
            </w:pPr>
            <w:r>
              <w:t>[[S2Name]]</w:t>
            </w:r>
          </w:p>
        </w:tc>
        <w:tc>
          <w:tcPr>
            <w:tcW w:w="2430" w:type="dxa"/>
            <w:vAlign w:val="bottom"/>
          </w:tcPr>
          <w:p w14:paraId="7BB7746F" w14:textId="77777777" w:rsidR="00C029DB" w:rsidRDefault="00C029DB" w:rsidP="00C029DB">
            <w:pPr>
              <w:pStyle w:val="TableText"/>
            </w:pPr>
            <w:r>
              <w:t>VLAN 1</w:t>
            </w:r>
          </w:p>
        </w:tc>
        <w:tc>
          <w:tcPr>
            <w:tcW w:w="2706" w:type="dxa"/>
            <w:vAlign w:val="bottom"/>
          </w:tcPr>
          <w:p w14:paraId="47FAC374" w14:textId="77777777" w:rsidR="00C029DB" w:rsidRDefault="00C029DB" w:rsidP="00C029DB">
            <w:pPr>
              <w:pStyle w:val="TableText"/>
            </w:pPr>
            <w:r>
              <w:t>[[S2Add]]</w:t>
            </w:r>
          </w:p>
        </w:tc>
        <w:tc>
          <w:tcPr>
            <w:tcW w:w="2332" w:type="dxa"/>
            <w:vAlign w:val="bottom"/>
          </w:tcPr>
          <w:p w14:paraId="7A29202A" w14:textId="77777777" w:rsidR="00C029DB" w:rsidRDefault="00C029DB" w:rsidP="00C029DB">
            <w:pPr>
              <w:pStyle w:val="TableText"/>
            </w:pPr>
            <w:r>
              <w:t>255.255.255.0</w:t>
            </w:r>
          </w:p>
        </w:tc>
      </w:tr>
      <w:tr w:rsidR="00C029DB" w14:paraId="61BE5054" w14:textId="77777777" w:rsidTr="009C0B81">
        <w:trPr>
          <w:cantSplit/>
          <w:jc w:val="center"/>
        </w:trPr>
        <w:tc>
          <w:tcPr>
            <w:tcW w:w="2337" w:type="dxa"/>
            <w:vAlign w:val="bottom"/>
          </w:tcPr>
          <w:p w14:paraId="73C58FDA" w14:textId="77777777" w:rsidR="00C029DB" w:rsidRPr="00E87D62" w:rsidRDefault="00C029DB" w:rsidP="00C029DB">
            <w:pPr>
              <w:pStyle w:val="TableText"/>
            </w:pPr>
            <w:r>
              <w:t>[[PC1Name]]</w:t>
            </w:r>
          </w:p>
        </w:tc>
        <w:tc>
          <w:tcPr>
            <w:tcW w:w="2430" w:type="dxa"/>
            <w:vAlign w:val="bottom"/>
          </w:tcPr>
          <w:p w14:paraId="7D2C95ED" w14:textId="77777777" w:rsidR="00C029DB" w:rsidRPr="00E87D62" w:rsidRDefault="00C029DB" w:rsidP="00C029DB">
            <w:pPr>
              <w:pStyle w:val="TableText"/>
            </w:pPr>
            <w:r>
              <w:t>NIC</w:t>
            </w:r>
          </w:p>
        </w:tc>
        <w:tc>
          <w:tcPr>
            <w:tcW w:w="2706" w:type="dxa"/>
            <w:vAlign w:val="bottom"/>
          </w:tcPr>
          <w:p w14:paraId="3280AF7E" w14:textId="77777777" w:rsidR="00C029DB" w:rsidRPr="00E87D62" w:rsidRDefault="00C029DB" w:rsidP="00C029DB">
            <w:pPr>
              <w:pStyle w:val="TableText"/>
            </w:pPr>
            <w:r>
              <w:t>[[PC1Add]]</w:t>
            </w:r>
          </w:p>
        </w:tc>
        <w:tc>
          <w:tcPr>
            <w:tcW w:w="2332" w:type="dxa"/>
            <w:vAlign w:val="bottom"/>
          </w:tcPr>
          <w:p w14:paraId="0DD93B22" w14:textId="77777777" w:rsidR="00C029DB" w:rsidRPr="00E87D62" w:rsidRDefault="00C029DB" w:rsidP="00C029DB">
            <w:pPr>
              <w:pStyle w:val="TableText"/>
            </w:pPr>
            <w:r>
              <w:t>255.255.255.0</w:t>
            </w:r>
          </w:p>
        </w:tc>
      </w:tr>
      <w:tr w:rsidR="00C029DB" w14:paraId="08691D93" w14:textId="77777777" w:rsidTr="009C0B81">
        <w:trPr>
          <w:cantSplit/>
          <w:jc w:val="center"/>
        </w:trPr>
        <w:tc>
          <w:tcPr>
            <w:tcW w:w="2337" w:type="dxa"/>
            <w:vAlign w:val="bottom"/>
          </w:tcPr>
          <w:p w14:paraId="5D1CA392" w14:textId="77777777" w:rsidR="00C029DB" w:rsidRPr="00E87D62" w:rsidRDefault="00C029DB" w:rsidP="00C029DB">
            <w:pPr>
              <w:pStyle w:val="TableText"/>
            </w:pPr>
            <w:r>
              <w:t>[[PC2Name]]</w:t>
            </w:r>
          </w:p>
        </w:tc>
        <w:tc>
          <w:tcPr>
            <w:tcW w:w="2430" w:type="dxa"/>
            <w:vAlign w:val="bottom"/>
          </w:tcPr>
          <w:p w14:paraId="2EBBF7F3" w14:textId="77777777" w:rsidR="00C029DB" w:rsidRPr="00E87D62" w:rsidRDefault="00C029DB" w:rsidP="00C029DB">
            <w:pPr>
              <w:pStyle w:val="TableText"/>
            </w:pPr>
            <w:r>
              <w:t>NIC</w:t>
            </w:r>
          </w:p>
        </w:tc>
        <w:tc>
          <w:tcPr>
            <w:tcW w:w="2706" w:type="dxa"/>
            <w:vAlign w:val="bottom"/>
          </w:tcPr>
          <w:p w14:paraId="7C23EBEE" w14:textId="77777777" w:rsidR="00C029DB" w:rsidRPr="00E87D62" w:rsidRDefault="00C029DB" w:rsidP="00C029DB">
            <w:pPr>
              <w:pStyle w:val="TableText"/>
            </w:pPr>
            <w:r>
              <w:t>[[PC2Add]]</w:t>
            </w:r>
          </w:p>
        </w:tc>
        <w:tc>
          <w:tcPr>
            <w:tcW w:w="2332" w:type="dxa"/>
            <w:vAlign w:val="bottom"/>
          </w:tcPr>
          <w:p w14:paraId="091F14AE" w14:textId="77777777" w:rsidR="00C029DB" w:rsidRPr="00E87D62" w:rsidRDefault="00C029DB" w:rsidP="00C029DB">
            <w:pPr>
              <w:pStyle w:val="TableText"/>
            </w:pPr>
            <w:r>
              <w:t>255.255.255.0</w:t>
            </w:r>
          </w:p>
        </w:tc>
      </w:tr>
    </w:tbl>
    <w:p w14:paraId="43A03305" w14:textId="77777777" w:rsidR="00D778DF" w:rsidRPr="00E70096" w:rsidRDefault="00D778DF" w:rsidP="00C029DB">
      <w:pPr>
        <w:pStyle w:val="Ttulo1"/>
      </w:pPr>
      <w:r>
        <w:t>Objetivos</w:t>
      </w:r>
    </w:p>
    <w:p w14:paraId="73D21D81" w14:textId="77777777" w:rsidR="00C029DB" w:rsidRDefault="00C029DB" w:rsidP="00C029DB">
      <w:pPr>
        <w:pStyle w:val="Bulletlevel1"/>
        <w:spacing w:before="60" w:after="60" w:line="276" w:lineRule="auto"/>
      </w:pPr>
      <w:r>
        <w:t>Configure los nombres de host y las direcciones IP en dos switches con sistema operativo Internetwork (IOS) de Cisco mediante la interfaz de línea de comandos (CLI).</w:t>
      </w:r>
    </w:p>
    <w:p w14:paraId="5EC2E422" w14:textId="77777777" w:rsidR="00C029DB" w:rsidRDefault="00C029DB" w:rsidP="00C029DB">
      <w:pPr>
        <w:pStyle w:val="Bulletlevel1"/>
        <w:spacing w:before="60" w:after="60" w:line="276" w:lineRule="auto"/>
      </w:pPr>
      <w:r>
        <w:t xml:space="preserve">Utilice comandos de Cisco IOS para especificar o limitar el acceso a las configuraciones de dispositivos. </w:t>
      </w:r>
    </w:p>
    <w:p w14:paraId="75B6D95F" w14:textId="77777777" w:rsidR="00C029DB" w:rsidRDefault="00C029DB" w:rsidP="00C029DB">
      <w:pPr>
        <w:pStyle w:val="Bulletlevel1"/>
        <w:spacing w:before="60" w:after="60" w:line="276" w:lineRule="auto"/>
      </w:pPr>
      <w:r>
        <w:t>Utilice comandos de IOS para guardar la configuración en ejecución.</w:t>
      </w:r>
    </w:p>
    <w:p w14:paraId="02BDF65F" w14:textId="77777777" w:rsidR="00C029DB" w:rsidRPr="006E6581" w:rsidRDefault="00C029DB" w:rsidP="00C029DB">
      <w:pPr>
        <w:pStyle w:val="Bulletlevel1"/>
        <w:spacing w:before="60" w:after="60" w:line="276" w:lineRule="auto"/>
      </w:pPr>
      <w:r>
        <w:t>Configure dos dispositivos host con direcciones IP.</w:t>
      </w:r>
    </w:p>
    <w:p w14:paraId="4CA13A81" w14:textId="77777777" w:rsidR="00C029DB" w:rsidRPr="006E6581" w:rsidRDefault="00C029DB" w:rsidP="00C029DB">
      <w:pPr>
        <w:pStyle w:val="Bulletlevel1"/>
        <w:spacing w:before="60" w:after="60" w:line="276" w:lineRule="auto"/>
      </w:pPr>
      <w:r>
        <w:t>Verifique la conectividad entre dos terminales PC.</w:t>
      </w:r>
    </w:p>
    <w:p w14:paraId="604E5635" w14:textId="77777777" w:rsidR="00C029DB" w:rsidRPr="00C07FD9" w:rsidRDefault="00C029DB" w:rsidP="00C029DB">
      <w:pPr>
        <w:pStyle w:val="Ttulo1"/>
      </w:pPr>
      <w:r>
        <w:t>Escenario</w:t>
      </w:r>
    </w:p>
    <w:p w14:paraId="384E1CF3" w14:textId="77777777" w:rsidR="00C029DB" w:rsidRPr="00DE6F44" w:rsidRDefault="00C029DB" w:rsidP="00C029DB">
      <w:pPr>
        <w:pStyle w:val="BodyTextL25"/>
      </w:pPr>
      <w:r>
        <w:t xml:space="preserve">Como técnico de LAN contratado recientemente, el administrador de red le solicitó que demuestre su habilidad para configurar una LAN pequeña. Sus tareas incluyen la configuración de parámetros iniciales en dos switches mediante Cisco IOS y la configuración de parámetros de dirección IP en dispositivos host para proporcionar conectividad completa. Debe utilizar dos switches y dos hosts/PC en una red conectada por cable y con alimentación. </w:t>
      </w:r>
    </w:p>
    <w:p w14:paraId="27B96D1F" w14:textId="77777777" w:rsidR="00C029DB" w:rsidRDefault="00C029DB" w:rsidP="00C029DB">
      <w:pPr>
        <w:pStyle w:val="Ttulo1"/>
        <w:spacing w:line="276" w:lineRule="auto"/>
      </w:pPr>
      <w:r>
        <w:t>Instrucciones</w:t>
      </w:r>
    </w:p>
    <w:p w14:paraId="0F9C05BF" w14:textId="77777777" w:rsidR="00C029DB" w:rsidRPr="00703826" w:rsidRDefault="00C029DB" w:rsidP="00C029DB">
      <w:pPr>
        <w:pStyle w:val="BodyTextL25"/>
      </w:pPr>
      <w:r>
        <w:t>Configure los dispositivos para que cumplan los requisitos que se indican a continuación.</w:t>
      </w:r>
    </w:p>
    <w:p w14:paraId="6F952ECD" w14:textId="77777777" w:rsidR="00C029DB" w:rsidRDefault="00C029DB" w:rsidP="00C029DB">
      <w:pPr>
        <w:pStyle w:val="Ttulo1"/>
      </w:pPr>
      <w:r>
        <w:t>Requisitos</w:t>
      </w:r>
    </w:p>
    <w:p w14:paraId="49315413" w14:textId="77777777" w:rsidR="00C029DB" w:rsidRDefault="00C029DB" w:rsidP="00C029DB">
      <w:pPr>
        <w:pStyle w:val="Bulletlevel1"/>
        <w:spacing w:before="60" w:after="60" w:line="276" w:lineRule="auto"/>
      </w:pPr>
      <w:r>
        <w:t>Utilice una conexión de consola para acceder a cada switch.</w:t>
      </w:r>
    </w:p>
    <w:p w14:paraId="0473426F" w14:textId="77777777" w:rsidR="00C029DB" w:rsidRDefault="00C029DB" w:rsidP="00C029DB">
      <w:pPr>
        <w:pStyle w:val="Bulletlevel1"/>
        <w:spacing w:before="60" w:after="60" w:line="276" w:lineRule="auto"/>
      </w:pPr>
      <w:r>
        <w:t xml:space="preserve">Nombre los switches </w:t>
      </w:r>
      <w:r>
        <w:rPr>
          <w:b/>
          <w:bCs/>
        </w:rPr>
        <w:t xml:space="preserve">[[S1Name]] </w:t>
      </w:r>
      <w:r>
        <w:t xml:space="preserve">y </w:t>
      </w:r>
      <w:r>
        <w:rPr>
          <w:b/>
          <w:bCs/>
        </w:rPr>
        <w:t>[[S2Name]]</w:t>
      </w:r>
      <w:r>
        <w:t>.</w:t>
      </w:r>
    </w:p>
    <w:p w14:paraId="54C85485" w14:textId="77777777" w:rsidR="00C029DB" w:rsidRDefault="00C029DB" w:rsidP="00C029DB">
      <w:pPr>
        <w:pStyle w:val="Bulletlevel1"/>
        <w:spacing w:before="60" w:after="60" w:line="276" w:lineRule="auto"/>
      </w:pPr>
      <w:r>
        <w:t xml:space="preserve">Utilice la contraseña </w:t>
      </w:r>
      <w:r>
        <w:rPr>
          <w:b/>
        </w:rPr>
        <w:t xml:space="preserve">[[LinePW]] </w:t>
      </w:r>
      <w:r>
        <w:t xml:space="preserve">para todas las líneas. </w:t>
      </w:r>
    </w:p>
    <w:p w14:paraId="245F5500" w14:textId="77777777" w:rsidR="00C029DB" w:rsidRDefault="00C029DB" w:rsidP="00C029DB">
      <w:pPr>
        <w:pStyle w:val="Bulletlevel1"/>
        <w:spacing w:before="60" w:after="60" w:line="276" w:lineRule="auto"/>
      </w:pPr>
      <w:r>
        <w:t xml:space="preserve">Utilice la contraseña secreta </w:t>
      </w:r>
      <w:r>
        <w:rPr>
          <w:b/>
        </w:rPr>
        <w:t>[[SecretPW]]</w:t>
      </w:r>
      <w:r>
        <w:t>.</w:t>
      </w:r>
    </w:p>
    <w:p w14:paraId="784C9CF1" w14:textId="77777777" w:rsidR="00C029DB" w:rsidRDefault="00C029DB" w:rsidP="00C029DB">
      <w:pPr>
        <w:pStyle w:val="Bulletlevel1"/>
        <w:spacing w:before="60" w:after="60" w:line="276" w:lineRule="auto"/>
      </w:pPr>
      <w:r>
        <w:t>Encripte todas las contraseñas de texto no cifrado.</w:t>
      </w:r>
    </w:p>
    <w:p w14:paraId="2E2DAF61" w14:textId="77777777" w:rsidR="00C029DB" w:rsidRDefault="00C029DB" w:rsidP="00C029DB">
      <w:pPr>
        <w:pStyle w:val="Bulletlevel1"/>
        <w:spacing w:before="60" w:after="60" w:line="276" w:lineRule="auto"/>
      </w:pPr>
      <w:r>
        <w:t>Configure un aviso apropiado para el mensaje del día (MOTD).</w:t>
      </w:r>
    </w:p>
    <w:p w14:paraId="29ADF062" w14:textId="77777777" w:rsidR="00C029DB" w:rsidRDefault="00C029DB" w:rsidP="00C029DB">
      <w:pPr>
        <w:pStyle w:val="Bulletlevel1"/>
        <w:spacing w:before="60" w:after="60" w:line="276" w:lineRule="auto"/>
      </w:pPr>
      <w:r>
        <w:t>Configure el direccionamiento para todos los dispositivos de acuerdo con la tabla de direccionamiento.</w:t>
      </w:r>
    </w:p>
    <w:p w14:paraId="10EBB8C5" w14:textId="77777777" w:rsidR="00C029DB" w:rsidRDefault="00C029DB" w:rsidP="00C029DB">
      <w:pPr>
        <w:pStyle w:val="Bulletlevel1"/>
        <w:spacing w:before="60" w:after="60" w:line="276" w:lineRule="auto"/>
      </w:pPr>
      <w:r>
        <w:t>Guarde las configuraciones.</w:t>
      </w:r>
    </w:p>
    <w:p w14:paraId="3E1C16E3" w14:textId="77777777" w:rsidR="00C029DB" w:rsidRDefault="00C029DB" w:rsidP="00C029DB">
      <w:pPr>
        <w:pStyle w:val="Bulletlevel1"/>
        <w:spacing w:before="60" w:after="60" w:line="276" w:lineRule="auto"/>
      </w:pPr>
      <w:r>
        <w:lastRenderedPageBreak/>
        <w:t>Verifique la conectividad entre todos los dispositivos.</w:t>
      </w:r>
    </w:p>
    <w:p w14:paraId="56A6DA94" w14:textId="77777777" w:rsidR="00C029DB" w:rsidRDefault="00C029DB" w:rsidP="00C029DB">
      <w:pPr>
        <w:pStyle w:val="BodyTextL25"/>
      </w:pPr>
      <w:r>
        <w:rPr>
          <w:b/>
        </w:rPr>
        <w:t>Nota:</w:t>
      </w:r>
      <w:r>
        <w:t xml:space="preserve"> Hag clic en </w:t>
      </w:r>
      <w:r>
        <w:rPr>
          <w:b/>
        </w:rPr>
        <w:t>Check Results</w:t>
      </w:r>
      <w:r w:rsidRPr="00C079A7">
        <w:t xml:space="preserve"> para ver su progreso. Haga clic en </w:t>
      </w:r>
      <w:r>
        <w:rPr>
          <w:b/>
        </w:rPr>
        <w:t>Reset Activity</w:t>
      </w:r>
      <w:r>
        <w:t xml:space="preserve"> para generar un nuevo conjunto de requisitos. Si hace clic en esto antes de completar la actividad, se perderán todas las configuraciones.</w:t>
      </w:r>
    </w:p>
    <w:p w14:paraId="5A1C50FB" w14:textId="77777777" w:rsidR="00C029DB" w:rsidRDefault="00C029DB" w:rsidP="00C029DB">
      <w:pPr>
        <w:pStyle w:val="BodyTextL25"/>
      </w:pPr>
      <w:r>
        <w:t>ID: [[indexNames]][[indexPWs]][[indexAdds]][[indexTopos]]</w:t>
      </w:r>
    </w:p>
    <w:p w14:paraId="0B5B98A2" w14:textId="77777777" w:rsidR="00C029DB" w:rsidRDefault="00C029DB" w:rsidP="00C029DB">
      <w:pPr>
        <w:pStyle w:val="ConfigWindow"/>
      </w:pPr>
      <w:r>
        <w:t>Fin del documento</w:t>
      </w:r>
    </w:p>
    <w:p w14:paraId="53FB4476" w14:textId="77777777" w:rsidR="00C029DB" w:rsidRPr="00297B5D" w:rsidRDefault="00C029DB" w:rsidP="00297B5D">
      <w:pPr>
        <w:pStyle w:val="Ttulo1"/>
        <w:rPr>
          <w:rStyle w:val="LabSectionGray"/>
        </w:rPr>
      </w:pPr>
      <w:r>
        <w:rPr>
          <w:rStyle w:val="LabSectionGray"/>
        </w:rPr>
        <w:t xml:space="preserve"> </w:t>
      </w:r>
    </w:p>
    <w:tbl>
      <w:tblPr>
        <w:tblStyle w:val="LabTableStyle1"/>
        <w:tblW w:w="9837" w:type="dxa"/>
        <w:tblLook w:val="01E0" w:firstRow="1" w:lastRow="1" w:firstColumn="1" w:lastColumn="1" w:noHBand="0" w:noVBand="0"/>
        <w:tblDescription w:val="Esta tabla muestra el direccionamiento del dispositivo, la interfaz, la dirección IP y la máscara de subred para el escenario 1."/>
      </w:tblPr>
      <w:tblGrid>
        <w:gridCol w:w="2517"/>
        <w:gridCol w:w="2430"/>
        <w:gridCol w:w="2520"/>
        <w:gridCol w:w="2370"/>
      </w:tblGrid>
      <w:tr w:rsidR="00C029DB" w:rsidRPr="003D3492" w14:paraId="0FA27C22" w14:textId="77777777" w:rsidTr="00297B5D">
        <w:trPr>
          <w:cnfStyle w:val="100000000000" w:firstRow="1" w:lastRow="0" w:firstColumn="0" w:lastColumn="0" w:oddVBand="0" w:evenVBand="0" w:oddHBand="0" w:evenHBand="0" w:firstRowFirstColumn="0" w:firstRowLastColumn="0" w:lastRowFirstColumn="0" w:lastRowLastColumn="0"/>
          <w:trHeight w:val="426"/>
        </w:trPr>
        <w:tc>
          <w:tcPr>
            <w:tcW w:w="2517" w:type="dxa"/>
          </w:tcPr>
          <w:p w14:paraId="697E32E3" w14:textId="77777777" w:rsidR="00C029DB" w:rsidRPr="00297B5D" w:rsidRDefault="00C029DB" w:rsidP="00297B5D">
            <w:pPr>
              <w:pStyle w:val="TableHeading"/>
              <w:rPr>
                <w:rStyle w:val="AnswerGray"/>
                <w:b/>
                <w:shd w:val="clear" w:color="auto" w:fill="auto"/>
              </w:rPr>
            </w:pPr>
            <w:r>
              <w:rPr>
                <w:rStyle w:val="AnswerGray"/>
                <w:b/>
                <w:shd w:val="clear" w:color="auto" w:fill="auto"/>
              </w:rPr>
              <w:t>Dispositivo</w:t>
            </w:r>
          </w:p>
        </w:tc>
        <w:tc>
          <w:tcPr>
            <w:tcW w:w="2430" w:type="dxa"/>
          </w:tcPr>
          <w:p w14:paraId="29732E5E" w14:textId="77777777" w:rsidR="00C029DB" w:rsidRPr="00297B5D" w:rsidRDefault="00C029DB" w:rsidP="00297B5D">
            <w:pPr>
              <w:pStyle w:val="TableHeading"/>
              <w:rPr>
                <w:rStyle w:val="AnswerGray"/>
                <w:b/>
                <w:shd w:val="clear" w:color="auto" w:fill="auto"/>
              </w:rPr>
            </w:pPr>
            <w:r>
              <w:rPr>
                <w:rStyle w:val="AnswerGray"/>
                <w:b/>
                <w:shd w:val="clear" w:color="auto" w:fill="auto"/>
              </w:rPr>
              <w:t>Interfaz</w:t>
            </w:r>
          </w:p>
        </w:tc>
        <w:tc>
          <w:tcPr>
            <w:tcW w:w="2520" w:type="dxa"/>
          </w:tcPr>
          <w:p w14:paraId="42C6A84F" w14:textId="77777777" w:rsidR="00C029DB" w:rsidRPr="00297B5D" w:rsidRDefault="00C029DB" w:rsidP="00297B5D">
            <w:pPr>
              <w:pStyle w:val="TableHeading"/>
              <w:rPr>
                <w:rStyle w:val="AnswerGray"/>
                <w:b/>
                <w:shd w:val="clear" w:color="auto" w:fill="auto"/>
              </w:rPr>
            </w:pPr>
            <w:r>
              <w:rPr>
                <w:rStyle w:val="AnswerGray"/>
                <w:b/>
                <w:shd w:val="clear" w:color="auto" w:fill="auto"/>
              </w:rPr>
              <w:t>Dirección</w:t>
            </w:r>
          </w:p>
        </w:tc>
        <w:tc>
          <w:tcPr>
            <w:tcW w:w="2370" w:type="dxa"/>
          </w:tcPr>
          <w:p w14:paraId="5A33C892" w14:textId="77777777" w:rsidR="00C029DB" w:rsidRPr="00297B5D" w:rsidRDefault="00C029DB" w:rsidP="00297B5D">
            <w:pPr>
              <w:pStyle w:val="TableHeading"/>
              <w:rPr>
                <w:rStyle w:val="AnswerGray"/>
                <w:b/>
                <w:shd w:val="clear" w:color="auto" w:fill="auto"/>
              </w:rPr>
            </w:pPr>
            <w:r>
              <w:rPr>
                <w:rStyle w:val="AnswerGray"/>
                <w:b/>
                <w:shd w:val="clear" w:color="auto" w:fill="auto"/>
              </w:rPr>
              <w:t>Máscara de subred</w:t>
            </w:r>
          </w:p>
        </w:tc>
      </w:tr>
      <w:tr w:rsidR="00C029DB" w:rsidRPr="003D3492" w14:paraId="3BDACEC7" w14:textId="77777777" w:rsidTr="00297B5D">
        <w:trPr>
          <w:trHeight w:val="360"/>
        </w:trPr>
        <w:tc>
          <w:tcPr>
            <w:tcW w:w="2517" w:type="dxa"/>
          </w:tcPr>
          <w:p w14:paraId="6780D7D3" w14:textId="77777777" w:rsidR="00C029DB" w:rsidRPr="003D3492" w:rsidRDefault="00C029DB" w:rsidP="004663E5">
            <w:pPr>
              <w:pStyle w:val="TableText"/>
              <w:rPr>
                <w:rStyle w:val="AnswerGray"/>
              </w:rPr>
            </w:pPr>
          </w:p>
        </w:tc>
        <w:tc>
          <w:tcPr>
            <w:tcW w:w="2430" w:type="dxa"/>
          </w:tcPr>
          <w:p w14:paraId="54E4B1B0" w14:textId="77777777" w:rsidR="00C029DB" w:rsidRPr="003D3492" w:rsidRDefault="00C029DB" w:rsidP="004663E5">
            <w:pPr>
              <w:pStyle w:val="TableText"/>
              <w:rPr>
                <w:rStyle w:val="AnswerGray"/>
              </w:rPr>
            </w:pPr>
          </w:p>
        </w:tc>
        <w:tc>
          <w:tcPr>
            <w:tcW w:w="2520" w:type="dxa"/>
          </w:tcPr>
          <w:p w14:paraId="64818653" w14:textId="77777777" w:rsidR="00C029DB" w:rsidRPr="003D3492" w:rsidRDefault="00C029DB" w:rsidP="004663E5">
            <w:pPr>
              <w:pStyle w:val="TableText"/>
              <w:rPr>
                <w:rStyle w:val="AnswerGray"/>
              </w:rPr>
            </w:pPr>
          </w:p>
        </w:tc>
        <w:tc>
          <w:tcPr>
            <w:tcW w:w="2370" w:type="dxa"/>
          </w:tcPr>
          <w:p w14:paraId="580B12BD" w14:textId="77777777" w:rsidR="00C029DB" w:rsidRPr="003D3492" w:rsidRDefault="00C029DB" w:rsidP="004663E5">
            <w:pPr>
              <w:pStyle w:val="TableText"/>
              <w:rPr>
                <w:rStyle w:val="AnswerGray"/>
              </w:rPr>
            </w:pPr>
          </w:p>
        </w:tc>
      </w:tr>
      <w:tr w:rsidR="00C029DB" w:rsidRPr="003D3492" w14:paraId="11499745" w14:textId="77777777" w:rsidTr="00297B5D">
        <w:trPr>
          <w:trHeight w:val="360"/>
        </w:trPr>
        <w:tc>
          <w:tcPr>
            <w:tcW w:w="2517" w:type="dxa"/>
          </w:tcPr>
          <w:p w14:paraId="543B7445" w14:textId="77777777" w:rsidR="00C029DB" w:rsidRPr="003D3492" w:rsidRDefault="00C029DB" w:rsidP="004663E5">
            <w:pPr>
              <w:pStyle w:val="TableText"/>
              <w:rPr>
                <w:rStyle w:val="AnswerGray"/>
              </w:rPr>
            </w:pPr>
          </w:p>
        </w:tc>
        <w:tc>
          <w:tcPr>
            <w:tcW w:w="2430" w:type="dxa"/>
          </w:tcPr>
          <w:p w14:paraId="07E85BF4" w14:textId="77777777" w:rsidR="00C029DB" w:rsidRPr="003D3492" w:rsidRDefault="00C029DB" w:rsidP="004663E5">
            <w:pPr>
              <w:pStyle w:val="TableText"/>
              <w:rPr>
                <w:rStyle w:val="AnswerGray"/>
              </w:rPr>
            </w:pPr>
          </w:p>
        </w:tc>
        <w:tc>
          <w:tcPr>
            <w:tcW w:w="2520" w:type="dxa"/>
          </w:tcPr>
          <w:p w14:paraId="781C4DCB" w14:textId="77777777" w:rsidR="00C029DB" w:rsidRPr="003D3492" w:rsidRDefault="00C029DB" w:rsidP="004663E5">
            <w:pPr>
              <w:pStyle w:val="TableText"/>
              <w:rPr>
                <w:rStyle w:val="AnswerGray"/>
              </w:rPr>
            </w:pPr>
          </w:p>
        </w:tc>
        <w:tc>
          <w:tcPr>
            <w:tcW w:w="2370" w:type="dxa"/>
          </w:tcPr>
          <w:p w14:paraId="70E160C0" w14:textId="77777777" w:rsidR="00C029DB" w:rsidRPr="003D3492" w:rsidRDefault="00C029DB" w:rsidP="004663E5">
            <w:pPr>
              <w:pStyle w:val="TableText"/>
              <w:rPr>
                <w:rStyle w:val="AnswerGray"/>
              </w:rPr>
            </w:pPr>
          </w:p>
        </w:tc>
      </w:tr>
      <w:tr w:rsidR="00C029DB" w:rsidRPr="003D3492" w14:paraId="4C9A4579" w14:textId="77777777" w:rsidTr="00297B5D">
        <w:trPr>
          <w:trHeight w:val="360"/>
        </w:trPr>
        <w:tc>
          <w:tcPr>
            <w:tcW w:w="2517" w:type="dxa"/>
          </w:tcPr>
          <w:p w14:paraId="4F3CECBC" w14:textId="77777777" w:rsidR="00C029DB" w:rsidRPr="003D3492" w:rsidRDefault="00C029DB" w:rsidP="004663E5">
            <w:pPr>
              <w:pStyle w:val="TableText"/>
              <w:rPr>
                <w:rStyle w:val="AnswerGray"/>
              </w:rPr>
            </w:pPr>
          </w:p>
        </w:tc>
        <w:tc>
          <w:tcPr>
            <w:tcW w:w="2430" w:type="dxa"/>
          </w:tcPr>
          <w:p w14:paraId="6F52CAC0" w14:textId="77777777" w:rsidR="00C029DB" w:rsidRPr="003D3492" w:rsidRDefault="00C029DB" w:rsidP="004663E5">
            <w:pPr>
              <w:pStyle w:val="TableText"/>
              <w:rPr>
                <w:rStyle w:val="AnswerGray"/>
              </w:rPr>
            </w:pPr>
          </w:p>
        </w:tc>
        <w:tc>
          <w:tcPr>
            <w:tcW w:w="2520" w:type="dxa"/>
          </w:tcPr>
          <w:p w14:paraId="56391B83" w14:textId="77777777" w:rsidR="00C029DB" w:rsidRPr="003D3492" w:rsidRDefault="00C029DB" w:rsidP="004663E5">
            <w:pPr>
              <w:pStyle w:val="TableText"/>
              <w:rPr>
                <w:rStyle w:val="AnswerGray"/>
              </w:rPr>
            </w:pPr>
          </w:p>
        </w:tc>
        <w:tc>
          <w:tcPr>
            <w:tcW w:w="2370" w:type="dxa"/>
          </w:tcPr>
          <w:p w14:paraId="67E162DA" w14:textId="77777777" w:rsidR="00C029DB" w:rsidRPr="003D3492" w:rsidRDefault="00C029DB" w:rsidP="004663E5">
            <w:pPr>
              <w:pStyle w:val="TableText"/>
              <w:rPr>
                <w:rStyle w:val="AnswerGray"/>
              </w:rPr>
            </w:pPr>
          </w:p>
        </w:tc>
      </w:tr>
      <w:tr w:rsidR="00C029DB" w:rsidRPr="003D3492" w14:paraId="6CDF5F57" w14:textId="77777777" w:rsidTr="00297B5D">
        <w:trPr>
          <w:trHeight w:val="360"/>
        </w:trPr>
        <w:tc>
          <w:tcPr>
            <w:tcW w:w="2517" w:type="dxa"/>
          </w:tcPr>
          <w:p w14:paraId="55680B99" w14:textId="77777777" w:rsidR="00C029DB" w:rsidRPr="003D3492" w:rsidRDefault="00C029DB" w:rsidP="004663E5">
            <w:pPr>
              <w:pStyle w:val="TableText"/>
              <w:rPr>
                <w:rStyle w:val="AnswerGray"/>
              </w:rPr>
            </w:pPr>
          </w:p>
        </w:tc>
        <w:tc>
          <w:tcPr>
            <w:tcW w:w="2430" w:type="dxa"/>
          </w:tcPr>
          <w:p w14:paraId="1391C1DA" w14:textId="77777777" w:rsidR="00C029DB" w:rsidRPr="003D3492" w:rsidRDefault="00C029DB" w:rsidP="004663E5">
            <w:pPr>
              <w:pStyle w:val="TableText"/>
              <w:rPr>
                <w:rStyle w:val="AnswerGray"/>
              </w:rPr>
            </w:pPr>
          </w:p>
        </w:tc>
        <w:tc>
          <w:tcPr>
            <w:tcW w:w="2520" w:type="dxa"/>
          </w:tcPr>
          <w:p w14:paraId="59C696CB" w14:textId="77777777" w:rsidR="00C029DB" w:rsidRPr="003D3492" w:rsidRDefault="00C029DB" w:rsidP="004663E5">
            <w:pPr>
              <w:pStyle w:val="TableText"/>
              <w:rPr>
                <w:rStyle w:val="AnswerGray"/>
              </w:rPr>
            </w:pPr>
          </w:p>
        </w:tc>
        <w:tc>
          <w:tcPr>
            <w:tcW w:w="2370" w:type="dxa"/>
          </w:tcPr>
          <w:p w14:paraId="3293D857" w14:textId="77777777" w:rsidR="00C029DB" w:rsidRPr="003D3492" w:rsidRDefault="00C029DB" w:rsidP="004663E5">
            <w:pPr>
              <w:pStyle w:val="TableText"/>
              <w:rPr>
                <w:rStyle w:val="AnswerGray"/>
              </w:rPr>
            </w:pPr>
          </w:p>
        </w:tc>
      </w:tr>
    </w:tbl>
    <w:p w14:paraId="50596F5C" w14:textId="77777777" w:rsidR="00C029DB" w:rsidRPr="00297B5D" w:rsidRDefault="00C029DB" w:rsidP="00297B5D">
      <w:pPr>
        <w:pStyle w:val="Ttulo1"/>
        <w:rPr>
          <w:rStyle w:val="LabSectionGray"/>
        </w:rPr>
      </w:pPr>
    </w:p>
    <w:tbl>
      <w:tblPr>
        <w:tblStyle w:val="LabTableStyle1"/>
        <w:tblW w:w="9837" w:type="dxa"/>
        <w:tblLook w:val="01E0" w:firstRow="1" w:lastRow="1" w:firstColumn="1" w:lastColumn="1" w:noHBand="0" w:noVBand="0"/>
        <w:tblDescription w:val="Esta tabla muestra el direccionamiento del dispositivo, la interfaz, la dirección IP y la máscara de subred para el escenario 2."/>
      </w:tblPr>
      <w:tblGrid>
        <w:gridCol w:w="2517"/>
        <w:gridCol w:w="2430"/>
        <w:gridCol w:w="2520"/>
        <w:gridCol w:w="2370"/>
      </w:tblGrid>
      <w:tr w:rsidR="00C029DB" w:rsidRPr="003D3492" w14:paraId="2FA24D26" w14:textId="77777777" w:rsidTr="00297B5D">
        <w:trPr>
          <w:cnfStyle w:val="100000000000" w:firstRow="1" w:lastRow="0" w:firstColumn="0" w:lastColumn="0" w:oddVBand="0" w:evenVBand="0" w:oddHBand="0" w:evenHBand="0" w:firstRowFirstColumn="0" w:firstRowLastColumn="0" w:lastRowFirstColumn="0" w:lastRowLastColumn="0"/>
          <w:trHeight w:val="471"/>
        </w:trPr>
        <w:tc>
          <w:tcPr>
            <w:tcW w:w="2517" w:type="dxa"/>
          </w:tcPr>
          <w:p w14:paraId="121205D9" w14:textId="77777777" w:rsidR="00C029DB" w:rsidRPr="00297B5D" w:rsidRDefault="00C029DB" w:rsidP="00297B5D">
            <w:pPr>
              <w:pStyle w:val="TableHeading"/>
              <w:rPr>
                <w:rStyle w:val="AnswerGray"/>
                <w:b/>
                <w:shd w:val="clear" w:color="auto" w:fill="auto"/>
              </w:rPr>
            </w:pPr>
            <w:r>
              <w:rPr>
                <w:rStyle w:val="AnswerGray"/>
                <w:b/>
                <w:shd w:val="clear" w:color="auto" w:fill="auto"/>
              </w:rPr>
              <w:t>Dispositivo</w:t>
            </w:r>
          </w:p>
        </w:tc>
        <w:tc>
          <w:tcPr>
            <w:tcW w:w="2430" w:type="dxa"/>
          </w:tcPr>
          <w:p w14:paraId="58771F1C" w14:textId="77777777" w:rsidR="00C029DB" w:rsidRPr="00297B5D" w:rsidRDefault="00C029DB" w:rsidP="00297B5D">
            <w:pPr>
              <w:pStyle w:val="TableHeading"/>
              <w:rPr>
                <w:rStyle w:val="AnswerGray"/>
                <w:b/>
                <w:shd w:val="clear" w:color="auto" w:fill="auto"/>
              </w:rPr>
            </w:pPr>
            <w:r>
              <w:rPr>
                <w:rStyle w:val="AnswerGray"/>
                <w:b/>
                <w:shd w:val="clear" w:color="auto" w:fill="auto"/>
              </w:rPr>
              <w:t>Interfaz</w:t>
            </w:r>
          </w:p>
        </w:tc>
        <w:tc>
          <w:tcPr>
            <w:tcW w:w="2520" w:type="dxa"/>
          </w:tcPr>
          <w:p w14:paraId="6CF167BC" w14:textId="77777777" w:rsidR="00C029DB" w:rsidRPr="00297B5D" w:rsidRDefault="00C029DB" w:rsidP="00297B5D">
            <w:pPr>
              <w:pStyle w:val="TableHeading"/>
              <w:rPr>
                <w:rStyle w:val="AnswerGray"/>
                <w:b/>
                <w:shd w:val="clear" w:color="auto" w:fill="auto"/>
              </w:rPr>
            </w:pPr>
            <w:r>
              <w:rPr>
                <w:rStyle w:val="AnswerGray"/>
                <w:b/>
                <w:shd w:val="clear" w:color="auto" w:fill="auto"/>
              </w:rPr>
              <w:t>Dirección</w:t>
            </w:r>
          </w:p>
        </w:tc>
        <w:tc>
          <w:tcPr>
            <w:tcW w:w="2370" w:type="dxa"/>
          </w:tcPr>
          <w:p w14:paraId="04258D17" w14:textId="77777777" w:rsidR="00C029DB" w:rsidRPr="00297B5D" w:rsidRDefault="00C029DB" w:rsidP="00297B5D">
            <w:pPr>
              <w:pStyle w:val="TableHeading"/>
              <w:rPr>
                <w:rStyle w:val="AnswerGray"/>
                <w:b/>
                <w:shd w:val="clear" w:color="auto" w:fill="auto"/>
              </w:rPr>
            </w:pPr>
            <w:r>
              <w:rPr>
                <w:rStyle w:val="AnswerGray"/>
                <w:b/>
                <w:shd w:val="clear" w:color="auto" w:fill="auto"/>
              </w:rPr>
              <w:t>Máscara de subred</w:t>
            </w:r>
          </w:p>
        </w:tc>
      </w:tr>
      <w:tr w:rsidR="00C029DB" w:rsidRPr="003D3492" w14:paraId="018A4A7E" w14:textId="77777777" w:rsidTr="00297B5D">
        <w:trPr>
          <w:trHeight w:val="360"/>
        </w:trPr>
        <w:tc>
          <w:tcPr>
            <w:tcW w:w="2517" w:type="dxa"/>
          </w:tcPr>
          <w:p w14:paraId="00768193" w14:textId="77777777" w:rsidR="00C029DB" w:rsidRPr="003D3492" w:rsidRDefault="00C029DB" w:rsidP="004663E5">
            <w:pPr>
              <w:pStyle w:val="TableText"/>
              <w:rPr>
                <w:rStyle w:val="AnswerGray"/>
              </w:rPr>
            </w:pPr>
          </w:p>
        </w:tc>
        <w:tc>
          <w:tcPr>
            <w:tcW w:w="2430" w:type="dxa"/>
          </w:tcPr>
          <w:p w14:paraId="5D55A4EA" w14:textId="77777777" w:rsidR="00C029DB" w:rsidRPr="003D3492" w:rsidRDefault="00C029DB" w:rsidP="004663E5">
            <w:pPr>
              <w:pStyle w:val="TableText"/>
              <w:rPr>
                <w:rStyle w:val="AnswerGray"/>
              </w:rPr>
            </w:pPr>
          </w:p>
        </w:tc>
        <w:tc>
          <w:tcPr>
            <w:tcW w:w="2520" w:type="dxa"/>
          </w:tcPr>
          <w:p w14:paraId="39A48DE9" w14:textId="77777777" w:rsidR="00C029DB" w:rsidRPr="003D3492" w:rsidRDefault="00C029DB" w:rsidP="004663E5">
            <w:pPr>
              <w:pStyle w:val="TableText"/>
              <w:rPr>
                <w:rStyle w:val="AnswerGray"/>
              </w:rPr>
            </w:pPr>
          </w:p>
        </w:tc>
        <w:tc>
          <w:tcPr>
            <w:tcW w:w="2370" w:type="dxa"/>
          </w:tcPr>
          <w:p w14:paraId="78E4EDF8" w14:textId="77777777" w:rsidR="00C029DB" w:rsidRPr="003D3492" w:rsidRDefault="00C029DB" w:rsidP="004663E5">
            <w:pPr>
              <w:pStyle w:val="TableText"/>
              <w:rPr>
                <w:rStyle w:val="AnswerGray"/>
              </w:rPr>
            </w:pPr>
          </w:p>
        </w:tc>
      </w:tr>
      <w:tr w:rsidR="00C029DB" w:rsidRPr="003D3492" w14:paraId="29A27EF8" w14:textId="77777777" w:rsidTr="00297B5D">
        <w:trPr>
          <w:trHeight w:val="360"/>
        </w:trPr>
        <w:tc>
          <w:tcPr>
            <w:tcW w:w="2517" w:type="dxa"/>
          </w:tcPr>
          <w:p w14:paraId="31587FF1" w14:textId="77777777" w:rsidR="00C029DB" w:rsidRPr="003D3492" w:rsidRDefault="00C029DB" w:rsidP="004663E5">
            <w:pPr>
              <w:pStyle w:val="TableText"/>
              <w:rPr>
                <w:rStyle w:val="AnswerGray"/>
              </w:rPr>
            </w:pPr>
          </w:p>
        </w:tc>
        <w:tc>
          <w:tcPr>
            <w:tcW w:w="2430" w:type="dxa"/>
          </w:tcPr>
          <w:p w14:paraId="2B3114EC" w14:textId="77777777" w:rsidR="00C029DB" w:rsidRPr="003D3492" w:rsidRDefault="00C029DB" w:rsidP="004663E5">
            <w:pPr>
              <w:pStyle w:val="TableText"/>
              <w:rPr>
                <w:rStyle w:val="AnswerGray"/>
              </w:rPr>
            </w:pPr>
          </w:p>
        </w:tc>
        <w:tc>
          <w:tcPr>
            <w:tcW w:w="2520" w:type="dxa"/>
          </w:tcPr>
          <w:p w14:paraId="14FC74F2" w14:textId="77777777" w:rsidR="00C029DB" w:rsidRPr="003D3492" w:rsidRDefault="00C029DB" w:rsidP="004663E5">
            <w:pPr>
              <w:pStyle w:val="TableText"/>
              <w:rPr>
                <w:rStyle w:val="AnswerGray"/>
              </w:rPr>
            </w:pPr>
          </w:p>
        </w:tc>
        <w:tc>
          <w:tcPr>
            <w:tcW w:w="2370" w:type="dxa"/>
          </w:tcPr>
          <w:p w14:paraId="341F2385" w14:textId="77777777" w:rsidR="00C029DB" w:rsidRPr="003D3492" w:rsidRDefault="00C029DB" w:rsidP="004663E5">
            <w:pPr>
              <w:pStyle w:val="TableText"/>
              <w:rPr>
                <w:rStyle w:val="AnswerGray"/>
              </w:rPr>
            </w:pPr>
          </w:p>
        </w:tc>
      </w:tr>
      <w:tr w:rsidR="00C029DB" w:rsidRPr="003D3492" w14:paraId="55809ACA" w14:textId="77777777" w:rsidTr="00297B5D">
        <w:trPr>
          <w:trHeight w:val="360"/>
        </w:trPr>
        <w:tc>
          <w:tcPr>
            <w:tcW w:w="2517" w:type="dxa"/>
          </w:tcPr>
          <w:p w14:paraId="59EDC386" w14:textId="77777777" w:rsidR="00C029DB" w:rsidRPr="003D3492" w:rsidRDefault="00C029DB" w:rsidP="004663E5">
            <w:pPr>
              <w:pStyle w:val="TableText"/>
              <w:rPr>
                <w:rStyle w:val="AnswerGray"/>
              </w:rPr>
            </w:pPr>
          </w:p>
        </w:tc>
        <w:tc>
          <w:tcPr>
            <w:tcW w:w="2430" w:type="dxa"/>
          </w:tcPr>
          <w:p w14:paraId="1172E28E" w14:textId="77777777" w:rsidR="00C029DB" w:rsidRPr="003D3492" w:rsidRDefault="00C029DB" w:rsidP="004663E5">
            <w:pPr>
              <w:pStyle w:val="TableText"/>
              <w:rPr>
                <w:rStyle w:val="AnswerGray"/>
              </w:rPr>
            </w:pPr>
          </w:p>
        </w:tc>
        <w:tc>
          <w:tcPr>
            <w:tcW w:w="2520" w:type="dxa"/>
          </w:tcPr>
          <w:p w14:paraId="7F6A2EE9" w14:textId="77777777" w:rsidR="00C029DB" w:rsidRPr="003D3492" w:rsidRDefault="00C029DB" w:rsidP="004663E5">
            <w:pPr>
              <w:pStyle w:val="TableText"/>
              <w:rPr>
                <w:rStyle w:val="AnswerGray"/>
              </w:rPr>
            </w:pPr>
          </w:p>
        </w:tc>
        <w:tc>
          <w:tcPr>
            <w:tcW w:w="2370" w:type="dxa"/>
          </w:tcPr>
          <w:p w14:paraId="27968BDE" w14:textId="77777777" w:rsidR="00C029DB" w:rsidRPr="003D3492" w:rsidRDefault="00C029DB" w:rsidP="004663E5">
            <w:pPr>
              <w:pStyle w:val="TableText"/>
              <w:rPr>
                <w:rStyle w:val="AnswerGray"/>
              </w:rPr>
            </w:pPr>
          </w:p>
        </w:tc>
      </w:tr>
      <w:tr w:rsidR="00C029DB" w:rsidRPr="003D3492" w14:paraId="12AA2519" w14:textId="77777777" w:rsidTr="00297B5D">
        <w:trPr>
          <w:trHeight w:val="360"/>
        </w:trPr>
        <w:tc>
          <w:tcPr>
            <w:tcW w:w="2517" w:type="dxa"/>
          </w:tcPr>
          <w:p w14:paraId="41BF1ABD" w14:textId="77777777" w:rsidR="00C029DB" w:rsidRPr="003D3492" w:rsidRDefault="00C029DB" w:rsidP="004663E5">
            <w:pPr>
              <w:pStyle w:val="TableText"/>
              <w:rPr>
                <w:rStyle w:val="AnswerGray"/>
              </w:rPr>
            </w:pPr>
          </w:p>
        </w:tc>
        <w:tc>
          <w:tcPr>
            <w:tcW w:w="2430" w:type="dxa"/>
          </w:tcPr>
          <w:p w14:paraId="5B7198F4" w14:textId="77777777" w:rsidR="00C029DB" w:rsidRPr="003D3492" w:rsidRDefault="00C029DB" w:rsidP="004663E5">
            <w:pPr>
              <w:pStyle w:val="TableText"/>
              <w:rPr>
                <w:rStyle w:val="AnswerGray"/>
              </w:rPr>
            </w:pPr>
          </w:p>
        </w:tc>
        <w:tc>
          <w:tcPr>
            <w:tcW w:w="2520" w:type="dxa"/>
          </w:tcPr>
          <w:p w14:paraId="3005AFBE" w14:textId="77777777" w:rsidR="00C029DB" w:rsidRPr="003D3492" w:rsidRDefault="00C029DB" w:rsidP="004663E5">
            <w:pPr>
              <w:pStyle w:val="TableText"/>
              <w:rPr>
                <w:rStyle w:val="AnswerGray"/>
              </w:rPr>
            </w:pPr>
          </w:p>
        </w:tc>
        <w:tc>
          <w:tcPr>
            <w:tcW w:w="2370" w:type="dxa"/>
          </w:tcPr>
          <w:p w14:paraId="6533E376" w14:textId="77777777" w:rsidR="00C029DB" w:rsidRPr="003D3492" w:rsidRDefault="00C029DB" w:rsidP="004663E5">
            <w:pPr>
              <w:pStyle w:val="TableText"/>
              <w:rPr>
                <w:rStyle w:val="AnswerGray"/>
              </w:rPr>
            </w:pPr>
          </w:p>
        </w:tc>
      </w:tr>
    </w:tbl>
    <w:p w14:paraId="245DF3E5" w14:textId="77777777" w:rsidR="00C029DB" w:rsidRPr="00297B5D" w:rsidRDefault="00C029DB" w:rsidP="00297B5D">
      <w:pPr>
        <w:pStyle w:val="Ttulo1"/>
        <w:rPr>
          <w:rStyle w:val="LabSectionGray"/>
        </w:rPr>
      </w:pPr>
    </w:p>
    <w:tbl>
      <w:tblPr>
        <w:tblStyle w:val="LabTableStyle1"/>
        <w:tblW w:w="9927" w:type="dxa"/>
        <w:tblLook w:val="01E0" w:firstRow="1" w:lastRow="1" w:firstColumn="1" w:lastColumn="1" w:noHBand="0" w:noVBand="0"/>
        <w:tblDescription w:val="Esta tabla muestra el direccionamiento del dispositivo, la interfaz, la dirección IP y la máscara de subred para el escenario 3."/>
      </w:tblPr>
      <w:tblGrid>
        <w:gridCol w:w="2517"/>
        <w:gridCol w:w="2520"/>
        <w:gridCol w:w="2520"/>
        <w:gridCol w:w="2370"/>
      </w:tblGrid>
      <w:tr w:rsidR="00C029DB" w:rsidRPr="003D3492" w14:paraId="1CAB9E13" w14:textId="77777777" w:rsidTr="00297B5D">
        <w:trPr>
          <w:cnfStyle w:val="100000000000" w:firstRow="1" w:lastRow="0" w:firstColumn="0" w:lastColumn="0" w:oddVBand="0" w:evenVBand="0" w:oddHBand="0" w:evenHBand="0" w:firstRowFirstColumn="0" w:firstRowLastColumn="0" w:lastRowFirstColumn="0" w:lastRowLastColumn="0"/>
          <w:trHeight w:val="336"/>
        </w:trPr>
        <w:tc>
          <w:tcPr>
            <w:tcW w:w="2517" w:type="dxa"/>
          </w:tcPr>
          <w:p w14:paraId="43625A6E" w14:textId="77777777" w:rsidR="00C029DB" w:rsidRPr="00297B5D" w:rsidRDefault="00C029DB" w:rsidP="00297B5D">
            <w:pPr>
              <w:pStyle w:val="TableHeading"/>
              <w:rPr>
                <w:rStyle w:val="AnswerGray"/>
                <w:b/>
                <w:shd w:val="clear" w:color="auto" w:fill="auto"/>
              </w:rPr>
            </w:pPr>
            <w:r>
              <w:rPr>
                <w:rStyle w:val="AnswerGray"/>
                <w:b/>
                <w:shd w:val="clear" w:color="auto" w:fill="auto"/>
              </w:rPr>
              <w:t>Dispositivo</w:t>
            </w:r>
          </w:p>
        </w:tc>
        <w:tc>
          <w:tcPr>
            <w:tcW w:w="2520" w:type="dxa"/>
          </w:tcPr>
          <w:p w14:paraId="2F33F751" w14:textId="77777777" w:rsidR="00C029DB" w:rsidRPr="00297B5D" w:rsidRDefault="00C029DB" w:rsidP="00297B5D">
            <w:pPr>
              <w:pStyle w:val="TableHeading"/>
              <w:rPr>
                <w:rStyle w:val="AnswerGray"/>
                <w:b/>
                <w:shd w:val="clear" w:color="auto" w:fill="auto"/>
              </w:rPr>
            </w:pPr>
            <w:r>
              <w:rPr>
                <w:rStyle w:val="AnswerGray"/>
                <w:b/>
                <w:shd w:val="clear" w:color="auto" w:fill="auto"/>
              </w:rPr>
              <w:t>Interfaz</w:t>
            </w:r>
          </w:p>
        </w:tc>
        <w:tc>
          <w:tcPr>
            <w:tcW w:w="2520" w:type="dxa"/>
          </w:tcPr>
          <w:p w14:paraId="77A3B198" w14:textId="77777777" w:rsidR="00C029DB" w:rsidRPr="00297B5D" w:rsidRDefault="00C029DB" w:rsidP="00297B5D">
            <w:pPr>
              <w:pStyle w:val="TableHeading"/>
              <w:rPr>
                <w:rStyle w:val="AnswerGray"/>
                <w:b/>
                <w:shd w:val="clear" w:color="auto" w:fill="auto"/>
              </w:rPr>
            </w:pPr>
            <w:r>
              <w:rPr>
                <w:rStyle w:val="AnswerGray"/>
                <w:b/>
                <w:shd w:val="clear" w:color="auto" w:fill="auto"/>
              </w:rPr>
              <w:t>Dirección</w:t>
            </w:r>
          </w:p>
        </w:tc>
        <w:tc>
          <w:tcPr>
            <w:tcW w:w="2370" w:type="dxa"/>
          </w:tcPr>
          <w:p w14:paraId="5DE105E2" w14:textId="77777777" w:rsidR="00C029DB" w:rsidRPr="00297B5D" w:rsidRDefault="00C029DB" w:rsidP="00297B5D">
            <w:pPr>
              <w:pStyle w:val="TableHeading"/>
              <w:rPr>
                <w:rStyle w:val="AnswerGray"/>
                <w:b/>
                <w:shd w:val="clear" w:color="auto" w:fill="auto"/>
              </w:rPr>
            </w:pPr>
            <w:r>
              <w:rPr>
                <w:rStyle w:val="AnswerGray"/>
                <w:b/>
                <w:shd w:val="clear" w:color="auto" w:fill="auto"/>
              </w:rPr>
              <w:t>Máscara de subred</w:t>
            </w:r>
          </w:p>
        </w:tc>
      </w:tr>
      <w:tr w:rsidR="00C029DB" w:rsidRPr="003D3492" w14:paraId="5474D5A0" w14:textId="77777777" w:rsidTr="00297B5D">
        <w:trPr>
          <w:trHeight w:val="360"/>
        </w:trPr>
        <w:tc>
          <w:tcPr>
            <w:tcW w:w="2517" w:type="dxa"/>
          </w:tcPr>
          <w:p w14:paraId="7EDBF2C0" w14:textId="77777777" w:rsidR="00C029DB" w:rsidRPr="003D3492" w:rsidRDefault="00C029DB" w:rsidP="004663E5">
            <w:pPr>
              <w:pStyle w:val="TableText"/>
              <w:rPr>
                <w:rStyle w:val="AnswerGray"/>
              </w:rPr>
            </w:pPr>
          </w:p>
        </w:tc>
        <w:tc>
          <w:tcPr>
            <w:tcW w:w="2520" w:type="dxa"/>
          </w:tcPr>
          <w:p w14:paraId="56FCA443" w14:textId="77777777" w:rsidR="00C029DB" w:rsidRPr="003D3492" w:rsidRDefault="00C029DB" w:rsidP="004663E5">
            <w:pPr>
              <w:pStyle w:val="TableText"/>
              <w:rPr>
                <w:rStyle w:val="AnswerGray"/>
              </w:rPr>
            </w:pPr>
          </w:p>
        </w:tc>
        <w:tc>
          <w:tcPr>
            <w:tcW w:w="2520" w:type="dxa"/>
          </w:tcPr>
          <w:p w14:paraId="35368990" w14:textId="77777777" w:rsidR="00C029DB" w:rsidRPr="003D3492" w:rsidRDefault="00C029DB" w:rsidP="004663E5">
            <w:pPr>
              <w:pStyle w:val="TableText"/>
              <w:rPr>
                <w:rStyle w:val="AnswerGray"/>
              </w:rPr>
            </w:pPr>
          </w:p>
        </w:tc>
        <w:tc>
          <w:tcPr>
            <w:tcW w:w="2370" w:type="dxa"/>
          </w:tcPr>
          <w:p w14:paraId="08483062" w14:textId="77777777" w:rsidR="00C029DB" w:rsidRPr="003D3492" w:rsidRDefault="00C029DB" w:rsidP="004663E5">
            <w:pPr>
              <w:pStyle w:val="TableText"/>
              <w:rPr>
                <w:rStyle w:val="AnswerGray"/>
              </w:rPr>
            </w:pPr>
          </w:p>
        </w:tc>
      </w:tr>
      <w:tr w:rsidR="00C029DB" w:rsidRPr="003D3492" w14:paraId="01B2F158" w14:textId="77777777" w:rsidTr="00297B5D">
        <w:trPr>
          <w:trHeight w:val="360"/>
        </w:trPr>
        <w:tc>
          <w:tcPr>
            <w:tcW w:w="2517" w:type="dxa"/>
          </w:tcPr>
          <w:p w14:paraId="2134338B" w14:textId="77777777" w:rsidR="00C029DB" w:rsidRPr="003D3492" w:rsidRDefault="00C029DB" w:rsidP="004663E5">
            <w:pPr>
              <w:pStyle w:val="TableText"/>
              <w:rPr>
                <w:rStyle w:val="AnswerGray"/>
              </w:rPr>
            </w:pPr>
          </w:p>
        </w:tc>
        <w:tc>
          <w:tcPr>
            <w:tcW w:w="2520" w:type="dxa"/>
          </w:tcPr>
          <w:p w14:paraId="6AAA1BDB" w14:textId="77777777" w:rsidR="00C029DB" w:rsidRPr="003D3492" w:rsidRDefault="00C029DB" w:rsidP="004663E5">
            <w:pPr>
              <w:pStyle w:val="TableText"/>
              <w:rPr>
                <w:rStyle w:val="AnswerGray"/>
              </w:rPr>
            </w:pPr>
          </w:p>
        </w:tc>
        <w:tc>
          <w:tcPr>
            <w:tcW w:w="2520" w:type="dxa"/>
          </w:tcPr>
          <w:p w14:paraId="1AFBA1E3" w14:textId="77777777" w:rsidR="00C029DB" w:rsidRPr="003D3492" w:rsidRDefault="00C029DB" w:rsidP="004663E5">
            <w:pPr>
              <w:pStyle w:val="TableText"/>
              <w:rPr>
                <w:rStyle w:val="AnswerGray"/>
              </w:rPr>
            </w:pPr>
          </w:p>
        </w:tc>
        <w:tc>
          <w:tcPr>
            <w:tcW w:w="2370" w:type="dxa"/>
          </w:tcPr>
          <w:p w14:paraId="427E4892" w14:textId="77777777" w:rsidR="00C029DB" w:rsidRPr="003D3492" w:rsidRDefault="00C029DB" w:rsidP="004663E5">
            <w:pPr>
              <w:pStyle w:val="TableText"/>
              <w:rPr>
                <w:rStyle w:val="AnswerGray"/>
              </w:rPr>
            </w:pPr>
          </w:p>
        </w:tc>
      </w:tr>
      <w:tr w:rsidR="00C029DB" w:rsidRPr="003D3492" w14:paraId="780CA8AE" w14:textId="77777777" w:rsidTr="00297B5D">
        <w:trPr>
          <w:trHeight w:val="360"/>
        </w:trPr>
        <w:tc>
          <w:tcPr>
            <w:tcW w:w="2517" w:type="dxa"/>
          </w:tcPr>
          <w:p w14:paraId="48E16A73" w14:textId="77777777" w:rsidR="00C029DB" w:rsidRPr="003D3492" w:rsidRDefault="00C029DB" w:rsidP="004663E5">
            <w:pPr>
              <w:pStyle w:val="TableText"/>
              <w:rPr>
                <w:rStyle w:val="AnswerGray"/>
              </w:rPr>
            </w:pPr>
          </w:p>
        </w:tc>
        <w:tc>
          <w:tcPr>
            <w:tcW w:w="2520" w:type="dxa"/>
          </w:tcPr>
          <w:p w14:paraId="0ABDA170" w14:textId="77777777" w:rsidR="00C029DB" w:rsidRPr="003D3492" w:rsidRDefault="00C029DB" w:rsidP="004663E5">
            <w:pPr>
              <w:pStyle w:val="TableText"/>
              <w:rPr>
                <w:rStyle w:val="AnswerGray"/>
              </w:rPr>
            </w:pPr>
          </w:p>
        </w:tc>
        <w:tc>
          <w:tcPr>
            <w:tcW w:w="2520" w:type="dxa"/>
          </w:tcPr>
          <w:p w14:paraId="27E70022" w14:textId="77777777" w:rsidR="00C029DB" w:rsidRPr="003D3492" w:rsidRDefault="00C029DB" w:rsidP="004663E5">
            <w:pPr>
              <w:pStyle w:val="TableText"/>
              <w:rPr>
                <w:rStyle w:val="AnswerGray"/>
              </w:rPr>
            </w:pPr>
          </w:p>
        </w:tc>
        <w:tc>
          <w:tcPr>
            <w:tcW w:w="2370" w:type="dxa"/>
          </w:tcPr>
          <w:p w14:paraId="63FCE5E7" w14:textId="77777777" w:rsidR="00C029DB" w:rsidRPr="003D3492" w:rsidRDefault="00C029DB" w:rsidP="004663E5">
            <w:pPr>
              <w:pStyle w:val="TableText"/>
              <w:rPr>
                <w:rStyle w:val="AnswerGray"/>
              </w:rPr>
            </w:pPr>
          </w:p>
        </w:tc>
      </w:tr>
      <w:tr w:rsidR="00C029DB" w:rsidRPr="003D3492" w14:paraId="7DC4B5E6" w14:textId="77777777" w:rsidTr="00297B5D">
        <w:trPr>
          <w:trHeight w:val="360"/>
        </w:trPr>
        <w:tc>
          <w:tcPr>
            <w:tcW w:w="2517" w:type="dxa"/>
          </w:tcPr>
          <w:p w14:paraId="18B00C48" w14:textId="77777777" w:rsidR="00C029DB" w:rsidRPr="003D3492" w:rsidRDefault="00C029DB" w:rsidP="004663E5">
            <w:pPr>
              <w:pStyle w:val="TableText"/>
              <w:rPr>
                <w:rStyle w:val="AnswerGray"/>
              </w:rPr>
            </w:pPr>
          </w:p>
        </w:tc>
        <w:tc>
          <w:tcPr>
            <w:tcW w:w="2520" w:type="dxa"/>
          </w:tcPr>
          <w:p w14:paraId="34D3DD61" w14:textId="77777777" w:rsidR="00C029DB" w:rsidRPr="003D3492" w:rsidRDefault="00C029DB" w:rsidP="004663E5">
            <w:pPr>
              <w:pStyle w:val="TableText"/>
              <w:rPr>
                <w:rStyle w:val="AnswerGray"/>
              </w:rPr>
            </w:pPr>
          </w:p>
        </w:tc>
        <w:tc>
          <w:tcPr>
            <w:tcW w:w="2520" w:type="dxa"/>
          </w:tcPr>
          <w:p w14:paraId="3EE0A70F" w14:textId="77777777" w:rsidR="00C029DB" w:rsidRPr="003D3492" w:rsidRDefault="00C029DB" w:rsidP="004663E5">
            <w:pPr>
              <w:pStyle w:val="TableText"/>
              <w:rPr>
                <w:rStyle w:val="AnswerGray"/>
              </w:rPr>
            </w:pPr>
          </w:p>
        </w:tc>
        <w:tc>
          <w:tcPr>
            <w:tcW w:w="2370" w:type="dxa"/>
          </w:tcPr>
          <w:p w14:paraId="4B75B59A" w14:textId="77777777" w:rsidR="00C029DB" w:rsidRPr="003D3492" w:rsidRDefault="00C029DB" w:rsidP="004663E5">
            <w:pPr>
              <w:pStyle w:val="TableText"/>
              <w:rPr>
                <w:rStyle w:val="AnswerGray"/>
              </w:rPr>
            </w:pPr>
          </w:p>
        </w:tc>
      </w:tr>
    </w:tbl>
    <w:p w14:paraId="7E833A67" w14:textId="77777777" w:rsidR="00C029DB" w:rsidRDefault="00C029DB" w:rsidP="00C029DB">
      <w:pPr>
        <w:pStyle w:val="Visual"/>
      </w:pPr>
      <w:r w:rsidRPr="003D3492">
        <w:rPr>
          <w:noProof/>
        </w:rPr>
        <w:drawing>
          <wp:inline distT="0" distB="0" distL="0" distR="0" wp14:anchorId="69D3159C" wp14:editId="61F0EF4A">
            <wp:extent cx="3895090" cy="1400175"/>
            <wp:effectExtent l="0" t="0" r="0" b="9525"/>
            <wp:docPr id="1" name="Picture 4" descr="Alternate topology layout. All device interconnections and labels are the 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090" cy="1400175"/>
                    </a:xfrm>
                    <a:prstGeom prst="rect">
                      <a:avLst/>
                    </a:prstGeom>
                    <a:noFill/>
                  </pic:spPr>
                </pic:pic>
              </a:graphicData>
            </a:graphic>
          </wp:inline>
        </w:drawing>
      </w:r>
    </w:p>
    <w:p w14:paraId="0B647962" w14:textId="77777777" w:rsidR="00C029DB" w:rsidRPr="003D3492" w:rsidRDefault="00C029DB" w:rsidP="00C029DB">
      <w:pPr>
        <w:pStyle w:val="Visual"/>
      </w:pPr>
      <w:r w:rsidRPr="003D3492">
        <w:rPr>
          <w:noProof/>
        </w:rPr>
        <w:lastRenderedPageBreak/>
        <w:drawing>
          <wp:inline distT="0" distB="0" distL="0" distR="0" wp14:anchorId="7318E01E" wp14:editId="1C5AD0DE">
            <wp:extent cx="4219575" cy="2019300"/>
            <wp:effectExtent l="19050" t="0" r="9525" b="0"/>
            <wp:docPr id="3" name="Picture 4" descr="Alternate topology layout. All device interconnections and labels are the 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19575" cy="2019300"/>
                    </a:xfrm>
                    <a:prstGeom prst="rect">
                      <a:avLst/>
                    </a:prstGeom>
                    <a:noFill/>
                    <a:ln w="9525">
                      <a:noFill/>
                      <a:miter lim="800000"/>
                      <a:headEnd/>
                      <a:tailEnd/>
                    </a:ln>
                  </pic:spPr>
                </pic:pic>
              </a:graphicData>
            </a:graphic>
          </wp:inline>
        </w:drawing>
      </w:r>
    </w:p>
    <w:p w14:paraId="289150BC" w14:textId="77777777" w:rsidR="00C029DB" w:rsidRPr="003D3492" w:rsidRDefault="00C029DB" w:rsidP="00C029DB">
      <w:pPr>
        <w:pStyle w:val="Visual"/>
      </w:pPr>
      <w:r w:rsidRPr="003D3492">
        <w:rPr>
          <w:noProof/>
        </w:rPr>
        <w:drawing>
          <wp:inline distT="0" distB="0" distL="0" distR="0" wp14:anchorId="630B92C3" wp14:editId="4E0A32EF">
            <wp:extent cx="2295525" cy="3048000"/>
            <wp:effectExtent l="19050" t="0" r="9525" b="0"/>
            <wp:docPr id="5" name="Picture 7" descr="Alternate topology layout. All device interconnections and labels are the 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295525" cy="3048000"/>
                    </a:xfrm>
                    <a:prstGeom prst="rect">
                      <a:avLst/>
                    </a:prstGeom>
                    <a:noFill/>
                    <a:ln w="9525">
                      <a:noFill/>
                      <a:miter lim="800000"/>
                      <a:headEnd/>
                      <a:tailEnd/>
                    </a:ln>
                  </pic:spPr>
                </pic:pic>
              </a:graphicData>
            </a:graphic>
          </wp:inline>
        </w:drawing>
      </w:r>
    </w:p>
    <w:sectPr w:rsidR="00C029DB" w:rsidRPr="003D3492"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EF29B" w14:textId="77777777" w:rsidR="00A85D39" w:rsidRDefault="00A85D39" w:rsidP="00710659">
      <w:pPr>
        <w:spacing w:after="0" w:line="240" w:lineRule="auto"/>
      </w:pPr>
      <w:r>
        <w:separator/>
      </w:r>
    </w:p>
    <w:p w14:paraId="7C3E1A3E" w14:textId="77777777" w:rsidR="00A85D39" w:rsidRDefault="00A85D39"/>
  </w:endnote>
  <w:endnote w:type="continuationSeparator" w:id="0">
    <w:p w14:paraId="0CA80387" w14:textId="77777777" w:rsidR="00A85D39" w:rsidRDefault="00A85D39" w:rsidP="00710659">
      <w:pPr>
        <w:spacing w:after="0" w:line="240" w:lineRule="auto"/>
      </w:pPr>
      <w:r>
        <w:continuationSeparator/>
      </w:r>
    </w:p>
    <w:p w14:paraId="249C121C" w14:textId="77777777" w:rsidR="00A85D39" w:rsidRDefault="00A85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F2C79" w14:textId="2FC57E3C"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C47906">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04592">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04592">
      <w:rPr>
        <w:b/>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34043" w14:textId="5BA4AB6B"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"yyyy"  \* MERGEFORMAT </w:instrText>
    </w:r>
    <w:r w:rsidR="007E6402">
      <w:fldChar w:fldCharType="separate"/>
    </w:r>
    <w:r w:rsidR="00C47906">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B7BA1">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B7BA1">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0C2AB" w14:textId="77777777" w:rsidR="00A85D39" w:rsidRDefault="00A85D39" w:rsidP="00710659">
      <w:pPr>
        <w:spacing w:after="0" w:line="240" w:lineRule="auto"/>
      </w:pPr>
      <w:r>
        <w:separator/>
      </w:r>
    </w:p>
    <w:p w14:paraId="0538DF35" w14:textId="77777777" w:rsidR="00A85D39" w:rsidRDefault="00A85D39"/>
  </w:footnote>
  <w:footnote w:type="continuationSeparator" w:id="0">
    <w:p w14:paraId="7C02234E" w14:textId="77777777" w:rsidR="00A85D39" w:rsidRDefault="00A85D39" w:rsidP="00710659">
      <w:pPr>
        <w:spacing w:after="0" w:line="240" w:lineRule="auto"/>
      </w:pPr>
      <w:r>
        <w:continuationSeparator/>
      </w:r>
    </w:p>
    <w:p w14:paraId="7911673C" w14:textId="77777777" w:rsidR="00A85D39" w:rsidRDefault="00A85D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D3B2BB46C6E44D5BBAE0D6E1F2AB8BEC"/>
      </w:placeholder>
      <w:dataBinding w:prefixMappings="xmlns:ns0='http://purl.org/dc/elements/1.1/' xmlns:ns1='http://schemas.openxmlformats.org/package/2006/metadata/core-properties' " w:xpath="/ns1:coreProperties[1]/ns0:title[1]" w:storeItemID="{6C3C8BC8-F283-45AE-878A-BAB7291924A1}"/>
      <w:text/>
    </w:sdtPr>
    <w:sdtEndPr/>
    <w:sdtContent>
      <w:p w14:paraId="3354C864" w14:textId="77777777" w:rsidR="00926CB2" w:rsidRDefault="0086746B" w:rsidP="008402F2">
        <w:pPr>
          <w:pStyle w:val="PageHead"/>
        </w:pPr>
        <w:r>
          <w:t>Packet Tracer — Configuración básica del switch y del dispositivo final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134A" w14:textId="77777777" w:rsidR="00926CB2" w:rsidRDefault="00882B63" w:rsidP="006C3FCF">
    <w:pPr>
      <w:ind w:left="-288"/>
    </w:pPr>
    <w:r>
      <w:rPr>
        <w:noProof/>
      </w:rPr>
      <w:drawing>
        <wp:inline distT="0" distB="0" distL="0" distR="0" wp14:anchorId="3DA53C75" wp14:editId="070D365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74C5A8C"/>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Ttulo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46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BA1"/>
    <w:rsid w:val="000B7DE5"/>
    <w:rsid w:val="000C2118"/>
    <w:rsid w:val="000C6425"/>
    <w:rsid w:val="000C6E6E"/>
    <w:rsid w:val="000C7B7D"/>
    <w:rsid w:val="000D55B4"/>
    <w:rsid w:val="000E65F0"/>
    <w:rsid w:val="000F072C"/>
    <w:rsid w:val="000F2074"/>
    <w:rsid w:val="000F31D7"/>
    <w:rsid w:val="000F6743"/>
    <w:rsid w:val="001006C2"/>
    <w:rsid w:val="00101BE8"/>
    <w:rsid w:val="00102BF6"/>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4592"/>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7B5D"/>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EB"/>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498A"/>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47F9"/>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46B"/>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D39"/>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7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9DB"/>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90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4E3C"/>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B2A44"/>
  <w15:docId w15:val="{730D77DB-5CFE-4740-8582-A032714A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297B5D"/>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C029DB"/>
    <w:pPr>
      <w:keepNext/>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Normal"/>
    <w:link w:val="Ttulo3Car"/>
    <w:unhideWhenUsed/>
    <w:qFormat/>
    <w:rsid w:val="00C029DB"/>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7B5D"/>
    <w:rPr>
      <w:b/>
      <w:bCs/>
      <w:noProof/>
      <w:sz w:val="26"/>
      <w:szCs w:val="26"/>
    </w:rPr>
  </w:style>
  <w:style w:type="character" w:customStyle="1" w:styleId="Ttulo2Car">
    <w:name w:val="Título 2 Car"/>
    <w:link w:val="Ttulo2"/>
    <w:uiPriority w:val="9"/>
    <w:semiHidden/>
    <w:rsid w:val="00C029DB"/>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029DB"/>
    <w:pPr>
      <w:spacing w:before="0" w:after="0"/>
    </w:pPr>
    <w:rPr>
      <w:i/>
      <w:color w:val="FFFFFF" w:themeColor="background1"/>
      <w:sz w:val="10"/>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C029DB"/>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B2BB46C6E44D5BBAE0D6E1F2AB8BEC"/>
        <w:category>
          <w:name w:val="General"/>
          <w:gallery w:val="placeholder"/>
        </w:category>
        <w:types>
          <w:type w:val="bbPlcHdr"/>
        </w:types>
        <w:behaviors>
          <w:behavior w:val="content"/>
        </w:behaviors>
        <w:guid w:val="{B17A76E0-9EC4-4DCC-885F-99106B838833}"/>
      </w:docPartPr>
      <w:docPartBody>
        <w:p w:rsidR="00526054" w:rsidRDefault="00785DDF">
          <w:pPr>
            <w:pStyle w:val="D3B2BB46C6E44D5BBAE0D6E1F2AB8BEC"/>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DDF"/>
    <w:rsid w:val="002E796E"/>
    <w:rsid w:val="0049476C"/>
    <w:rsid w:val="00526054"/>
    <w:rsid w:val="006F59D7"/>
    <w:rsid w:val="0078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D3B2BB46C6E44D5BBAE0D6E1F2AB8BEC">
    <w:name w:val="D3B2BB46C6E44D5BBAE0D6E1F2AB8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5AB170-EFA3-449D-8A22-3B039E9361A3}">
  <ds:schemaRefs>
    <ds:schemaRef ds:uri="http://schemas.openxmlformats.org/officeDocument/2006/bibliography"/>
  </ds:schemaRefs>
</ds:datastoreItem>
</file>

<file path=customXml/itemProps2.xml><?xml version="1.0" encoding="utf-8"?>
<ds:datastoreItem xmlns:ds="http://schemas.openxmlformats.org/officeDocument/2006/customXml" ds:itemID="{B597E8E9-9AF2-42A1-B170-C591959B7A0C}"/>
</file>

<file path=customXml/itemProps3.xml><?xml version="1.0" encoding="utf-8"?>
<ds:datastoreItem xmlns:ds="http://schemas.openxmlformats.org/officeDocument/2006/customXml" ds:itemID="{9BD35E98-BE7E-467D-8859-AC80FB1ADDD3}"/>
</file>

<file path=customXml/itemProps4.xml><?xml version="1.0" encoding="utf-8"?>
<ds:datastoreItem xmlns:ds="http://schemas.openxmlformats.org/officeDocument/2006/customXml" ds:itemID="{84FED1E2-B3C9-4996-A253-23DC56D7E599}"/>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Pages>
  <Words>366</Words>
  <Characters>2013</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Configuración básica del switch y del dispositivo final</vt:lpstr>
      <vt:lpstr>Packet Tracer - Basic Switch and End Device Configuration</vt:lpstr>
    </vt:vector>
  </TitlesOfParts>
  <Company>Cisco Systems, Inc.</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Configuración básica del switch y del dispositivo final</dc:title>
  <dc:creator>SP</dc:creator>
  <dc:description>2013</dc:description>
  <cp:lastModifiedBy>Yuri Sanchez Gutierrez</cp:lastModifiedBy>
  <cp:revision>6</cp:revision>
  <cp:lastPrinted>2020-06-23T17:09:00Z</cp:lastPrinted>
  <dcterms:created xsi:type="dcterms:W3CDTF">2020-06-23T16:28:00Z</dcterms:created>
  <dcterms:modified xsi:type="dcterms:W3CDTF">2020-06-23T17:09:00Z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4600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