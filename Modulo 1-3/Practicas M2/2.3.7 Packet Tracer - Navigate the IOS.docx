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9035" w14:textId="77777777" w:rsidR="00167630" w:rsidRDefault="00000000" w:rsidP="00167630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0A581FAC92F54728BC8B39B61727EA9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167630">
            <w:t>Packet</w:t>
          </w:r>
          <w:proofErr w:type="spellEnd"/>
          <w:r w:rsidR="00167630">
            <w:t xml:space="preserve"> </w:t>
          </w:r>
          <w:proofErr w:type="spellStart"/>
          <w:r w:rsidR="00167630">
            <w:t>Tracer</w:t>
          </w:r>
          <w:proofErr w:type="spellEnd"/>
          <w:r w:rsidR="00167630">
            <w:t xml:space="preserve"> - Navega por el IOS</w:t>
          </w:r>
        </w:sdtContent>
      </w:sdt>
      <w:r w:rsidR="00167630">
        <w:rPr>
          <w:rStyle w:val="LabTitleInstVersred"/>
        </w:rPr>
        <w:t xml:space="preserve"> </w:t>
      </w:r>
    </w:p>
    <w:p w14:paraId="327C5F9E" w14:textId="77777777" w:rsidR="00167630" w:rsidRDefault="00167630" w:rsidP="00167630">
      <w:pPr>
        <w:pStyle w:val="Ttulo"/>
      </w:pPr>
    </w:p>
    <w:p w14:paraId="74165844" w14:textId="55CCF268" w:rsidR="00167630" w:rsidRPr="00E70096" w:rsidRDefault="00167630" w:rsidP="00167630">
      <w:pPr>
        <w:pStyle w:val="Ttulo"/>
      </w:pPr>
      <w:r>
        <w:t>Objetivos</w:t>
      </w:r>
    </w:p>
    <w:p w14:paraId="1845143A" w14:textId="77777777" w:rsidR="00167630" w:rsidRPr="000178F1" w:rsidRDefault="00167630" w:rsidP="00167630">
      <w:pPr>
        <w:pStyle w:val="BodyTextL25Bold"/>
      </w:pPr>
      <w:r>
        <w:t xml:space="preserve">Parte 1: Establecimiento de conexiones básicas, acceso a la CLI y exploración de ayuda </w:t>
      </w:r>
    </w:p>
    <w:p w14:paraId="2D25C1B9" w14:textId="77777777" w:rsidR="00167630" w:rsidRPr="000178F1" w:rsidRDefault="00167630" w:rsidP="00167630">
      <w:pPr>
        <w:pStyle w:val="BodyTextL25Bold"/>
      </w:pPr>
      <w:r>
        <w:t>Parte 2: Exploración de los modos EXEC</w:t>
      </w:r>
    </w:p>
    <w:p w14:paraId="1C85A915" w14:textId="77777777" w:rsidR="00167630" w:rsidRPr="000178F1" w:rsidRDefault="00167630" w:rsidP="00167630">
      <w:pPr>
        <w:pStyle w:val="BodyTextL25Bold"/>
      </w:pPr>
      <w:r>
        <w:t>Parte 3: Configuración del reloj</w:t>
      </w:r>
    </w:p>
    <w:p w14:paraId="4EB43A0F" w14:textId="77777777" w:rsidR="00167630" w:rsidRDefault="00167630" w:rsidP="00167630">
      <w:pPr>
        <w:pStyle w:val="Ttulo1"/>
      </w:pPr>
      <w:r>
        <w:t>Antecedentes/Escenario</w:t>
      </w:r>
    </w:p>
    <w:p w14:paraId="73242A76" w14:textId="77777777" w:rsidR="00167630" w:rsidRPr="000178F1" w:rsidRDefault="00167630" w:rsidP="00167630">
      <w:pPr>
        <w:pStyle w:val="BodyTextL25"/>
      </w:pPr>
      <w:r>
        <w:rPr>
          <w:color w:val="000000"/>
        </w:rPr>
        <w:t xml:space="preserve">En esta actividad, practicará las habilidades necesarias para navegar dentro de Cisco IOS, como los distintos modos de acceso de usuario, diversos modos de configuración y comandos comunes que utiliza habitualmente. También practicará el acceso a la ayuda contextual mediante la configuración del comando </w:t>
      </w:r>
      <w:proofErr w:type="spellStart"/>
      <w:r w:rsidRPr="000178F1">
        <w:rPr>
          <w:b/>
          <w:color w:val="000000"/>
        </w:rPr>
        <w:t>clock</w:t>
      </w:r>
      <w:proofErr w:type="spellEnd"/>
      <w:r>
        <w:rPr>
          <w:color w:val="000000"/>
        </w:rPr>
        <w:t>.</w:t>
      </w:r>
    </w:p>
    <w:p w14:paraId="4D7DE8FA" w14:textId="77777777" w:rsidR="00167630" w:rsidRDefault="00167630" w:rsidP="00167630">
      <w:pPr>
        <w:pStyle w:val="Ttulo1"/>
      </w:pPr>
      <w:r>
        <w:t>Instrucciones</w:t>
      </w:r>
    </w:p>
    <w:p w14:paraId="725F9F40" w14:textId="77777777" w:rsidR="00167630" w:rsidRDefault="00167630" w:rsidP="00167630">
      <w:pPr>
        <w:pStyle w:val="Ttulo2"/>
        <w:numPr>
          <w:ilvl w:val="0"/>
          <w:numId w:val="11"/>
        </w:numPr>
      </w:pPr>
      <w:r>
        <w:t>Establecimiento de conexiones básicas, acceso a la CLI y exploración de ayuda</w:t>
      </w:r>
    </w:p>
    <w:p w14:paraId="596D51AF" w14:textId="77777777" w:rsidR="00167630" w:rsidRDefault="00167630" w:rsidP="00167630">
      <w:pPr>
        <w:pStyle w:val="Ttulo3"/>
      </w:pPr>
      <w:r>
        <w:t>Conecte la PC1 a S1 mediante un cable de consola.</w:t>
      </w:r>
    </w:p>
    <w:p w14:paraId="51E39518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Haga clic en el ícono </w:t>
      </w:r>
      <w:proofErr w:type="spellStart"/>
      <w:r w:rsidRPr="00021E62">
        <w:rPr>
          <w:b/>
        </w:rPr>
        <w:t>Connections</w:t>
      </w:r>
      <w:proofErr w:type="spellEnd"/>
      <w:r>
        <w:t xml:space="preserve">, similar a un rayo, en la esquina inferior izquierda de la ventana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14:paraId="22DB907D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Haga clic en el cable de consola celeste para seleccionarlo. El puntero del mouse cambia a lo que parece ser un conector con un cable que cuelga de él. </w:t>
      </w:r>
    </w:p>
    <w:p w14:paraId="5C42CBEC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Haga clic en </w:t>
      </w:r>
      <w:r w:rsidRPr="00021E62">
        <w:rPr>
          <w:b/>
        </w:rPr>
        <w:t>PC1</w:t>
      </w:r>
      <w:r>
        <w:t>. Aparece una ventana que muestra una opción para una conexión RS-232. Conecte el cable al puerto RS-232.</w:t>
      </w:r>
    </w:p>
    <w:p w14:paraId="099605A3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Arrastre el otro extremo de la conexión de consola al switch S1 y haga clic en el switch para acceder a la lista de conexiones. </w:t>
      </w:r>
    </w:p>
    <w:p w14:paraId="5B62FD14" w14:textId="77777777" w:rsidR="00167630" w:rsidRPr="000178F1" w:rsidRDefault="00167630" w:rsidP="00167630">
      <w:pPr>
        <w:pStyle w:val="SubStepAlpha"/>
        <w:numPr>
          <w:ilvl w:val="0"/>
          <w:numId w:val="29"/>
        </w:numPr>
      </w:pPr>
      <w:r>
        <w:t xml:space="preserve">Seleccione el puerto </w:t>
      </w:r>
      <w:proofErr w:type="spellStart"/>
      <w:r w:rsidRPr="00021E62">
        <w:rPr>
          <w:b/>
        </w:rPr>
        <w:t>Console</w:t>
      </w:r>
      <w:proofErr w:type="spellEnd"/>
      <w:r>
        <w:t xml:space="preserve"> para completar la conexión.</w:t>
      </w:r>
    </w:p>
    <w:p w14:paraId="7F93D150" w14:textId="77777777" w:rsidR="00167630" w:rsidRDefault="00167630" w:rsidP="00167630">
      <w:pPr>
        <w:pStyle w:val="Ttulo3"/>
      </w:pPr>
      <w:r>
        <w:t>Establezca una sesión de terminal con el S1.</w:t>
      </w:r>
    </w:p>
    <w:p w14:paraId="64D1DD3A" w14:textId="77777777" w:rsidR="00167630" w:rsidRPr="00C11D97" w:rsidRDefault="00167630" w:rsidP="00167630">
      <w:pPr>
        <w:pStyle w:val="SubStepAlpha"/>
        <w:numPr>
          <w:ilvl w:val="0"/>
          <w:numId w:val="30"/>
        </w:numPr>
      </w:pPr>
      <w:r>
        <w:t xml:space="preserve">Haga clic en </w:t>
      </w:r>
      <w:r w:rsidRPr="00066621">
        <w:rPr>
          <w:b/>
        </w:rPr>
        <w:t>PC1</w:t>
      </w:r>
      <w:r>
        <w:t xml:space="preserve"> y luego en la pestaña </w:t>
      </w:r>
      <w:r w:rsidRPr="00066621">
        <w:rPr>
          <w:b/>
        </w:rPr>
        <w:t>Desktop</w:t>
      </w:r>
      <w:r>
        <w:t xml:space="preserve">. </w:t>
      </w:r>
    </w:p>
    <w:p w14:paraId="6220DAF3" w14:textId="77777777" w:rsidR="00167630" w:rsidRDefault="00167630" w:rsidP="00167630">
      <w:pPr>
        <w:pStyle w:val="SubStepAlpha"/>
        <w:numPr>
          <w:ilvl w:val="0"/>
          <w:numId w:val="30"/>
        </w:numPr>
      </w:pPr>
      <w:r>
        <w:t xml:space="preserve">Haga clic en el ícono de la aplicación </w:t>
      </w:r>
      <w:r w:rsidRPr="00C11D97">
        <w:rPr>
          <w:b/>
        </w:rPr>
        <w:t>Terminal</w:t>
      </w:r>
      <w:r>
        <w:t>. Verifique que los parámetros predeterminados de la configuración de puertos sean correctos.</w:t>
      </w:r>
    </w:p>
    <w:p w14:paraId="217C9729" w14:textId="77777777" w:rsidR="00167630" w:rsidRDefault="00167630" w:rsidP="00167630">
      <w:pPr>
        <w:pStyle w:val="Ttulo4"/>
      </w:pPr>
      <w:r>
        <w:t>Pregunta:</w:t>
      </w:r>
    </w:p>
    <w:p w14:paraId="2B13239C" w14:textId="086AB89D" w:rsidR="00167630" w:rsidRPr="009B22A5" w:rsidRDefault="00167630" w:rsidP="009B22A5">
      <w:pPr>
        <w:pStyle w:val="BodyTextL50"/>
        <w:spacing w:before="0"/>
        <w:rPr>
          <w:rStyle w:val="AnswerGray"/>
          <w:b w:val="0"/>
          <w:shd w:val="clear" w:color="auto" w:fill="auto"/>
        </w:rPr>
      </w:pPr>
      <w:r>
        <w:t>¿Cuál es el parámetro de bits por segundo?</w:t>
      </w:r>
      <w:r w:rsidR="009B22A5">
        <w:t xml:space="preserve"> </w:t>
      </w:r>
      <w:r w:rsidR="009B22A5" w:rsidRPr="009B22A5">
        <w:rPr>
          <w:highlight w:val="yellow"/>
        </w:rPr>
        <w:t>R:</w:t>
      </w:r>
      <w:r w:rsidR="009B22A5">
        <w:t xml:space="preserve"> 9600. </w:t>
      </w:r>
    </w:p>
    <w:p w14:paraId="1849D0EB" w14:textId="77777777" w:rsidR="00167630" w:rsidRPr="00C11D97" w:rsidRDefault="00167630" w:rsidP="00167630">
      <w:pPr>
        <w:pStyle w:val="SubStepAlpha"/>
        <w:numPr>
          <w:ilvl w:val="0"/>
          <w:numId w:val="30"/>
        </w:numPr>
      </w:pPr>
      <w:r>
        <w:t xml:space="preserve">Haga clic en </w:t>
      </w:r>
      <w:r w:rsidRPr="00C11D97">
        <w:rPr>
          <w:b/>
        </w:rPr>
        <w:t>OK</w:t>
      </w:r>
      <w:r>
        <w:t>.</w:t>
      </w:r>
    </w:p>
    <w:p w14:paraId="62E09884" w14:textId="77777777" w:rsidR="00167630" w:rsidRDefault="00167630" w:rsidP="00167630">
      <w:pPr>
        <w:pStyle w:val="SubStepAlpha"/>
        <w:numPr>
          <w:ilvl w:val="0"/>
          <w:numId w:val="30"/>
        </w:numPr>
      </w:pPr>
      <w:r>
        <w:t xml:space="preserve">La pantalla que aparece puede mostrar varios mensajes. En alguna parte de la pantalla tiene que haber un mensaje que diga </w:t>
      </w:r>
      <w:proofErr w:type="spellStart"/>
      <w:r w:rsidRPr="00C11D97">
        <w:rPr>
          <w:b/>
        </w:rPr>
        <w:t>Press</w:t>
      </w:r>
      <w:proofErr w:type="spellEnd"/>
      <w:r w:rsidRPr="00C11D97">
        <w:rPr>
          <w:b/>
        </w:rPr>
        <w:t xml:space="preserve"> RETURN </w:t>
      </w:r>
      <w:proofErr w:type="spellStart"/>
      <w:r w:rsidRPr="00C11D97">
        <w:rPr>
          <w:b/>
        </w:rPr>
        <w:t>to</w:t>
      </w:r>
      <w:proofErr w:type="spellEnd"/>
      <w:r w:rsidRPr="00C11D97">
        <w:rPr>
          <w:b/>
        </w:rPr>
        <w:t xml:space="preserve"> </w:t>
      </w:r>
      <w:proofErr w:type="spellStart"/>
      <w:r w:rsidRPr="00C11D97">
        <w:rPr>
          <w:b/>
        </w:rPr>
        <w:t>get</w:t>
      </w:r>
      <w:proofErr w:type="spellEnd"/>
      <w:r w:rsidRPr="00C11D97">
        <w:rPr>
          <w:b/>
        </w:rPr>
        <w:t xml:space="preserve"> </w:t>
      </w:r>
      <w:proofErr w:type="spellStart"/>
      <w:r w:rsidRPr="00C11D97">
        <w:rPr>
          <w:b/>
        </w:rPr>
        <w:t>started</w:t>
      </w:r>
      <w:proofErr w:type="spellEnd"/>
      <w:r w:rsidRPr="00C11D97">
        <w:rPr>
          <w:b/>
        </w:rPr>
        <w:t>!</w:t>
      </w:r>
      <w:r>
        <w:t xml:space="preserve">  Presione ENTER.</w:t>
      </w:r>
    </w:p>
    <w:p w14:paraId="5D47F54A" w14:textId="77777777" w:rsidR="00167630" w:rsidRDefault="00167630" w:rsidP="00167630">
      <w:pPr>
        <w:pStyle w:val="Ttulo4"/>
      </w:pPr>
      <w:r>
        <w:t>Pregunta:</w:t>
      </w:r>
    </w:p>
    <w:p w14:paraId="2C9A02F5" w14:textId="0139174F" w:rsidR="00167630" w:rsidRDefault="00167630" w:rsidP="00167630">
      <w:pPr>
        <w:pStyle w:val="BodyTextL50"/>
        <w:spacing w:before="0"/>
      </w:pPr>
      <w:r>
        <w:t>¿Cuál es la petición de entrada que aparece en la pantalla?</w:t>
      </w:r>
    </w:p>
    <w:p w14:paraId="063FF4FD" w14:textId="532569E3" w:rsidR="009B22A5" w:rsidRDefault="00B93B5C" w:rsidP="00167630">
      <w:pPr>
        <w:pStyle w:val="BodyTextL50"/>
        <w:spacing w:befor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5BF85D" wp14:editId="76CC8F80">
                <wp:simplePos x="0" y="0"/>
                <wp:positionH relativeFrom="column">
                  <wp:posOffset>288300</wp:posOffset>
                </wp:positionH>
                <wp:positionV relativeFrom="paragraph">
                  <wp:posOffset>3130670</wp:posOffset>
                </wp:positionV>
                <wp:extent cx="6135480" cy="2430720"/>
                <wp:effectExtent l="57150" t="38100" r="55880" b="4635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35480" cy="243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8D26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22pt;margin-top:245.8pt;width:484.5pt;height:19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">
                <v:imagedata r:id="rId12" o:title=""/>
              </v:shape>
            </w:pict>
          </mc:Fallback>
        </mc:AlternateContent>
      </w:r>
      <w:r w:rsidR="009B22A5" w:rsidRPr="009B22A5">
        <w:rPr>
          <w:highlight w:val="yellow"/>
        </w:rPr>
        <w:t>R:</w:t>
      </w:r>
      <w:r w:rsidR="009B22A5">
        <w:t xml:space="preserve"> </w:t>
      </w:r>
      <w:r w:rsidRPr="00B93B5C">
        <w:drawing>
          <wp:inline distT="0" distB="0" distL="0" distR="0" wp14:anchorId="4B7738C6" wp14:editId="44A2D9B4">
            <wp:extent cx="6400800" cy="6230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0EFC" w14:textId="20AA23E1" w:rsidR="00167630" w:rsidRPr="00B93B5C" w:rsidRDefault="00167630" w:rsidP="00B93B5C">
      <w:pPr>
        <w:pStyle w:val="AnswerLineL50"/>
        <w:rPr>
          <w:rStyle w:val="AnswerGray"/>
          <w:b/>
          <w:shd w:val="clear" w:color="auto" w:fill="auto"/>
        </w:rPr>
      </w:pPr>
      <w:r>
        <w:t>Escriba sus respuestas aquí.</w:t>
      </w:r>
    </w:p>
    <w:p w14:paraId="58128AD9" w14:textId="77777777" w:rsidR="00167630" w:rsidRPr="001F4F1B" w:rsidRDefault="00167630" w:rsidP="00167630">
      <w:pPr>
        <w:pStyle w:val="Ttulo3"/>
      </w:pPr>
      <w:r>
        <w:t>Examine la ayuda de IOS.</w:t>
      </w:r>
    </w:p>
    <w:p w14:paraId="5A65949A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El IOS puede proporcionar ayuda para los comandos según el nivel al que se accede. La petición de entrada que se muestra actualmente se denomina </w:t>
      </w:r>
      <w:r w:rsidRPr="00066621">
        <w:rPr>
          <w:b/>
        </w:rPr>
        <w:t>Modo EXEC del usuario</w:t>
      </w:r>
      <w:r>
        <w:t xml:space="preserve"> y el dispositivo está esperando un comando. La forma más básica de solicitar ayuda es escribir un signo de interrogación (?) en la petición de entrada para mostrar una lista de comandos.</w:t>
      </w:r>
    </w:p>
    <w:p w14:paraId="0602B5C2" w14:textId="77777777" w:rsidR="00167630" w:rsidRDefault="00167630" w:rsidP="00167630">
      <w:pPr>
        <w:pStyle w:val="ConfigWindow"/>
      </w:pPr>
      <w:r>
        <w:t>Abra la ventana de configuración</w:t>
      </w:r>
    </w:p>
    <w:p w14:paraId="310396D7" w14:textId="77777777" w:rsidR="00167630" w:rsidRDefault="00167630" w:rsidP="00167630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?</w:t>
      </w:r>
    </w:p>
    <w:p w14:paraId="71BE74E5" w14:textId="77777777" w:rsidR="00167630" w:rsidRDefault="00167630" w:rsidP="00167630">
      <w:pPr>
        <w:pStyle w:val="Ttulo4"/>
      </w:pPr>
      <w:r>
        <w:t>Pregunta:</w:t>
      </w:r>
    </w:p>
    <w:p w14:paraId="32975746" w14:textId="3E65C8DA" w:rsidR="00167630" w:rsidRDefault="00167630" w:rsidP="00167630">
      <w:pPr>
        <w:pStyle w:val="BodyTextL50"/>
        <w:spacing w:before="0"/>
      </w:pPr>
      <w:r>
        <w:t>¿Qué comando comienza con la letra “C”?</w:t>
      </w:r>
      <w:r w:rsidR="00B93B5C">
        <w:t xml:space="preserve"> </w:t>
      </w:r>
      <w:r w:rsidR="00B93B5C" w:rsidRPr="00B93B5C">
        <w:rPr>
          <w:highlight w:val="yellow"/>
        </w:rPr>
        <w:t>R:</w:t>
      </w:r>
      <w:r w:rsidR="00B93B5C">
        <w:t xml:space="preserve"> </w:t>
      </w:r>
      <w:proofErr w:type="spellStart"/>
      <w:r w:rsidR="00B93B5C">
        <w:t>Connect</w:t>
      </w:r>
      <w:proofErr w:type="spellEnd"/>
    </w:p>
    <w:p w14:paraId="72FBE96D" w14:textId="77777777" w:rsidR="00167630" w:rsidRDefault="00167630" w:rsidP="00167630">
      <w:pPr>
        <w:pStyle w:val="AnswerLineL50"/>
      </w:pPr>
      <w:r>
        <w:t>Escriba sus respuestas aquí.</w:t>
      </w:r>
    </w:p>
    <w:p w14:paraId="4536E200" w14:textId="7FE2A60D" w:rsidR="00167630" w:rsidRPr="00C11D97" w:rsidRDefault="00167630" w:rsidP="00167630">
      <w:pPr>
        <w:pStyle w:val="BodyTextL50"/>
        <w:rPr>
          <w:rStyle w:val="AnswerGray"/>
        </w:rPr>
      </w:pPr>
    </w:p>
    <w:p w14:paraId="6588E6F3" w14:textId="77777777" w:rsidR="00167630" w:rsidRDefault="00167630" w:rsidP="00167630">
      <w:pPr>
        <w:pStyle w:val="SubStepAlpha"/>
        <w:numPr>
          <w:ilvl w:val="0"/>
          <w:numId w:val="0"/>
        </w:numPr>
        <w:ind w:left="1080"/>
      </w:pPr>
      <w:r>
        <w:t xml:space="preserve">En la petición de entrada, escriba t, seguido de un signo de interrogación (?). </w:t>
      </w:r>
    </w:p>
    <w:p w14:paraId="5010E705" w14:textId="77777777" w:rsidR="00167630" w:rsidRDefault="00167630" w:rsidP="00167630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337B967D" w14:textId="77777777" w:rsidR="00167630" w:rsidRDefault="00167630" w:rsidP="00167630">
      <w:pPr>
        <w:pStyle w:val="Ttulo4"/>
      </w:pPr>
      <w:r>
        <w:t>Pregunta:</w:t>
      </w:r>
    </w:p>
    <w:p w14:paraId="274913ED" w14:textId="2FA80773" w:rsidR="00167630" w:rsidRDefault="00167630" w:rsidP="00167630">
      <w:pPr>
        <w:pStyle w:val="BodyTextL50"/>
        <w:spacing w:before="0"/>
      </w:pPr>
      <w:r>
        <w:t>¿Qué comandos se muestran?</w:t>
      </w:r>
      <w:r w:rsidR="00B93B5C">
        <w:t xml:space="preserve"> </w:t>
      </w:r>
      <w:r w:rsidR="00B93B5C" w:rsidRPr="00B93B5C">
        <w:rPr>
          <w:highlight w:val="yellow"/>
        </w:rPr>
        <w:t>R:</w:t>
      </w:r>
      <w:r w:rsidR="00B93B5C">
        <w:t xml:space="preserve"> Telnet, terminal, </w:t>
      </w:r>
      <w:proofErr w:type="spellStart"/>
      <w:r w:rsidR="00B93B5C">
        <w:t>traceroute</w:t>
      </w:r>
      <w:proofErr w:type="spellEnd"/>
      <w:r w:rsidR="00B93B5C">
        <w:t>.</w:t>
      </w:r>
    </w:p>
    <w:p w14:paraId="398E2EC2" w14:textId="77777777" w:rsidR="00167630" w:rsidRDefault="00167630" w:rsidP="00167630">
      <w:pPr>
        <w:pStyle w:val="AnswerLineL50"/>
      </w:pPr>
      <w:r>
        <w:t>Escriba sus respuestas aquí.</w:t>
      </w:r>
    </w:p>
    <w:p w14:paraId="1EA4A324" w14:textId="2951A077" w:rsidR="00167630" w:rsidRPr="00324FED" w:rsidRDefault="00167630" w:rsidP="00167630">
      <w:pPr>
        <w:pStyle w:val="BodyTextL50"/>
        <w:rPr>
          <w:rStyle w:val="AnswerGray"/>
        </w:rPr>
      </w:pPr>
    </w:p>
    <w:p w14:paraId="2D136DAD" w14:textId="77777777" w:rsidR="00167630" w:rsidRDefault="00167630" w:rsidP="00167630">
      <w:pPr>
        <w:pStyle w:val="BodyTextL50"/>
      </w:pPr>
      <w:r>
        <w:t xml:space="preserve">En la petición de entrada, escriba te, seguido de un signo de interrogación (?). </w:t>
      </w:r>
    </w:p>
    <w:p w14:paraId="5D635844" w14:textId="77777777" w:rsidR="00167630" w:rsidRDefault="00167630" w:rsidP="00167630">
      <w:pPr>
        <w:pStyle w:val="CMD"/>
      </w:pPr>
      <w:r>
        <w:t xml:space="preserve">S1&gt; </w:t>
      </w:r>
      <w:r>
        <w:rPr>
          <w:b/>
        </w:rPr>
        <w:t>te?</w:t>
      </w:r>
      <w:r>
        <w:t xml:space="preserve"> </w:t>
      </w:r>
    </w:p>
    <w:p w14:paraId="473E216A" w14:textId="77777777" w:rsidR="00167630" w:rsidRDefault="00167630" w:rsidP="00167630">
      <w:pPr>
        <w:pStyle w:val="Ttulo4"/>
      </w:pPr>
      <w:r>
        <w:t>Pregunta:</w:t>
      </w:r>
    </w:p>
    <w:p w14:paraId="3594AAE3" w14:textId="710AF474" w:rsidR="00167630" w:rsidRDefault="00167630" w:rsidP="00167630">
      <w:pPr>
        <w:pStyle w:val="BodyTextL50"/>
        <w:spacing w:before="0"/>
      </w:pPr>
      <w:r>
        <w:t>¿Qué comandos se muestran?</w:t>
      </w:r>
      <w:r w:rsidR="00B93B5C">
        <w:t xml:space="preserve"> </w:t>
      </w:r>
      <w:r w:rsidR="00B93B5C" w:rsidRPr="00B93B5C">
        <w:rPr>
          <w:highlight w:val="yellow"/>
        </w:rPr>
        <w:t>R:</w:t>
      </w:r>
      <w:r w:rsidR="00B93B5C">
        <w:t xml:space="preserve"> Telnet, terminal.</w:t>
      </w:r>
    </w:p>
    <w:p w14:paraId="3875C7F4" w14:textId="77777777" w:rsidR="00167630" w:rsidRDefault="00167630" w:rsidP="00167630">
      <w:pPr>
        <w:pStyle w:val="BodyTextL50"/>
        <w:spacing w:before="0"/>
      </w:pPr>
    </w:p>
    <w:p w14:paraId="236C95F7" w14:textId="7B283AA5" w:rsidR="00167630" w:rsidRPr="001446BD" w:rsidRDefault="00167630" w:rsidP="00167630">
      <w:pPr>
        <w:pStyle w:val="BodyTextL50"/>
        <w:rPr>
          <w:rStyle w:val="AnswerGray"/>
        </w:rPr>
      </w:pPr>
    </w:p>
    <w:p w14:paraId="17C1F3DC" w14:textId="77777777" w:rsidR="00167630" w:rsidRDefault="00167630" w:rsidP="00167630">
      <w:pPr>
        <w:pStyle w:val="BodyTextL50"/>
      </w:pPr>
      <w:r>
        <w:t xml:space="preserve">Este tipo de ayuda se conoce como ayuda sensible al contexto. Proporciona más información a medida que se expanden los comandos. </w:t>
      </w:r>
    </w:p>
    <w:p w14:paraId="06B4EB35" w14:textId="77777777" w:rsidR="00167630" w:rsidRDefault="00167630" w:rsidP="00167630">
      <w:pPr>
        <w:pStyle w:val="Ttulo2"/>
        <w:numPr>
          <w:ilvl w:val="0"/>
          <w:numId w:val="11"/>
        </w:numPr>
      </w:pPr>
      <w:r>
        <w:t>Explore de los modos EXEC</w:t>
      </w:r>
    </w:p>
    <w:p w14:paraId="65B01124" w14:textId="77777777" w:rsidR="00167630" w:rsidRPr="00996661" w:rsidRDefault="00167630" w:rsidP="00167630">
      <w:pPr>
        <w:pStyle w:val="BodyTextL25"/>
      </w:pPr>
      <w:r>
        <w:t>En la Parte 2 de esta actividad, cambiará al modo EXEC privilegiado y emitirá comandos adicionales</w:t>
      </w:r>
    </w:p>
    <w:p w14:paraId="2E8E7775" w14:textId="77777777" w:rsidR="00167630" w:rsidRPr="009B5794" w:rsidRDefault="00167630" w:rsidP="00167630">
      <w:pPr>
        <w:pStyle w:val="Ttulo3"/>
        <w:numPr>
          <w:ilvl w:val="2"/>
          <w:numId w:val="18"/>
        </w:numPr>
      </w:pPr>
      <w:r>
        <w:t>Ingrese al modo EXEC con privilegios.</w:t>
      </w:r>
    </w:p>
    <w:p w14:paraId="2A899421" w14:textId="77777777" w:rsidR="00167630" w:rsidRDefault="00167630" w:rsidP="00167630">
      <w:pPr>
        <w:pStyle w:val="SubStepAlpha"/>
        <w:numPr>
          <w:ilvl w:val="0"/>
          <w:numId w:val="0"/>
        </w:numPr>
        <w:ind w:left="1080" w:hanging="360"/>
      </w:pPr>
      <w:r>
        <w:t>En la petición de entrada, escriba el signo de interrogación (</w:t>
      </w:r>
      <w:r w:rsidRPr="00066621">
        <w:rPr>
          <w:b/>
        </w:rPr>
        <w:t>?</w:t>
      </w:r>
      <w:r>
        <w:t>).</w:t>
      </w:r>
    </w:p>
    <w:p w14:paraId="7B047A8B" w14:textId="77777777" w:rsidR="00167630" w:rsidRDefault="00167630" w:rsidP="00167630">
      <w:pPr>
        <w:pStyle w:val="CMD"/>
        <w:rPr>
          <w:b/>
        </w:rPr>
      </w:pPr>
      <w:r>
        <w:t xml:space="preserve">S1&gt; </w:t>
      </w:r>
      <w:r w:rsidRPr="001446BD">
        <w:rPr>
          <w:b/>
        </w:rPr>
        <w:t>?</w:t>
      </w:r>
    </w:p>
    <w:p w14:paraId="75DE2E6A" w14:textId="77777777" w:rsidR="00167630" w:rsidRPr="00A572DC" w:rsidRDefault="00167630" w:rsidP="00167630">
      <w:pPr>
        <w:pStyle w:val="Ttulo4"/>
      </w:pPr>
      <w:r>
        <w:t>Pregunta:</w:t>
      </w:r>
    </w:p>
    <w:p w14:paraId="67A78587" w14:textId="4C50FF99" w:rsidR="00167630" w:rsidRDefault="00167630" w:rsidP="00167630">
      <w:pPr>
        <w:pStyle w:val="BodyTextL50"/>
        <w:spacing w:before="0"/>
        <w:rPr>
          <w:b/>
          <w:lang w:val="es-CR"/>
        </w:rPr>
      </w:pPr>
      <w:r w:rsidRPr="009C58E0">
        <w:rPr>
          <w:lang w:val="es-CR"/>
        </w:rPr>
        <w:t xml:space="preserve">¿Qué información se muestra para el comando </w:t>
      </w:r>
      <w:proofErr w:type="spellStart"/>
      <w:r w:rsidRPr="009C58E0">
        <w:rPr>
          <w:b/>
          <w:lang w:val="es-CR"/>
        </w:rPr>
        <w:t>enable</w:t>
      </w:r>
      <w:proofErr w:type="spellEnd"/>
      <w:r>
        <w:rPr>
          <w:b/>
          <w:lang w:val="es-CR"/>
        </w:rPr>
        <w:t>?</w:t>
      </w:r>
      <w:r w:rsidR="00B93B5C">
        <w:rPr>
          <w:b/>
          <w:lang w:val="es-CR"/>
        </w:rPr>
        <w:t xml:space="preserve"> </w:t>
      </w:r>
    </w:p>
    <w:p w14:paraId="03C7FC0F" w14:textId="6D2CC2DF" w:rsidR="00167630" w:rsidRPr="00B93B5C" w:rsidRDefault="00B93B5C" w:rsidP="00167630">
      <w:pPr>
        <w:pStyle w:val="BodyTextL50"/>
        <w:spacing w:before="0"/>
        <w:rPr>
          <w:bCs/>
          <w:lang w:val="en-US"/>
        </w:rPr>
      </w:pPr>
      <w:r w:rsidRPr="00B93B5C">
        <w:rPr>
          <w:bCs/>
          <w:highlight w:val="yellow"/>
          <w:lang w:val="en-US"/>
        </w:rPr>
        <w:t>R:</w:t>
      </w:r>
      <w:r w:rsidRPr="00B93B5C">
        <w:rPr>
          <w:bCs/>
          <w:lang w:val="en-US"/>
        </w:rPr>
        <w:t xml:space="preserve"> Turn on privileged c</w:t>
      </w:r>
      <w:r>
        <w:rPr>
          <w:bCs/>
          <w:lang w:val="en-US"/>
        </w:rPr>
        <w:t>ommands.</w:t>
      </w:r>
    </w:p>
    <w:p w14:paraId="3AD92FA3" w14:textId="77777777" w:rsidR="00167630" w:rsidRPr="00B93B5C" w:rsidRDefault="00167630" w:rsidP="00167630">
      <w:pPr>
        <w:pStyle w:val="BodyTextL50"/>
        <w:spacing w:before="0"/>
        <w:ind w:left="0"/>
        <w:rPr>
          <w:lang w:val="en-US"/>
        </w:rPr>
      </w:pPr>
    </w:p>
    <w:p w14:paraId="2B8CCDA2" w14:textId="77777777" w:rsidR="00167630" w:rsidRDefault="00167630" w:rsidP="00167630">
      <w:pPr>
        <w:pStyle w:val="SubStepAlpha"/>
        <w:numPr>
          <w:ilvl w:val="0"/>
          <w:numId w:val="0"/>
        </w:numPr>
        <w:ind w:left="1080" w:hanging="360"/>
      </w:pPr>
      <w:proofErr w:type="spellStart"/>
      <w:r>
        <w:t>Type</w:t>
      </w:r>
      <w:proofErr w:type="spellEnd"/>
      <w:r>
        <w:t xml:space="preserve"> </w:t>
      </w:r>
      <w:r w:rsidRPr="00A572DC">
        <w:rPr>
          <w:b/>
        </w:rPr>
        <w:t>en</w:t>
      </w:r>
      <w:r>
        <w:t xml:space="preserve"> y presione la tecla </w:t>
      </w:r>
      <w:proofErr w:type="spellStart"/>
      <w:r w:rsidRPr="00A572DC">
        <w:rPr>
          <w:b/>
        </w:rPr>
        <w:t>Tab</w:t>
      </w:r>
      <w:proofErr w:type="spellEnd"/>
      <w:r>
        <w:t>.</w:t>
      </w:r>
    </w:p>
    <w:p w14:paraId="53B99D23" w14:textId="77777777" w:rsidR="00167630" w:rsidRDefault="00167630" w:rsidP="00167630">
      <w:pPr>
        <w:pStyle w:val="CMD"/>
        <w:rPr>
          <w:b/>
        </w:rPr>
      </w:pPr>
      <w:r>
        <w:t xml:space="preserve">S1&gt; </w:t>
      </w:r>
      <w:r>
        <w:rPr>
          <w:b/>
        </w:rPr>
        <w:t>en&lt;</w:t>
      </w:r>
      <w:proofErr w:type="spellStart"/>
      <w:r>
        <w:rPr>
          <w:b/>
        </w:rPr>
        <w:t>Tab</w:t>
      </w:r>
      <w:proofErr w:type="spellEnd"/>
      <w:r>
        <w:rPr>
          <w:b/>
        </w:rPr>
        <w:t>&gt;</w:t>
      </w:r>
    </w:p>
    <w:p w14:paraId="12CE2707" w14:textId="77777777" w:rsidR="00167630" w:rsidRPr="00A572DC" w:rsidRDefault="00167630" w:rsidP="00167630">
      <w:pPr>
        <w:pStyle w:val="Ttulo4"/>
      </w:pPr>
      <w:r>
        <w:t>Pregunta:</w:t>
      </w:r>
    </w:p>
    <w:p w14:paraId="7F37B22C" w14:textId="56BC9D3C" w:rsidR="00167630" w:rsidRPr="00B93B5C" w:rsidRDefault="00167630" w:rsidP="00B93B5C">
      <w:pPr>
        <w:pStyle w:val="BodyTextL50"/>
        <w:spacing w:before="0"/>
        <w:rPr>
          <w:rStyle w:val="AnswerGray"/>
          <w:b w:val="0"/>
          <w:shd w:val="clear" w:color="auto" w:fill="auto"/>
        </w:rPr>
      </w:pPr>
      <w:r>
        <w:t xml:space="preserve">¿Qué se muestra después de presionar la tecla </w:t>
      </w:r>
      <w:r w:rsidRPr="00A572DC">
        <w:rPr>
          <w:b/>
        </w:rPr>
        <w:t>Tabulación</w:t>
      </w:r>
      <w:r>
        <w:t>?</w:t>
      </w:r>
      <w:r w:rsidR="00B93B5C">
        <w:t xml:space="preserve"> </w:t>
      </w:r>
      <w:r w:rsidR="00B93B5C" w:rsidRPr="00B93B5C">
        <w:rPr>
          <w:highlight w:val="yellow"/>
        </w:rPr>
        <w:t>R:</w:t>
      </w:r>
      <w:r w:rsidR="00B93B5C">
        <w:t xml:space="preserve"> </w:t>
      </w:r>
      <w:proofErr w:type="spellStart"/>
      <w:r w:rsidR="00B93B5C">
        <w:t>enable</w:t>
      </w:r>
      <w:proofErr w:type="spellEnd"/>
    </w:p>
    <w:p w14:paraId="16BB3F91" w14:textId="77777777" w:rsidR="00167630" w:rsidRPr="00A572DC" w:rsidRDefault="00167630" w:rsidP="00167630">
      <w:pPr>
        <w:pStyle w:val="BodyTextL50"/>
      </w:pPr>
      <w:r>
        <w:t xml:space="preserve">Esto se llama finalización de comando (o finalización de tabulación). Cuando se escribe parte de un comando, la tecla </w:t>
      </w:r>
      <w:proofErr w:type="spellStart"/>
      <w:r w:rsidRPr="00A572DC">
        <w:rPr>
          <w:b/>
        </w:rPr>
        <w:t>Tab</w:t>
      </w:r>
      <w:proofErr w:type="spellEnd"/>
      <w:r>
        <w:t xml:space="preserve"> se puede utilizar para completar el comando parcial. Si los caracteres que se escriben son suficientes para formar un comando único, como en el caso del comando </w:t>
      </w:r>
      <w:proofErr w:type="spellStart"/>
      <w:r w:rsidRPr="00A572DC">
        <w:rPr>
          <w:b/>
        </w:rPr>
        <w:t>enable</w:t>
      </w:r>
      <w:proofErr w:type="spellEnd"/>
      <w:r>
        <w:t xml:space="preserve">, se muestra la parte restante. </w:t>
      </w:r>
    </w:p>
    <w:p w14:paraId="288261A3" w14:textId="77777777" w:rsidR="00167630" w:rsidRDefault="00167630" w:rsidP="00167630">
      <w:pPr>
        <w:pStyle w:val="Ttulo4"/>
      </w:pPr>
      <w:r>
        <w:t>Pregunta:</w:t>
      </w:r>
    </w:p>
    <w:p w14:paraId="2CE87A64" w14:textId="392F9A5B" w:rsidR="00167630" w:rsidRDefault="00167630" w:rsidP="00167630">
      <w:pPr>
        <w:pStyle w:val="BodyTextL50"/>
        <w:spacing w:before="0"/>
      </w:pPr>
      <w:r>
        <w:t xml:space="preserve">¿Qué ocurriría si escribiera </w:t>
      </w:r>
      <w:r>
        <w:rPr>
          <w:b/>
        </w:rPr>
        <w:t>te&lt;</w:t>
      </w:r>
      <w:proofErr w:type="spellStart"/>
      <w:r>
        <w:rPr>
          <w:b/>
        </w:rPr>
        <w:t>Tab</w:t>
      </w:r>
      <w:proofErr w:type="spellEnd"/>
      <w:r>
        <w:rPr>
          <w:b/>
        </w:rPr>
        <w:t>&gt;</w:t>
      </w:r>
      <w:r>
        <w:t xml:space="preserve"> en la petición de entrada?</w:t>
      </w:r>
      <w:r w:rsidR="00B93B5C">
        <w:t xml:space="preserve"> </w:t>
      </w:r>
      <w:r w:rsidR="00B93B5C" w:rsidRPr="00B93B5C">
        <w:rPr>
          <w:highlight w:val="yellow"/>
        </w:rPr>
        <w:t>R:</w:t>
      </w:r>
      <w:r w:rsidR="00B93B5C">
        <w:t xml:space="preserve"> No pasa nada. Supongo que como hay dos comandos no </w:t>
      </w:r>
      <w:proofErr w:type="spellStart"/>
      <w:r w:rsidR="00B93B5C">
        <w:t>acompleta</w:t>
      </w:r>
      <w:proofErr w:type="spellEnd"/>
      <w:r w:rsidR="00B93B5C">
        <w:t xml:space="preserve"> ninguno.</w:t>
      </w:r>
    </w:p>
    <w:p w14:paraId="3039662B" w14:textId="77777777" w:rsidR="00167630" w:rsidRPr="00167630" w:rsidRDefault="00167630" w:rsidP="00B93B5C">
      <w:pPr>
        <w:pStyle w:val="BodyTextL50"/>
        <w:ind w:left="0"/>
      </w:pPr>
    </w:p>
    <w:p w14:paraId="33F855B8" w14:textId="77777777" w:rsidR="00167630" w:rsidRDefault="00167630" w:rsidP="00167630">
      <w:pPr>
        <w:pStyle w:val="SubStepAlpha"/>
        <w:numPr>
          <w:ilvl w:val="0"/>
          <w:numId w:val="0"/>
        </w:numPr>
        <w:ind w:left="1080" w:hanging="360"/>
      </w:pPr>
      <w:r>
        <w:t xml:space="preserve">Introduzca el comando </w:t>
      </w:r>
      <w:proofErr w:type="spellStart"/>
      <w:r w:rsidRPr="00D572A8">
        <w:rPr>
          <w:b/>
        </w:rPr>
        <w:t>enable</w:t>
      </w:r>
      <w:proofErr w:type="spellEnd"/>
      <w:r>
        <w:t xml:space="preserve"> y presione ENTER.</w:t>
      </w:r>
    </w:p>
    <w:p w14:paraId="58FD399A" w14:textId="77777777" w:rsidR="00167630" w:rsidRDefault="00167630" w:rsidP="00167630">
      <w:pPr>
        <w:pStyle w:val="Ttulo4"/>
      </w:pPr>
      <w:r>
        <w:t>Pregunta:</w:t>
      </w:r>
    </w:p>
    <w:p w14:paraId="0597A6E9" w14:textId="43612B35" w:rsidR="00167630" w:rsidRDefault="00167630" w:rsidP="00167630">
      <w:pPr>
        <w:pStyle w:val="BodyTextL50"/>
        <w:spacing w:before="0"/>
      </w:pPr>
      <w:r>
        <w:t>¿Cómo cambia la petición de entrada?</w:t>
      </w:r>
      <w:r w:rsidR="00B93B5C">
        <w:t xml:space="preserve"> </w:t>
      </w:r>
      <w:r w:rsidR="00B93B5C" w:rsidRPr="00B93B5C">
        <w:rPr>
          <w:highlight w:val="yellow"/>
        </w:rPr>
        <w:t>R:</w:t>
      </w:r>
      <w:r w:rsidR="00B93B5C">
        <w:t xml:space="preserve"> Cambia a modo privilegiado y en lugar de ser &gt; como en modo usuario pone S1#.</w:t>
      </w:r>
    </w:p>
    <w:p w14:paraId="3F2981AD" w14:textId="66B04FC6" w:rsidR="00167630" w:rsidRPr="008772F6" w:rsidRDefault="00167630" w:rsidP="00167630">
      <w:pPr>
        <w:spacing w:line="250" w:lineRule="auto"/>
        <w:ind w:left="715"/>
        <w:rPr>
          <w:rStyle w:val="AnswerGray"/>
        </w:rPr>
      </w:pPr>
    </w:p>
    <w:p w14:paraId="3660ACAE" w14:textId="77777777" w:rsidR="00167630" w:rsidRPr="00D572A8" w:rsidRDefault="00167630" w:rsidP="00167630">
      <w:pPr>
        <w:pStyle w:val="SubStepAlpha"/>
        <w:numPr>
          <w:ilvl w:val="0"/>
          <w:numId w:val="0"/>
        </w:numPr>
        <w:ind w:left="1080" w:hanging="360"/>
      </w:pPr>
      <w:r>
        <w:t>Cuando se le solicite, escriba el signo de interrogación (</w:t>
      </w:r>
      <w:r w:rsidRPr="00D572A8">
        <w:rPr>
          <w:b/>
        </w:rPr>
        <w:t>?</w:t>
      </w:r>
      <w:r>
        <w:t>).</w:t>
      </w:r>
    </w:p>
    <w:p w14:paraId="35CD5917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 w:rsidRPr="00D572A8">
        <w:rPr>
          <w:b/>
        </w:rPr>
        <w:t>?</w:t>
      </w:r>
      <w:r>
        <w:t xml:space="preserve"> </w:t>
      </w:r>
    </w:p>
    <w:p w14:paraId="21DFA4F1" w14:textId="77777777" w:rsidR="00167630" w:rsidRDefault="00167630" w:rsidP="00167630">
      <w:pPr>
        <w:pStyle w:val="BodyTextL50"/>
        <w:rPr>
          <w:szCs w:val="20"/>
        </w:rPr>
      </w:pPr>
      <w:r>
        <w:t>Antes había un comando que comenzaba con la letra “C” en el modo EXEC del usuario.</w:t>
      </w:r>
    </w:p>
    <w:p w14:paraId="1BC7865F" w14:textId="77777777" w:rsidR="00167630" w:rsidRDefault="00167630" w:rsidP="00167630">
      <w:pPr>
        <w:pStyle w:val="Ttulo4"/>
      </w:pPr>
      <w:r>
        <w:lastRenderedPageBreak/>
        <w:t>Pregunta:</w:t>
      </w:r>
    </w:p>
    <w:p w14:paraId="507AB5AA" w14:textId="01C36B25" w:rsidR="00167630" w:rsidRDefault="00167630" w:rsidP="00167630">
      <w:pPr>
        <w:pStyle w:val="BodyTextL50"/>
        <w:spacing w:before="0"/>
      </w:pPr>
      <w:r>
        <w:t>¿Cuántos comandos se muestran ahora que está activo el modo EXEC privilegiado? (</w:t>
      </w:r>
      <w:r w:rsidRPr="00D572A8">
        <w:rPr>
          <w:b/>
          <w:szCs w:val="20"/>
        </w:rPr>
        <w:t>Ayuda</w:t>
      </w:r>
      <w:r>
        <w:t xml:space="preserve">: puede escribir c? para que aparezcan solo los comandos que comienzan con la letra “C”) </w:t>
      </w:r>
    </w:p>
    <w:p w14:paraId="40F22A95" w14:textId="747DCBA8" w:rsidR="00B93B5C" w:rsidRPr="00B93B5C" w:rsidRDefault="00B93B5C" w:rsidP="00167630">
      <w:pPr>
        <w:pStyle w:val="BodyTextL50"/>
        <w:spacing w:before="0"/>
        <w:rPr>
          <w:lang w:val="en-US"/>
        </w:rPr>
      </w:pPr>
      <w:r w:rsidRPr="00B93B5C">
        <w:rPr>
          <w:highlight w:val="yellow"/>
          <w:lang w:val="en-US"/>
        </w:rPr>
        <w:t>R:</w:t>
      </w:r>
      <w:r w:rsidRPr="00B93B5C">
        <w:rPr>
          <w:lang w:val="en-US"/>
        </w:rPr>
        <w:t xml:space="preserve"> copy, clear, clock, configure</w:t>
      </w:r>
      <w:r>
        <w:rPr>
          <w:lang w:val="en-US"/>
        </w:rPr>
        <w:t xml:space="preserve">, connect. </w:t>
      </w:r>
    </w:p>
    <w:p w14:paraId="7C6C16F7" w14:textId="20826054" w:rsidR="00167630" w:rsidRPr="00B93B5C" w:rsidRDefault="00167630" w:rsidP="00167630">
      <w:pPr>
        <w:pStyle w:val="BodyTextL50"/>
        <w:rPr>
          <w:rStyle w:val="AnswerGray"/>
          <w:lang w:val="en-US"/>
        </w:rPr>
      </w:pPr>
    </w:p>
    <w:p w14:paraId="59B9F99D" w14:textId="77777777" w:rsidR="00167630" w:rsidRDefault="00167630" w:rsidP="00167630">
      <w:pPr>
        <w:pStyle w:val="Ttulo3"/>
      </w:pPr>
      <w:r>
        <w:t>Ingrese al modo de configuración global</w:t>
      </w:r>
    </w:p>
    <w:p w14:paraId="4EA9EDDA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Cuando se encuentra en el modo EXEC privilegiado, uno de los comandos que comienza con la letra “C” es </w:t>
      </w:r>
      <w:r w:rsidRPr="00066621">
        <w:rPr>
          <w:b/>
        </w:rPr>
        <w:t>configure</w:t>
      </w:r>
      <w:r>
        <w:t>. Escribe el comando completo o una parte suficiente como para que sea único. Presione la tecla &lt;</w:t>
      </w:r>
      <w:r w:rsidRPr="00066621">
        <w:rPr>
          <w:b/>
        </w:rPr>
        <w:t>Tabulación</w:t>
      </w:r>
      <w:r>
        <w:t>&gt; para emitir el comando y presione la tecla ENTER.</w:t>
      </w:r>
    </w:p>
    <w:p w14:paraId="68169AA9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configure </w:t>
      </w:r>
    </w:p>
    <w:p w14:paraId="463836C3" w14:textId="77777777" w:rsidR="00167630" w:rsidRPr="00EF7FE8" w:rsidRDefault="00167630" w:rsidP="00167630">
      <w:pPr>
        <w:pStyle w:val="Ttulo4"/>
      </w:pPr>
      <w:r>
        <w:t>Pregunta:</w:t>
      </w:r>
    </w:p>
    <w:p w14:paraId="7599A9DC" w14:textId="16A3EBE3" w:rsidR="00167630" w:rsidRDefault="00167630" w:rsidP="00167630">
      <w:pPr>
        <w:pStyle w:val="BodyTextL50"/>
        <w:spacing w:before="0"/>
      </w:pPr>
      <w:r>
        <w:t xml:space="preserve">¿Cuál es el mensaje que se muestra? </w:t>
      </w:r>
    </w:p>
    <w:p w14:paraId="27BB1784" w14:textId="3CDE0604" w:rsidR="00167630" w:rsidRPr="00882B2C" w:rsidRDefault="00882B2C" w:rsidP="00882B2C">
      <w:pPr>
        <w:pStyle w:val="BodyTextL50"/>
        <w:spacing w:before="0"/>
        <w:rPr>
          <w:rStyle w:val="AnswerGray"/>
          <w:b w:val="0"/>
          <w:shd w:val="clear" w:color="auto" w:fill="auto"/>
        </w:rPr>
      </w:pPr>
      <w:r w:rsidRPr="00882B2C">
        <w:rPr>
          <w:highlight w:val="yellow"/>
        </w:rPr>
        <w:t>R:</w:t>
      </w:r>
      <w:r>
        <w:t xml:space="preserve"> Configure y si doy de nuevo </w:t>
      </w:r>
      <w:proofErr w:type="spellStart"/>
      <w:r>
        <w:t>tab</w:t>
      </w:r>
      <w:proofErr w:type="spellEnd"/>
      <w:r>
        <w:t xml:space="preserve"> me aparece configure terminal.</w:t>
      </w:r>
    </w:p>
    <w:p w14:paraId="4F81FC6B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Presione </w:t>
      </w:r>
      <w:proofErr w:type="spellStart"/>
      <w:r>
        <w:t>Enter</w:t>
      </w:r>
      <w:proofErr w:type="spellEnd"/>
      <w:r>
        <w:t xml:space="preserve"> para aceptar el parámetro predeterminado que se encuentra entre corchetes </w:t>
      </w:r>
      <w:r w:rsidRPr="00EF7FE8">
        <w:rPr>
          <w:b/>
        </w:rPr>
        <w:t>[terminal]</w:t>
      </w:r>
      <w:r>
        <w:t xml:space="preserve">. </w:t>
      </w:r>
    </w:p>
    <w:p w14:paraId="48BD6A10" w14:textId="77777777" w:rsidR="00167630" w:rsidRPr="00EF7FE8" w:rsidRDefault="00167630" w:rsidP="00167630">
      <w:pPr>
        <w:pStyle w:val="Ttulo4"/>
      </w:pPr>
      <w:r>
        <w:t>Pregunta:</w:t>
      </w:r>
    </w:p>
    <w:p w14:paraId="259AD5CF" w14:textId="2C99A0D8" w:rsidR="00167630" w:rsidRDefault="00167630" w:rsidP="00167630">
      <w:pPr>
        <w:spacing w:before="0" w:after="120"/>
        <w:ind w:left="734" w:right="14"/>
        <w:rPr>
          <w:sz w:val="20"/>
        </w:rPr>
      </w:pPr>
      <w:r>
        <w:rPr>
          <w:sz w:val="20"/>
        </w:rPr>
        <w:t>¿Cómo cambia la petición de entrada?</w:t>
      </w:r>
    </w:p>
    <w:p w14:paraId="3BE52895" w14:textId="54DE001E" w:rsidR="00167630" w:rsidRPr="00882B2C" w:rsidRDefault="00882B2C" w:rsidP="00882B2C">
      <w:pPr>
        <w:spacing w:before="0" w:after="120"/>
        <w:ind w:left="734" w:right="14"/>
        <w:rPr>
          <w:rStyle w:val="AnswerGray"/>
          <w:b w:val="0"/>
          <w:szCs w:val="20"/>
          <w:shd w:val="clear" w:color="auto" w:fill="auto"/>
        </w:rPr>
      </w:pPr>
      <w:r w:rsidRPr="00882B2C">
        <w:rPr>
          <w:sz w:val="20"/>
          <w:highlight w:val="yellow"/>
        </w:rPr>
        <w:t>R:</w:t>
      </w:r>
      <w:r>
        <w:rPr>
          <w:sz w:val="20"/>
        </w:rPr>
        <w:t xml:space="preserve"> Ya no solo dice configure sino también terminal.</w:t>
      </w:r>
    </w:p>
    <w:p w14:paraId="6152C268" w14:textId="77777777" w:rsidR="00167630" w:rsidRPr="00EF7FE8" w:rsidRDefault="00167630" w:rsidP="00167630">
      <w:pPr>
        <w:pStyle w:val="SubStepAlpha"/>
        <w:numPr>
          <w:ilvl w:val="0"/>
          <w:numId w:val="0"/>
        </w:numPr>
        <w:ind w:left="730"/>
      </w:pPr>
      <w:r>
        <w:t xml:space="preserve">Esto se denomina modo de configuración global. Este modo se analizará en más detalle en las próximas actividades y prácticas de laboratorio. Por el momento, escriba </w:t>
      </w:r>
      <w:proofErr w:type="spellStart"/>
      <w:r w:rsidRPr="00EF7FE8">
        <w:rPr>
          <w:b/>
        </w:rPr>
        <w:t>end</w:t>
      </w:r>
      <w:proofErr w:type="spellEnd"/>
      <w:r>
        <w:t xml:space="preserve">, </w:t>
      </w:r>
      <w:proofErr w:type="spellStart"/>
      <w:r w:rsidRPr="00EF7FE8">
        <w:rPr>
          <w:b/>
        </w:rPr>
        <w:t>exit</w:t>
      </w:r>
      <w:proofErr w:type="spellEnd"/>
      <w:r>
        <w:t xml:space="preserve"> o </w:t>
      </w:r>
      <w:proofErr w:type="spellStart"/>
      <w:r w:rsidRPr="00EF7FE8">
        <w:rPr>
          <w:b/>
        </w:rPr>
        <w:t>Ctrl</w:t>
      </w:r>
      <w:proofErr w:type="spellEnd"/>
      <w:r w:rsidRPr="00EF7FE8">
        <w:rPr>
          <w:b/>
        </w:rPr>
        <w:t>-Z</w:t>
      </w:r>
      <w:r>
        <w:t xml:space="preserve"> para volver al modo EXEC privilegiado. </w:t>
      </w:r>
    </w:p>
    <w:p w14:paraId="3EF8E74C" w14:textId="77777777" w:rsidR="00167630" w:rsidRDefault="00167630" w:rsidP="00167630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EF7FE8">
        <w:rPr>
          <w:b/>
        </w:rPr>
        <w:t>exit</w:t>
      </w:r>
      <w:proofErr w:type="spellEnd"/>
    </w:p>
    <w:p w14:paraId="6DCE2E71" w14:textId="77777777" w:rsidR="00167630" w:rsidRDefault="00167630" w:rsidP="00167630">
      <w:pPr>
        <w:pStyle w:val="CMD"/>
      </w:pPr>
      <w:r>
        <w:t>S1#</w:t>
      </w:r>
    </w:p>
    <w:p w14:paraId="19D88B1B" w14:textId="77777777" w:rsidR="00167630" w:rsidRDefault="00167630" w:rsidP="00167630">
      <w:pPr>
        <w:pStyle w:val="Ttulo2"/>
        <w:numPr>
          <w:ilvl w:val="0"/>
          <w:numId w:val="11"/>
        </w:numPr>
      </w:pPr>
      <w:r>
        <w:t>Configuración del reloj</w:t>
      </w:r>
    </w:p>
    <w:p w14:paraId="235D4D92" w14:textId="77777777" w:rsidR="00167630" w:rsidRPr="00B83D6C" w:rsidRDefault="00167630" w:rsidP="00167630">
      <w:pPr>
        <w:pStyle w:val="Ttulo3"/>
        <w:numPr>
          <w:ilvl w:val="2"/>
          <w:numId w:val="18"/>
        </w:numPr>
        <w:rPr>
          <w:rFonts w:eastAsia="Arial"/>
        </w:rPr>
      </w:pPr>
      <w:r>
        <w:t xml:space="preserve">Utilice el comando </w:t>
      </w:r>
      <w:proofErr w:type="spellStart"/>
      <w:r>
        <w:t>clock</w:t>
      </w:r>
      <w:proofErr w:type="spellEnd"/>
      <w:r>
        <w:t xml:space="preserve">. </w:t>
      </w:r>
    </w:p>
    <w:p w14:paraId="4D75ADCF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Utilice el comando </w:t>
      </w:r>
      <w:proofErr w:type="spellStart"/>
      <w:r w:rsidRPr="00066621">
        <w:rPr>
          <w:b/>
        </w:rPr>
        <w:t>clock</w:t>
      </w:r>
      <w:proofErr w:type="spellEnd"/>
      <w:r>
        <w:t xml:space="preserve"> para explorar en más detalle la ayuda y la sintaxis de comandos. Escriba </w:t>
      </w:r>
      <w:r>
        <w:rPr>
          <w:b/>
        </w:rPr>
        <w:t xml:space="preserve">show </w:t>
      </w:r>
      <w:proofErr w:type="spellStart"/>
      <w:r>
        <w:rPr>
          <w:b/>
        </w:rPr>
        <w:t>clock</w:t>
      </w:r>
      <w:proofErr w:type="spellEnd"/>
      <w:r>
        <w:t xml:space="preserve">  en la solicitud privilegiada de EXEC. </w:t>
      </w:r>
    </w:p>
    <w:p w14:paraId="3699BAE3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show </w:t>
      </w:r>
      <w:proofErr w:type="spellStart"/>
      <w:r w:rsidRPr="00B83D6C">
        <w:rPr>
          <w:b/>
        </w:rPr>
        <w:t>clock</w:t>
      </w:r>
      <w:proofErr w:type="spellEnd"/>
    </w:p>
    <w:p w14:paraId="42A36464" w14:textId="77777777" w:rsidR="00167630" w:rsidRPr="00F0159E" w:rsidRDefault="00167630" w:rsidP="00167630">
      <w:pPr>
        <w:pStyle w:val="Ttulo4"/>
        <w:rPr>
          <w:rFonts w:eastAsia="Arial" w:cs="Arial"/>
        </w:rPr>
      </w:pPr>
      <w:r>
        <w:t>Pregunta:</w:t>
      </w:r>
    </w:p>
    <w:p w14:paraId="114F2693" w14:textId="63B76480" w:rsidR="00167630" w:rsidRDefault="00167630" w:rsidP="00167630">
      <w:pPr>
        <w:pStyle w:val="BodyTextL50"/>
        <w:spacing w:before="0"/>
      </w:pPr>
      <w:r>
        <w:t>¿Qué información aparece en pantalla? ¿Cuál es el año que se muestra?</w:t>
      </w:r>
    </w:p>
    <w:p w14:paraId="29684E96" w14:textId="5F569429" w:rsidR="00167630" w:rsidRPr="00882B2C" w:rsidRDefault="00882B2C" w:rsidP="00882B2C">
      <w:pPr>
        <w:pStyle w:val="BodyTextL50"/>
        <w:spacing w:before="0"/>
      </w:pPr>
      <w:r w:rsidRPr="00882B2C">
        <w:rPr>
          <w:highlight w:val="yellow"/>
        </w:rPr>
        <w:t>R:</w:t>
      </w:r>
      <w:r>
        <w:t xml:space="preserve"> 22:18:34.299 UTC </w:t>
      </w:r>
      <w:proofErr w:type="spellStart"/>
      <w:r>
        <w:t>Sun</w:t>
      </w:r>
      <w:proofErr w:type="spellEnd"/>
      <w:r>
        <w:t xml:space="preserve"> Feb 28 1993. </w:t>
      </w:r>
    </w:p>
    <w:p w14:paraId="2CCC9CB5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Use la ayuda contextual y el comando </w:t>
      </w:r>
      <w:proofErr w:type="spellStart"/>
      <w:r w:rsidRPr="00F0159E">
        <w:rPr>
          <w:b/>
        </w:rPr>
        <w:t>clock</w:t>
      </w:r>
      <w:proofErr w:type="spellEnd"/>
      <w:r>
        <w:t xml:space="preserve"> para configurar la hora del interruptor a la hora actual. Introduzca el comando </w:t>
      </w:r>
      <w:proofErr w:type="spellStart"/>
      <w:r w:rsidRPr="00F0159E">
        <w:rPr>
          <w:b/>
        </w:rPr>
        <w:t>clock</w:t>
      </w:r>
      <w:proofErr w:type="spellEnd"/>
      <w:r>
        <w:t xml:space="preserve"> y presione la tecla </w:t>
      </w:r>
      <w:proofErr w:type="spellStart"/>
      <w:r>
        <w:t>Intro</w:t>
      </w:r>
      <w:proofErr w:type="spellEnd"/>
      <w:r>
        <w:t xml:space="preserve">. </w:t>
      </w:r>
    </w:p>
    <w:p w14:paraId="40A4A717" w14:textId="77777777" w:rsidR="00167630" w:rsidRDefault="00167630" w:rsidP="00167630">
      <w:pPr>
        <w:pStyle w:val="CMD"/>
        <w:rPr>
          <w:b/>
        </w:rPr>
      </w:pPr>
      <w:r>
        <w:t xml:space="preserve">S1# </w:t>
      </w:r>
      <w:proofErr w:type="spellStart"/>
      <w:r w:rsidRPr="00EA1447">
        <w:rPr>
          <w:b/>
        </w:rPr>
        <w:t>clock</w:t>
      </w:r>
      <w:proofErr w:type="spellEnd"/>
      <w:r w:rsidRPr="00EA1447">
        <w:rPr>
          <w:b/>
        </w:rPr>
        <w:t>&lt;ENTER&gt;</w:t>
      </w:r>
    </w:p>
    <w:p w14:paraId="07AB074F" w14:textId="77777777" w:rsidR="00167630" w:rsidRPr="00F0159E" w:rsidRDefault="00167630" w:rsidP="00167630">
      <w:pPr>
        <w:pStyle w:val="Ttulo4"/>
        <w:rPr>
          <w:rFonts w:eastAsia="Arial" w:cs="Arial"/>
        </w:rPr>
      </w:pPr>
      <w:r>
        <w:t>Pregunta</w:t>
      </w:r>
    </w:p>
    <w:p w14:paraId="47440F08" w14:textId="47C8E03D" w:rsidR="00167630" w:rsidRDefault="00167630" w:rsidP="00167630">
      <w:pPr>
        <w:spacing w:before="0" w:after="110" w:line="253" w:lineRule="auto"/>
        <w:ind w:left="730" w:right="14" w:hanging="10"/>
        <w:jc w:val="both"/>
        <w:rPr>
          <w:color w:val="000000"/>
          <w:sz w:val="20"/>
        </w:rPr>
      </w:pPr>
      <w:r>
        <w:rPr>
          <w:color w:val="000000"/>
          <w:sz w:val="20"/>
        </w:rPr>
        <w:t>¿Qué información aparece en pantalla?</w:t>
      </w:r>
      <w:r w:rsidR="00882B2C">
        <w:rPr>
          <w:color w:val="000000"/>
          <w:sz w:val="20"/>
        </w:rPr>
        <w:t xml:space="preserve"> </w:t>
      </w:r>
      <w:r w:rsidR="00882B2C" w:rsidRPr="00882B2C">
        <w:rPr>
          <w:color w:val="000000"/>
          <w:sz w:val="20"/>
          <w:highlight w:val="yellow"/>
        </w:rPr>
        <w:t>R:</w:t>
      </w:r>
      <w:r w:rsidR="00882B2C">
        <w:rPr>
          <w:color w:val="000000"/>
          <w:sz w:val="20"/>
        </w:rPr>
        <w:t xml:space="preserve"> %Incomplete </w:t>
      </w:r>
      <w:proofErr w:type="spellStart"/>
      <w:r w:rsidR="00882B2C">
        <w:rPr>
          <w:color w:val="000000"/>
          <w:sz w:val="20"/>
        </w:rPr>
        <w:t>command</w:t>
      </w:r>
      <w:proofErr w:type="spellEnd"/>
      <w:r w:rsidR="00882B2C">
        <w:rPr>
          <w:color w:val="000000"/>
          <w:sz w:val="20"/>
        </w:rPr>
        <w:t>.</w:t>
      </w:r>
    </w:p>
    <w:p w14:paraId="68F07B2B" w14:textId="68B96559" w:rsidR="00167630" w:rsidRPr="00452714" w:rsidRDefault="00882B2C" w:rsidP="00167630">
      <w:pPr>
        <w:spacing w:before="0" w:after="110" w:line="253" w:lineRule="auto"/>
        <w:ind w:right="14"/>
        <w:jc w:val="both"/>
        <w:rPr>
          <w:rStyle w:val="AnswerGray"/>
        </w:rPr>
      </w:pPr>
      <w:r>
        <w:rPr>
          <w:b/>
          <w:i/>
          <w:color w:val="FFFFFF" w:themeColor="background1"/>
          <w:sz w:val="20"/>
        </w:rPr>
        <w:tab/>
      </w:r>
    </w:p>
    <w:p w14:paraId="6CB21CDA" w14:textId="77777777" w:rsidR="00167630" w:rsidRDefault="00167630" w:rsidP="00167630">
      <w:pPr>
        <w:pStyle w:val="SubStepAlpha"/>
        <w:numPr>
          <w:ilvl w:val="0"/>
          <w:numId w:val="0"/>
        </w:numPr>
        <w:ind w:left="730"/>
      </w:pPr>
      <w:r>
        <w:t xml:space="preserve">El mensaje “% Incomplete </w:t>
      </w:r>
      <w:proofErr w:type="spellStart"/>
      <w:r>
        <w:t>command</w:t>
      </w:r>
      <w:proofErr w:type="spellEnd"/>
      <w:r>
        <w:t xml:space="preserve">” se regresa a IOS. Esto significa que el comando </w:t>
      </w:r>
      <w:proofErr w:type="spellStart"/>
      <w:r w:rsidRPr="00F0159E">
        <w:rPr>
          <w:b/>
        </w:rPr>
        <w:t>clock</w:t>
      </w:r>
      <w:proofErr w:type="spellEnd"/>
      <w:r>
        <w:t xml:space="preserve"> necesita más parámetros. Cuando se necesita más información, se puede proporcionar ayuda escribiendo un espacio después del comando y el signo de interrogación (?). </w:t>
      </w:r>
    </w:p>
    <w:p w14:paraId="0809B72F" w14:textId="77777777" w:rsidR="00167630" w:rsidRDefault="00167630" w:rsidP="00167630">
      <w:pPr>
        <w:pStyle w:val="CMD"/>
        <w:rPr>
          <w:b/>
        </w:rPr>
      </w:pPr>
      <w:r>
        <w:t xml:space="preserve">S1# </w:t>
      </w:r>
      <w:proofErr w:type="spellStart"/>
      <w:r w:rsidRPr="00EA1447">
        <w:rPr>
          <w:b/>
        </w:rPr>
        <w:t>clock</w:t>
      </w:r>
      <w:proofErr w:type="spellEnd"/>
      <w:r w:rsidRPr="00EA1447">
        <w:rPr>
          <w:b/>
        </w:rPr>
        <w:t xml:space="preserve"> ?</w:t>
      </w:r>
    </w:p>
    <w:p w14:paraId="77C52D69" w14:textId="77777777" w:rsidR="00167630" w:rsidRDefault="00167630" w:rsidP="00167630">
      <w:pPr>
        <w:pStyle w:val="Ttulo4"/>
        <w:rPr>
          <w:rFonts w:eastAsia="Arial"/>
        </w:rPr>
      </w:pPr>
      <w:r>
        <w:t>Pregunta:</w:t>
      </w:r>
    </w:p>
    <w:p w14:paraId="626BFCD8" w14:textId="74E8D2D9" w:rsidR="00167630" w:rsidRPr="00882B2C" w:rsidRDefault="00167630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  <w:lang w:val="en-US"/>
        </w:rPr>
      </w:pPr>
      <w:r>
        <w:rPr>
          <w:color w:val="000000"/>
          <w:sz w:val="20"/>
        </w:rPr>
        <w:t>¿Qué información aparece en pantalla?</w:t>
      </w:r>
      <w:r w:rsidR="00882B2C">
        <w:rPr>
          <w:color w:val="000000"/>
          <w:sz w:val="20"/>
        </w:rPr>
        <w:t xml:space="preserve"> </w:t>
      </w:r>
      <w:r w:rsidR="00882B2C" w:rsidRPr="00882B2C">
        <w:rPr>
          <w:color w:val="000000"/>
          <w:sz w:val="20"/>
          <w:highlight w:val="yellow"/>
          <w:lang w:val="en-US"/>
        </w:rPr>
        <w:t>R:</w:t>
      </w:r>
      <w:r w:rsidR="00882B2C" w:rsidRPr="00882B2C">
        <w:rPr>
          <w:color w:val="000000"/>
          <w:sz w:val="20"/>
          <w:lang w:val="en-US"/>
        </w:rPr>
        <w:t xml:space="preserve"> set, set the t</w:t>
      </w:r>
      <w:r w:rsidR="00882B2C">
        <w:rPr>
          <w:color w:val="000000"/>
          <w:sz w:val="20"/>
          <w:lang w:val="en-US"/>
        </w:rPr>
        <w:t>ime and date.</w:t>
      </w:r>
    </w:p>
    <w:p w14:paraId="63CFD34B" w14:textId="3E6C3A55" w:rsidR="00167630" w:rsidRPr="009B22A5" w:rsidRDefault="00167630" w:rsidP="00167630">
      <w:pPr>
        <w:pStyle w:val="AnswerLineL50"/>
        <w:rPr>
          <w:lang w:val="es-MX"/>
        </w:rPr>
      </w:pPr>
      <w:r w:rsidRPr="009B22A5">
        <w:rPr>
          <w:lang w:val="es-MX"/>
        </w:rPr>
        <w:t>Escriba sus respuestas aquí.</w:t>
      </w:r>
    </w:p>
    <w:p w14:paraId="5906B05C" w14:textId="77777777" w:rsidR="00167630" w:rsidRPr="009B22A5" w:rsidRDefault="00167630" w:rsidP="00167630">
      <w:pPr>
        <w:pStyle w:val="BodyTextL50"/>
        <w:rPr>
          <w:lang w:val="es-MX"/>
        </w:rPr>
      </w:pPr>
    </w:p>
    <w:p w14:paraId="36E9C282" w14:textId="54E3B38E" w:rsidR="00167630" w:rsidRPr="009B22A5" w:rsidRDefault="00167630" w:rsidP="00167630">
      <w:pPr>
        <w:spacing w:before="0" w:after="110" w:line="253" w:lineRule="auto"/>
        <w:ind w:left="730" w:right="14" w:hanging="10"/>
        <w:jc w:val="both"/>
        <w:rPr>
          <w:rStyle w:val="AnswerGray"/>
          <w:lang w:val="es-MX"/>
        </w:rPr>
      </w:pPr>
    </w:p>
    <w:p w14:paraId="40D7BC09" w14:textId="77777777" w:rsidR="00167630" w:rsidRDefault="00167630" w:rsidP="00167630">
      <w:pPr>
        <w:pStyle w:val="SubStepAlpha"/>
        <w:numPr>
          <w:ilvl w:val="0"/>
          <w:numId w:val="0"/>
        </w:numPr>
        <w:ind w:left="730"/>
      </w:pPr>
      <w:r>
        <w:lastRenderedPageBreak/>
        <w:t xml:space="preserve">Configure el reloj con el comando </w:t>
      </w:r>
      <w:proofErr w:type="spellStart"/>
      <w:r w:rsidRPr="00F0159E">
        <w:rPr>
          <w:b/>
        </w:rPr>
        <w:t>clock</w:t>
      </w:r>
      <w:proofErr w:type="spellEnd"/>
      <w:r w:rsidRPr="00F0159E">
        <w:rPr>
          <w:b/>
        </w:rPr>
        <w:t xml:space="preserve"> set</w:t>
      </w:r>
      <w:r>
        <w:t>. Proceda por el comando un paso a la vez.</w:t>
      </w:r>
    </w:p>
    <w:p w14:paraId="2F5571B3" w14:textId="77777777" w:rsidR="00167630" w:rsidRDefault="00167630" w:rsidP="00167630">
      <w:pPr>
        <w:pStyle w:val="CMD"/>
        <w:rPr>
          <w:b/>
        </w:rPr>
      </w:pPr>
      <w:r>
        <w:t xml:space="preserve">S1#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 ?</w:t>
      </w:r>
    </w:p>
    <w:p w14:paraId="7BF79DFD" w14:textId="77777777" w:rsidR="00167630" w:rsidRPr="00F0159E" w:rsidRDefault="00167630" w:rsidP="00167630">
      <w:pPr>
        <w:pStyle w:val="Ttulo4"/>
        <w:rPr>
          <w:rFonts w:eastAsia="Arial" w:cs="Arial"/>
        </w:rPr>
      </w:pPr>
      <w:r>
        <w:t>Preguntas:</w:t>
      </w:r>
    </w:p>
    <w:p w14:paraId="6574FB6D" w14:textId="7CDD99C6" w:rsidR="00167630" w:rsidRPr="00882B2C" w:rsidRDefault="00167630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  <w:lang w:val="en-US"/>
        </w:rPr>
      </w:pPr>
      <w:r>
        <w:rPr>
          <w:color w:val="000000"/>
          <w:sz w:val="20"/>
        </w:rPr>
        <w:t>¿Qué información se solicita?</w:t>
      </w:r>
      <w:r w:rsidR="00882B2C">
        <w:rPr>
          <w:color w:val="000000"/>
          <w:sz w:val="20"/>
        </w:rPr>
        <w:t xml:space="preserve"> </w:t>
      </w:r>
      <w:r w:rsidR="00882B2C" w:rsidRPr="00882B2C">
        <w:rPr>
          <w:color w:val="000000"/>
          <w:sz w:val="20"/>
          <w:highlight w:val="yellow"/>
          <w:lang w:val="en-US"/>
        </w:rPr>
        <w:t>R:</w:t>
      </w:r>
      <w:r w:rsidR="00882B2C" w:rsidRPr="00882B2C">
        <w:rPr>
          <w:color w:val="000000"/>
          <w:sz w:val="20"/>
          <w:lang w:val="en-US"/>
        </w:rPr>
        <w:t xml:space="preserve"> </w:t>
      </w:r>
      <w:proofErr w:type="spellStart"/>
      <w:r w:rsidR="00882B2C" w:rsidRPr="00882B2C">
        <w:rPr>
          <w:color w:val="000000"/>
          <w:sz w:val="20"/>
          <w:lang w:val="en-US"/>
        </w:rPr>
        <w:t>hh:mm:ss</w:t>
      </w:r>
      <w:proofErr w:type="spellEnd"/>
      <w:r w:rsidR="00882B2C" w:rsidRPr="00882B2C">
        <w:rPr>
          <w:color w:val="000000"/>
          <w:sz w:val="20"/>
          <w:lang w:val="en-US"/>
        </w:rPr>
        <w:t xml:space="preserve"> curr</w:t>
      </w:r>
      <w:r w:rsidR="00882B2C">
        <w:rPr>
          <w:color w:val="000000"/>
          <w:sz w:val="20"/>
          <w:lang w:val="en-US"/>
        </w:rPr>
        <w:t>ent time.</w:t>
      </w:r>
    </w:p>
    <w:p w14:paraId="1A548140" w14:textId="756FA8B9" w:rsidR="00167630" w:rsidRPr="00452714" w:rsidRDefault="00167630" w:rsidP="00167630">
      <w:pPr>
        <w:spacing w:before="0" w:after="110" w:line="253" w:lineRule="auto"/>
        <w:ind w:left="730" w:right="14" w:hanging="10"/>
        <w:jc w:val="both"/>
        <w:rPr>
          <w:rStyle w:val="AnswerGray"/>
        </w:rPr>
      </w:pPr>
    </w:p>
    <w:p w14:paraId="36EF3D75" w14:textId="636C2F7A" w:rsidR="00167630" w:rsidRDefault="00167630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¿Qué información se habría mostrado si solo se hubiera ingresado el comando </w:t>
      </w:r>
      <w:proofErr w:type="spellStart"/>
      <w:r w:rsidRPr="00F0159E">
        <w:rPr>
          <w:b/>
          <w:color w:val="000000"/>
          <w:sz w:val="20"/>
        </w:rPr>
        <w:t>clock</w:t>
      </w:r>
      <w:proofErr w:type="spellEnd"/>
      <w:r w:rsidRPr="00F0159E">
        <w:rPr>
          <w:b/>
          <w:color w:val="000000"/>
          <w:sz w:val="20"/>
        </w:rPr>
        <w:t xml:space="preserve"> set</w:t>
      </w:r>
      <w:r>
        <w:rPr>
          <w:color w:val="000000"/>
          <w:sz w:val="20"/>
        </w:rPr>
        <w:t xml:space="preserve"> y no se hubiera solicitado ayuda con el signo de interrogación?</w:t>
      </w:r>
      <w:r w:rsidR="00882B2C">
        <w:rPr>
          <w:color w:val="000000"/>
          <w:sz w:val="20"/>
        </w:rPr>
        <w:t xml:space="preserve"> </w:t>
      </w:r>
      <w:r w:rsidR="00882B2C" w:rsidRPr="00882B2C">
        <w:rPr>
          <w:color w:val="000000"/>
          <w:sz w:val="20"/>
          <w:highlight w:val="yellow"/>
        </w:rPr>
        <w:t>R:</w:t>
      </w:r>
      <w:r w:rsidR="00882B2C">
        <w:rPr>
          <w:color w:val="000000"/>
          <w:sz w:val="20"/>
        </w:rPr>
        <w:t xml:space="preserve"> %Incomplete </w:t>
      </w:r>
      <w:proofErr w:type="spellStart"/>
      <w:r w:rsidR="00882B2C">
        <w:rPr>
          <w:color w:val="000000"/>
          <w:sz w:val="20"/>
        </w:rPr>
        <w:t>commands</w:t>
      </w:r>
      <w:proofErr w:type="spellEnd"/>
      <w:r w:rsidR="00882B2C">
        <w:rPr>
          <w:color w:val="000000"/>
          <w:sz w:val="20"/>
        </w:rPr>
        <w:t>.</w:t>
      </w:r>
    </w:p>
    <w:p w14:paraId="39790435" w14:textId="5E21EA09" w:rsidR="00167630" w:rsidRPr="00452714" w:rsidRDefault="00167630" w:rsidP="00167630">
      <w:pPr>
        <w:spacing w:before="0" w:after="110" w:line="253" w:lineRule="auto"/>
        <w:ind w:left="730" w:right="14" w:hanging="10"/>
        <w:jc w:val="both"/>
        <w:rPr>
          <w:rStyle w:val="AnswerGray"/>
        </w:rPr>
      </w:pPr>
    </w:p>
    <w:p w14:paraId="72A32D08" w14:textId="77777777" w:rsidR="00167630" w:rsidRPr="00167630" w:rsidRDefault="00167630" w:rsidP="00167630">
      <w:pPr>
        <w:pStyle w:val="SubStepAlpha"/>
        <w:numPr>
          <w:ilvl w:val="0"/>
          <w:numId w:val="0"/>
        </w:numPr>
        <w:ind w:left="730"/>
        <w:rPr>
          <w:lang w:val="es-CR"/>
        </w:rPr>
      </w:pPr>
      <w:r w:rsidRPr="00EB6EA3">
        <w:t>En función de la información solicitada por la emisión del</w:t>
      </w:r>
      <w:r w:rsidRPr="00EB6EA3">
        <w:rPr>
          <w:b/>
        </w:rPr>
        <w:t xml:space="preserve"> comando </w:t>
      </w:r>
      <w:proofErr w:type="spellStart"/>
      <w:r w:rsidRPr="00EB6EA3">
        <w:rPr>
          <w:b/>
        </w:rPr>
        <w:t>clock</w:t>
      </w:r>
      <w:proofErr w:type="spellEnd"/>
      <w:r w:rsidRPr="00EB6EA3">
        <w:rPr>
          <w:b/>
        </w:rPr>
        <w:t xml:space="preserve"> set</w:t>
      </w:r>
      <w:r w:rsidRPr="00EB6EA3">
        <w:t xml:space="preserve">, </w:t>
      </w:r>
      <w:r>
        <w:t>introduzca las</w:t>
      </w:r>
      <w:r w:rsidRPr="00EB6EA3">
        <w:t xml:space="preserve"> 3:00 p.m. como hora utilizando el formato de 24 horas, esto será 15:00:00.</w:t>
      </w:r>
      <w:r>
        <w:t xml:space="preserve"> </w:t>
      </w:r>
      <w:r w:rsidRPr="00EB6EA3">
        <w:t xml:space="preserve"> </w:t>
      </w:r>
      <w:r w:rsidRPr="00167630">
        <w:rPr>
          <w:lang w:val="es-CR"/>
        </w:rPr>
        <w:t xml:space="preserve">Revise si se necesitan otros parámetros. </w:t>
      </w:r>
    </w:p>
    <w:p w14:paraId="79038C8E" w14:textId="77777777" w:rsidR="00167630" w:rsidRPr="00167630" w:rsidRDefault="00167630" w:rsidP="00167630">
      <w:pPr>
        <w:pStyle w:val="SubStepAlpha"/>
        <w:numPr>
          <w:ilvl w:val="0"/>
          <w:numId w:val="0"/>
        </w:numPr>
        <w:ind w:left="730"/>
        <w:rPr>
          <w:b/>
          <w:lang w:val="es-CR"/>
        </w:rPr>
      </w:pPr>
      <w:r w:rsidRPr="00167630">
        <w:rPr>
          <w:lang w:val="es-CR"/>
        </w:rPr>
        <w:t xml:space="preserve">S1# </w:t>
      </w:r>
      <w:proofErr w:type="spellStart"/>
      <w:r w:rsidRPr="00167630">
        <w:rPr>
          <w:b/>
          <w:lang w:val="es-CR"/>
        </w:rPr>
        <w:t>clock</w:t>
      </w:r>
      <w:proofErr w:type="spellEnd"/>
      <w:r w:rsidRPr="00167630">
        <w:rPr>
          <w:b/>
          <w:lang w:val="es-CR"/>
        </w:rPr>
        <w:t xml:space="preserve"> set 15:00:00 ?</w:t>
      </w:r>
    </w:p>
    <w:p w14:paraId="18341F25" w14:textId="77777777" w:rsidR="00167630" w:rsidRPr="00167630" w:rsidRDefault="00167630" w:rsidP="00167630">
      <w:pPr>
        <w:pStyle w:val="CMD"/>
        <w:rPr>
          <w:rFonts w:eastAsia="Arial" w:cs="Arial"/>
          <w:b/>
          <w:lang w:val="es-CR"/>
        </w:rPr>
      </w:pPr>
      <w:r w:rsidRPr="00167630">
        <w:rPr>
          <w:lang w:val="es-CR"/>
        </w:rPr>
        <w:t xml:space="preserve"> </w:t>
      </w:r>
    </w:p>
    <w:p w14:paraId="229B9626" w14:textId="77777777" w:rsidR="00167630" w:rsidRPr="00F0159E" w:rsidRDefault="00167630" w:rsidP="00167630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El resultado devuelve la solicitud de más información: </w:t>
      </w:r>
    </w:p>
    <w:p w14:paraId="45DC0320" w14:textId="77777777" w:rsidR="00167630" w:rsidRPr="008338DB" w:rsidRDefault="00167630" w:rsidP="00167630">
      <w:pPr>
        <w:pStyle w:val="CMDOutput"/>
        <w:rPr>
          <w:lang w:val="en-US"/>
        </w:rPr>
      </w:pPr>
      <w:r w:rsidRPr="008338DB">
        <w:rPr>
          <w:lang w:val="en-US"/>
        </w:rPr>
        <w:t xml:space="preserve">&lt;1-31&gt; Day of the month </w:t>
      </w:r>
    </w:p>
    <w:p w14:paraId="2470BBDE" w14:textId="77777777" w:rsidR="00167630" w:rsidRDefault="00167630" w:rsidP="00167630">
      <w:pPr>
        <w:pStyle w:val="CMDOutput"/>
        <w:rPr>
          <w:lang w:val="en-US"/>
        </w:rPr>
      </w:pPr>
      <w:r w:rsidRPr="008338DB">
        <w:rPr>
          <w:lang w:val="en-US"/>
        </w:rPr>
        <w:t xml:space="preserve">MONTH </w:t>
      </w:r>
      <w:proofErr w:type="spellStart"/>
      <w:r w:rsidRPr="008338DB">
        <w:rPr>
          <w:lang w:val="en-US"/>
        </w:rPr>
        <w:t>Month</w:t>
      </w:r>
      <w:proofErr w:type="spellEnd"/>
      <w:r w:rsidRPr="008338DB">
        <w:rPr>
          <w:lang w:val="en-US"/>
        </w:rPr>
        <w:t xml:space="preserve"> of the year </w:t>
      </w:r>
    </w:p>
    <w:p w14:paraId="13E3F3F1" w14:textId="77777777" w:rsidR="00167630" w:rsidRPr="008338DB" w:rsidRDefault="00167630" w:rsidP="00167630">
      <w:pPr>
        <w:pStyle w:val="CMDOutput"/>
        <w:rPr>
          <w:lang w:val="en-US"/>
        </w:rPr>
      </w:pPr>
    </w:p>
    <w:p w14:paraId="2B12122F" w14:textId="77777777" w:rsidR="00167630" w:rsidRPr="00F0159E" w:rsidRDefault="00167630" w:rsidP="00167630">
      <w:pPr>
        <w:pStyle w:val="SubStepAlpha"/>
        <w:numPr>
          <w:ilvl w:val="0"/>
          <w:numId w:val="0"/>
        </w:numPr>
        <w:ind w:left="720"/>
      </w:pPr>
      <w:r w:rsidRPr="00EB6EA3">
        <w:rPr>
          <w:lang w:val="es-CR"/>
        </w:rPr>
        <w:t xml:space="preserve">Intente establecer la fecha al 31/01/2035 </w:t>
      </w:r>
      <w:r>
        <w:rPr>
          <w:lang w:val="es-CR"/>
        </w:rPr>
        <w:t>con el</w:t>
      </w:r>
      <w:r w:rsidRPr="00EB6EA3">
        <w:rPr>
          <w:lang w:val="es-CR"/>
        </w:rPr>
        <w:t xml:space="preserve"> formato solicitado</w:t>
      </w:r>
      <w:r>
        <w:rPr>
          <w:lang w:val="es-CR"/>
        </w:rPr>
        <w:t xml:space="preserve">.  </w:t>
      </w:r>
      <w:r>
        <w:t xml:space="preserve">Puede ser necesario solicitar ayuda adicional utilizando ayuda sensible al contexto para completar el proceso. Cuando termine, emita el comando </w:t>
      </w:r>
      <w:r w:rsidRPr="00F0159E">
        <w:rPr>
          <w:b/>
        </w:rPr>
        <w:t xml:space="preserve">show </w:t>
      </w:r>
      <w:proofErr w:type="spellStart"/>
      <w:r w:rsidRPr="00F0159E">
        <w:rPr>
          <w:b/>
        </w:rPr>
        <w:t>clock</w:t>
      </w:r>
      <w:proofErr w:type="spellEnd"/>
      <w:r w:rsidRPr="00F0159E">
        <w:rPr>
          <w:b/>
        </w:rPr>
        <w:t xml:space="preserve"> </w:t>
      </w:r>
      <w:r>
        <w:t xml:space="preserve">para mostrar la configuración del reloj. El resultado del comando debe mostrar lo siguiente: </w:t>
      </w:r>
    </w:p>
    <w:p w14:paraId="6F50604D" w14:textId="77777777" w:rsidR="00167630" w:rsidRPr="00F0159E" w:rsidRDefault="00167630" w:rsidP="00167630">
      <w:pPr>
        <w:pStyle w:val="CMD"/>
        <w:rPr>
          <w:rFonts w:eastAsia="Arial" w:cs="Arial"/>
        </w:rPr>
      </w:pPr>
      <w:r>
        <w:t xml:space="preserve">S1# </w:t>
      </w:r>
      <w:r w:rsidRPr="00EA1447">
        <w:rPr>
          <w:b/>
        </w:rPr>
        <w:t xml:space="preserve">show </w:t>
      </w:r>
      <w:proofErr w:type="spellStart"/>
      <w:r w:rsidRPr="00EA1447">
        <w:rPr>
          <w:b/>
        </w:rPr>
        <w:t>clock</w:t>
      </w:r>
      <w:proofErr w:type="spellEnd"/>
      <w:r w:rsidRPr="00EA1447">
        <w:rPr>
          <w:b/>
        </w:rPr>
        <w:t xml:space="preserve"> </w:t>
      </w:r>
    </w:p>
    <w:p w14:paraId="798B51E5" w14:textId="77777777" w:rsidR="00167630" w:rsidRDefault="00167630" w:rsidP="00167630">
      <w:pPr>
        <w:pStyle w:val="CMDOutput"/>
      </w:pPr>
      <w:r>
        <w:t>*15:0:4.869 UTC Tue Jan 31 2035</w:t>
      </w:r>
    </w:p>
    <w:p w14:paraId="70D1BBFE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Si no pudo lograrlo, pruebe con el siguiente comando para obtener el resultado anterior: </w:t>
      </w:r>
    </w:p>
    <w:p w14:paraId="3925FE94" w14:textId="77777777" w:rsidR="00167630" w:rsidRDefault="00167630" w:rsidP="00167630">
      <w:pPr>
        <w:pStyle w:val="CMD"/>
      </w:pPr>
      <w:r>
        <w:t xml:space="preserve">S1# </w:t>
      </w:r>
      <w:proofErr w:type="spellStart"/>
      <w:r w:rsidRPr="00EA1447">
        <w:rPr>
          <w:b/>
        </w:rPr>
        <w:t>clock</w:t>
      </w:r>
      <w:proofErr w:type="spellEnd"/>
      <w:r w:rsidRPr="00EA1447">
        <w:rPr>
          <w:b/>
        </w:rPr>
        <w:t xml:space="preserve"> set 15:00:00 31 Jan 2035 </w:t>
      </w:r>
    </w:p>
    <w:p w14:paraId="01A43EA0" w14:textId="77777777" w:rsidR="00167630" w:rsidRPr="00F0159E" w:rsidRDefault="00167630" w:rsidP="00167630">
      <w:pPr>
        <w:pStyle w:val="Ttulo3"/>
        <w:numPr>
          <w:ilvl w:val="0"/>
          <w:numId w:val="0"/>
        </w:numPr>
        <w:rPr>
          <w:rFonts w:eastAsia="Arial"/>
          <w:sz w:val="20"/>
        </w:rPr>
      </w:pPr>
      <w:r>
        <w:t xml:space="preserve">Paso 2: Explore los mensajes adicionales del comando. </w:t>
      </w:r>
    </w:p>
    <w:p w14:paraId="15031ED9" w14:textId="77777777" w:rsidR="00167630" w:rsidRPr="00A572DC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El IOS proporciona diversos resultados para los comandos incorrectos o incompletos. Continúe utilizando el comando </w:t>
      </w:r>
      <w:proofErr w:type="spellStart"/>
      <w:r w:rsidRPr="00066621">
        <w:rPr>
          <w:b/>
        </w:rPr>
        <w:t>clock</w:t>
      </w:r>
      <w:proofErr w:type="spellEnd"/>
      <w:r>
        <w:t xml:space="preserve"> para explorar los mensajes adicionales con los que se puede encontrar mientras aprende a utilizar el IOS. </w:t>
      </w:r>
    </w:p>
    <w:p w14:paraId="33C33071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>Emita los siguientes comandos y grabe los mensajes:</w:t>
      </w:r>
    </w:p>
    <w:p w14:paraId="62263A93" w14:textId="77777777" w:rsidR="00167630" w:rsidRDefault="00167630" w:rsidP="00167630">
      <w:pPr>
        <w:pStyle w:val="CMD"/>
        <w:rPr>
          <w:b/>
        </w:rPr>
      </w:pPr>
      <w:r>
        <w:t>&lt;</w:t>
      </w:r>
      <w:proofErr w:type="spellStart"/>
      <w:r>
        <w:t>tab</w:t>
      </w:r>
      <w:proofErr w:type="spellEnd"/>
      <w:r>
        <w:t xml:space="preserve">&gt;S1# </w:t>
      </w:r>
      <w:proofErr w:type="spellStart"/>
      <w:r>
        <w:t>cl</w:t>
      </w:r>
      <w:proofErr w:type="spellEnd"/>
    </w:p>
    <w:p w14:paraId="6FA20196" w14:textId="77777777" w:rsidR="00167630" w:rsidRDefault="00167630" w:rsidP="00167630">
      <w:pPr>
        <w:pStyle w:val="Ttulo4"/>
      </w:pPr>
      <w:r>
        <w:t>Preguntas:</w:t>
      </w:r>
    </w:p>
    <w:p w14:paraId="3523DA78" w14:textId="634200AD" w:rsidR="00167630" w:rsidRDefault="00167630" w:rsidP="00167630">
      <w:pPr>
        <w:pStyle w:val="BodyTextL50"/>
        <w:spacing w:before="0"/>
      </w:pPr>
      <w:r>
        <w:t>¿Qué información se devolvió?</w:t>
      </w:r>
      <w:r w:rsidR="00882B2C">
        <w:t xml:space="preserve"> </w:t>
      </w:r>
      <w:r w:rsidR="00882B2C" w:rsidRPr="00882B2C">
        <w:rPr>
          <w:highlight w:val="yellow"/>
        </w:rPr>
        <w:t>R:</w:t>
      </w:r>
      <w:r w:rsidR="00882B2C">
        <w:t xml:space="preserve"> %Ambiguos </w:t>
      </w:r>
      <w:proofErr w:type="spellStart"/>
      <w:r w:rsidR="00882B2C">
        <w:t>command</w:t>
      </w:r>
      <w:proofErr w:type="spellEnd"/>
      <w:r w:rsidR="00882B2C">
        <w:t>: “</w:t>
      </w:r>
      <w:proofErr w:type="spellStart"/>
      <w:r w:rsidR="00882B2C">
        <w:t>cl</w:t>
      </w:r>
      <w:proofErr w:type="spellEnd"/>
      <w:r w:rsidR="00882B2C">
        <w:t>”</w:t>
      </w:r>
    </w:p>
    <w:p w14:paraId="5D329F96" w14:textId="7620C602" w:rsidR="00167630" w:rsidRPr="00882B2C" w:rsidRDefault="00167630" w:rsidP="00882B2C">
      <w:pPr>
        <w:pStyle w:val="AnswerLineL25"/>
        <w:rPr>
          <w:rStyle w:val="AnswerGray"/>
          <w:b/>
          <w:shd w:val="clear" w:color="auto" w:fill="auto"/>
        </w:rPr>
      </w:pPr>
      <w:r>
        <w:t>Escriba sus respuestas aquí.</w:t>
      </w:r>
    </w:p>
    <w:p w14:paraId="7A211993" w14:textId="77777777" w:rsidR="00167630" w:rsidRDefault="00167630" w:rsidP="00167630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S1# </w:t>
      </w:r>
      <w:proofErr w:type="spellStart"/>
      <w:r w:rsidRPr="00F0159E">
        <w:rPr>
          <w:rFonts w:ascii="Courier New" w:hAnsi="Courier New"/>
          <w:b/>
          <w:color w:val="000000"/>
          <w:sz w:val="20"/>
        </w:rPr>
        <w:t>clock</w:t>
      </w:r>
      <w:proofErr w:type="spellEnd"/>
      <w:r w:rsidRPr="00F0159E">
        <w:rPr>
          <w:rFonts w:ascii="Courier New" w:hAnsi="Courier New"/>
          <w:b/>
          <w:color w:val="000000"/>
          <w:sz w:val="20"/>
        </w:rPr>
        <w:t xml:space="preserve"> </w:t>
      </w:r>
    </w:p>
    <w:p w14:paraId="62DF25AB" w14:textId="77777777" w:rsidR="00167630" w:rsidRDefault="00167630" w:rsidP="00167630">
      <w:pPr>
        <w:pStyle w:val="Ttulo4"/>
      </w:pPr>
      <w:r>
        <w:t>Pregunta:</w:t>
      </w:r>
    </w:p>
    <w:p w14:paraId="25B50855" w14:textId="1A889BF8" w:rsidR="00167630" w:rsidRDefault="00167630" w:rsidP="00167630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¿Qué información se devolvió?</w:t>
      </w:r>
      <w:r w:rsidR="00882B2C">
        <w:rPr>
          <w:color w:val="000000"/>
          <w:sz w:val="20"/>
        </w:rPr>
        <w:t xml:space="preserve"> </w:t>
      </w:r>
      <w:r w:rsidR="00882B2C" w:rsidRPr="00882B2C">
        <w:rPr>
          <w:color w:val="000000"/>
          <w:sz w:val="20"/>
          <w:highlight w:val="yellow"/>
        </w:rPr>
        <w:t>R:</w:t>
      </w:r>
      <w:r w:rsidR="00882B2C">
        <w:rPr>
          <w:color w:val="000000"/>
          <w:sz w:val="20"/>
        </w:rPr>
        <w:t xml:space="preserve"> %Incomplete </w:t>
      </w:r>
      <w:proofErr w:type="spellStart"/>
      <w:r w:rsidR="00882B2C">
        <w:rPr>
          <w:color w:val="000000"/>
          <w:sz w:val="20"/>
        </w:rPr>
        <w:t>command</w:t>
      </w:r>
      <w:proofErr w:type="spellEnd"/>
      <w:r w:rsidR="00882B2C">
        <w:rPr>
          <w:color w:val="000000"/>
          <w:sz w:val="20"/>
        </w:rPr>
        <w:t>.</w:t>
      </w:r>
    </w:p>
    <w:p w14:paraId="79B4CB29" w14:textId="417E26C2" w:rsidR="00167630" w:rsidRPr="009B22A5" w:rsidRDefault="00167630" w:rsidP="00167630">
      <w:pPr>
        <w:pStyle w:val="BodyTextL50"/>
        <w:rPr>
          <w:rStyle w:val="AnswerGray"/>
          <w:rFonts w:ascii="Courier New" w:hAnsi="Courier New" w:cs="Courier New"/>
          <w:lang w:val="es-MX"/>
        </w:rPr>
      </w:pPr>
    </w:p>
    <w:p w14:paraId="27E2D1E4" w14:textId="77777777" w:rsidR="00167630" w:rsidRPr="009B22A5" w:rsidRDefault="00167630" w:rsidP="00167630">
      <w:pPr>
        <w:pStyle w:val="CMD"/>
        <w:rPr>
          <w:lang w:val="es-MX"/>
        </w:rPr>
      </w:pPr>
      <w:r w:rsidRPr="009B22A5">
        <w:rPr>
          <w:lang w:val="es-MX"/>
        </w:rPr>
        <w:t xml:space="preserve">S1# </w:t>
      </w:r>
      <w:proofErr w:type="spellStart"/>
      <w:r w:rsidRPr="009B22A5">
        <w:rPr>
          <w:b/>
          <w:lang w:val="es-MX"/>
        </w:rPr>
        <w:t>clock</w:t>
      </w:r>
      <w:proofErr w:type="spellEnd"/>
      <w:r w:rsidRPr="009B22A5">
        <w:rPr>
          <w:b/>
          <w:lang w:val="es-MX"/>
        </w:rPr>
        <w:t xml:space="preserve"> set 25:00:00 </w:t>
      </w:r>
    </w:p>
    <w:p w14:paraId="439AE42E" w14:textId="77777777" w:rsidR="00167630" w:rsidRDefault="00167630" w:rsidP="00167630">
      <w:pPr>
        <w:pStyle w:val="Ttulo4"/>
      </w:pPr>
      <w:r>
        <w:t>Pregunta:</w:t>
      </w:r>
    </w:p>
    <w:p w14:paraId="28309613" w14:textId="714B7F64" w:rsidR="00167630" w:rsidRPr="00EF4291" w:rsidRDefault="00167630" w:rsidP="00167630">
      <w:pPr>
        <w:pStyle w:val="BodyTextL50"/>
        <w:spacing w:before="0"/>
        <w:rPr>
          <w:lang w:val="en-US"/>
        </w:rPr>
      </w:pPr>
      <w:r>
        <w:t xml:space="preserve">¿Qué información se devolvió? </w:t>
      </w:r>
      <w:r w:rsidR="00882B2C" w:rsidRPr="00882B2C">
        <w:rPr>
          <w:highlight w:val="yellow"/>
          <w:lang w:val="en-US"/>
        </w:rPr>
        <w:t>R:</w:t>
      </w:r>
      <w:r w:rsidR="00882B2C" w:rsidRPr="00882B2C">
        <w:rPr>
          <w:lang w:val="en-US"/>
        </w:rPr>
        <w:t xml:space="preserve"> %Invalid input detected a</w:t>
      </w:r>
      <w:r w:rsidR="00882B2C">
        <w:rPr>
          <w:lang w:val="en-US"/>
        </w:rPr>
        <w:t xml:space="preserve">s </w:t>
      </w:r>
      <w:r w:rsidR="00EF4291">
        <w:rPr>
          <w:lang w:val="en-US"/>
        </w:rPr>
        <w:t>marker.</w:t>
      </w:r>
    </w:p>
    <w:p w14:paraId="7E5C6C10" w14:textId="0A8FCBE2" w:rsidR="00167630" w:rsidRPr="00167630" w:rsidRDefault="00167630" w:rsidP="00EF4291">
      <w:pPr>
        <w:pStyle w:val="AnswerLineL50"/>
      </w:pPr>
      <w:r>
        <w:t>Escriba sus respuestas aquí</w:t>
      </w:r>
    </w:p>
    <w:p w14:paraId="718F7624" w14:textId="77777777" w:rsidR="00167630" w:rsidRDefault="00167630" w:rsidP="00167630">
      <w:pPr>
        <w:pStyle w:val="CMD"/>
      </w:pPr>
      <w:r>
        <w:t xml:space="preserve">S1# </w:t>
      </w:r>
      <w:proofErr w:type="spellStart"/>
      <w:r w:rsidRPr="00BF065F">
        <w:rPr>
          <w:b/>
        </w:rPr>
        <w:t>clock</w:t>
      </w:r>
      <w:proofErr w:type="spellEnd"/>
      <w:r w:rsidRPr="00BF065F">
        <w:rPr>
          <w:b/>
        </w:rPr>
        <w:t xml:space="preserve"> set 15:00:00 32 </w:t>
      </w:r>
    </w:p>
    <w:p w14:paraId="27B42F47" w14:textId="77777777" w:rsidR="00167630" w:rsidRDefault="00167630" w:rsidP="00167630">
      <w:pPr>
        <w:pStyle w:val="Ttulo4"/>
      </w:pPr>
      <w:r>
        <w:t>Pregunta:</w:t>
      </w:r>
    </w:p>
    <w:p w14:paraId="53922B35" w14:textId="77777777" w:rsidR="00EF4291" w:rsidRPr="00EF4291" w:rsidRDefault="00167630" w:rsidP="00EF4291">
      <w:pPr>
        <w:pStyle w:val="BodyTextL50"/>
        <w:spacing w:before="0"/>
        <w:rPr>
          <w:lang w:val="en-US"/>
        </w:rPr>
      </w:pPr>
      <w:r>
        <w:t>¿Qué información se devolvió?</w:t>
      </w:r>
      <w:r w:rsidR="00EF4291">
        <w:t xml:space="preserve"> </w:t>
      </w:r>
      <w:r w:rsidR="00EF4291" w:rsidRPr="00EF4291">
        <w:rPr>
          <w:highlight w:val="yellow"/>
          <w:lang w:val="en-US"/>
        </w:rPr>
        <w:t>R:</w:t>
      </w:r>
      <w:r w:rsidR="00EF4291" w:rsidRPr="00EF4291">
        <w:rPr>
          <w:lang w:val="en-US"/>
        </w:rPr>
        <w:t xml:space="preserve"> </w:t>
      </w:r>
      <w:r w:rsidR="00EF4291" w:rsidRPr="00882B2C">
        <w:rPr>
          <w:lang w:val="en-US"/>
        </w:rPr>
        <w:t>%Invalid input detected a</w:t>
      </w:r>
      <w:r w:rsidR="00EF4291">
        <w:rPr>
          <w:lang w:val="en-US"/>
        </w:rPr>
        <w:t>s marker.</w:t>
      </w:r>
    </w:p>
    <w:p w14:paraId="29907F13" w14:textId="77777777" w:rsidR="00EF4291" w:rsidRPr="00167630" w:rsidRDefault="00EF4291" w:rsidP="00EF4291">
      <w:pPr>
        <w:pStyle w:val="AnswerLineL50"/>
      </w:pPr>
      <w:r>
        <w:t>Escriba sus respuestas aquí</w:t>
      </w:r>
    </w:p>
    <w:p w14:paraId="46868C70" w14:textId="2767C82E" w:rsidR="00167630" w:rsidRDefault="00167630" w:rsidP="00167630">
      <w:pPr>
        <w:pStyle w:val="BodyTextL50"/>
        <w:spacing w:before="0"/>
      </w:pPr>
    </w:p>
    <w:p w14:paraId="32C66FC4" w14:textId="3AAAA8D5" w:rsidR="00167630" w:rsidRDefault="00167630" w:rsidP="00167630">
      <w:pPr>
        <w:pStyle w:val="AnswerLineL50"/>
      </w:pPr>
      <w:r>
        <w:t>Escriba sus respuestas aquí.</w:t>
      </w:r>
    </w:p>
    <w:p w14:paraId="401BD982" w14:textId="77777777" w:rsidR="00167630" w:rsidRPr="00167630" w:rsidRDefault="00167630" w:rsidP="00167630">
      <w:pPr>
        <w:pStyle w:val="BodyTextL50"/>
      </w:pPr>
    </w:p>
    <w:p w14:paraId="13E4473A" w14:textId="77777777" w:rsidR="00167630" w:rsidRDefault="00167630" w:rsidP="00167630">
      <w:pPr>
        <w:pStyle w:val="ConfigWindow"/>
      </w:pPr>
      <w:r>
        <w:t>Cierre la ventana de configuración</w:t>
      </w:r>
    </w:p>
    <w:p w14:paraId="378D37CA" w14:textId="77777777" w:rsidR="00167630" w:rsidRPr="009B5794" w:rsidRDefault="00167630" w:rsidP="00167630">
      <w:pPr>
        <w:pStyle w:val="ConfigWindow"/>
      </w:pPr>
      <w:r>
        <w:t>Fin del documento</w:t>
      </w:r>
    </w:p>
    <w:p w14:paraId="003DDA33" w14:textId="5F2E931B" w:rsidR="009B5794" w:rsidRPr="00167630" w:rsidRDefault="009B5794" w:rsidP="00167630"/>
    <w:sectPr w:rsidR="009B5794" w:rsidRPr="00167630" w:rsidSect="009C31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BC78" w14:textId="77777777" w:rsidR="00F75E0D" w:rsidRDefault="00F75E0D" w:rsidP="00710659">
      <w:pPr>
        <w:spacing w:after="0" w:line="240" w:lineRule="auto"/>
      </w:pPr>
      <w:r>
        <w:separator/>
      </w:r>
    </w:p>
    <w:p w14:paraId="6CE02ACC" w14:textId="77777777" w:rsidR="00F75E0D" w:rsidRDefault="00F75E0D"/>
  </w:endnote>
  <w:endnote w:type="continuationSeparator" w:id="0">
    <w:p w14:paraId="3FB0746F" w14:textId="77777777" w:rsidR="00F75E0D" w:rsidRDefault="00F75E0D" w:rsidP="00710659">
      <w:pPr>
        <w:spacing w:after="0" w:line="240" w:lineRule="auto"/>
      </w:pPr>
      <w:r>
        <w:continuationSeparator/>
      </w:r>
    </w:p>
    <w:p w14:paraId="6F6FA40F" w14:textId="77777777" w:rsidR="00F75E0D" w:rsidRDefault="00F75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4F8A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2FF0" w14:textId="534690B0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B22A5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48A8" w14:textId="668C915D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B22A5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6325" w14:textId="77777777" w:rsidR="00F75E0D" w:rsidRDefault="00F75E0D" w:rsidP="00710659">
      <w:pPr>
        <w:spacing w:after="0" w:line="240" w:lineRule="auto"/>
      </w:pPr>
      <w:r>
        <w:separator/>
      </w:r>
    </w:p>
    <w:p w14:paraId="5CBA7814" w14:textId="77777777" w:rsidR="00F75E0D" w:rsidRDefault="00F75E0D"/>
  </w:footnote>
  <w:footnote w:type="continuationSeparator" w:id="0">
    <w:p w14:paraId="4C115E95" w14:textId="77777777" w:rsidR="00F75E0D" w:rsidRDefault="00F75E0D" w:rsidP="00710659">
      <w:pPr>
        <w:spacing w:after="0" w:line="240" w:lineRule="auto"/>
      </w:pPr>
      <w:r>
        <w:continuationSeparator/>
      </w:r>
    </w:p>
    <w:p w14:paraId="5166582A" w14:textId="77777777" w:rsidR="00F75E0D" w:rsidRDefault="00F75E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2DD82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0ABA1B4" w14:textId="77777777" w:rsidR="00926CB2" w:rsidRDefault="00C04FA3" w:rsidP="008402F2">
        <w:pPr>
          <w:pStyle w:val="PageHead"/>
        </w:pPr>
        <w:r>
          <w:t>Packet Tracer - Navega por el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6EBC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14D7354" wp14:editId="334E1B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1E869A2"/>
    <w:styleLink w:val="PartStepSubStepList"/>
    <w:lvl w:ilvl="0">
      <w:start w:val="1"/>
      <w:numFmt w:val="decimal"/>
      <w:pStyle w:val="Ttulo2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0D205D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EC1597"/>
    <w:multiLevelType w:val="hybridMultilevel"/>
    <w:tmpl w:val="EA6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65B9E"/>
    <w:multiLevelType w:val="hybridMultilevel"/>
    <w:tmpl w:val="0C3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2306570">
    <w:abstractNumId w:val="10"/>
  </w:num>
  <w:num w:numId="2" w16cid:durableId="607198746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38789714">
    <w:abstractNumId w:val="2"/>
  </w:num>
  <w:num w:numId="4" w16cid:durableId="1088233093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33391161">
    <w:abstractNumId w:val="4"/>
    <w:lvlOverride w:ilvl="0"/>
    <w:lvlOverride w:ilvl="0"/>
  </w:num>
  <w:num w:numId="6" w16cid:durableId="69355519">
    <w:abstractNumId w:val="0"/>
  </w:num>
  <w:num w:numId="7" w16cid:durableId="734396773">
    <w:abstractNumId w:val="1"/>
  </w:num>
  <w:num w:numId="8" w16cid:durableId="1008368741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33186038">
    <w:abstractNumId w:val="4"/>
    <w:lvlOverride w:ilvl="0"/>
  </w:num>
  <w:num w:numId="10" w16cid:durableId="1635600817">
    <w:abstractNumId w:val="5"/>
  </w:num>
  <w:num w:numId="11" w16cid:durableId="254872108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472060873">
    <w:abstractNumId w:val="3"/>
  </w:num>
  <w:num w:numId="13" w16cid:durableId="862861307">
    <w:abstractNumId w:val="11"/>
  </w:num>
  <w:num w:numId="14" w16cid:durableId="260649425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588419965">
    <w:abstractNumId w:val="9"/>
  </w:num>
  <w:num w:numId="16" w16cid:durableId="856430619">
    <w:abstractNumId w:val="7"/>
  </w:num>
  <w:num w:numId="17" w16cid:durableId="1630167172">
    <w:abstractNumId w:val="12"/>
  </w:num>
  <w:num w:numId="18" w16cid:durableId="13894948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45011076">
    <w:abstractNumId w:val="4"/>
    <w:lvlOverride w:ilvl="0">
      <w:startOverride w:val="1"/>
      <w:lvl w:ilvl="0">
        <w:start w:val="1"/>
        <w:numFmt w:val="decimal"/>
        <w:pStyle w:val="Ttulo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20" w16cid:durableId="19902787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57389293">
    <w:abstractNumId w:val="4"/>
  </w:num>
  <w:num w:numId="22" w16cid:durableId="201286880">
    <w:abstractNumId w:val="14"/>
  </w:num>
  <w:num w:numId="23" w16cid:durableId="621378622">
    <w:abstractNumId w:val="14"/>
    <w:lvlOverride w:ilvl="0">
      <w:startOverride w:val="1"/>
    </w:lvlOverride>
  </w:num>
  <w:num w:numId="24" w16cid:durableId="1514538467">
    <w:abstractNumId w:val="14"/>
    <w:lvlOverride w:ilvl="0">
      <w:startOverride w:val="1"/>
    </w:lvlOverride>
  </w:num>
  <w:num w:numId="25" w16cid:durableId="1721783990">
    <w:abstractNumId w:val="14"/>
    <w:lvlOverride w:ilvl="0">
      <w:startOverride w:val="1"/>
    </w:lvlOverride>
  </w:num>
  <w:num w:numId="26" w16cid:durableId="631247593">
    <w:abstractNumId w:val="14"/>
    <w:lvlOverride w:ilvl="0">
      <w:startOverride w:val="1"/>
    </w:lvlOverride>
  </w:num>
  <w:num w:numId="27" w16cid:durableId="714237800">
    <w:abstractNumId w:val="14"/>
    <w:lvlOverride w:ilvl="0">
      <w:startOverride w:val="1"/>
    </w:lvlOverride>
  </w:num>
  <w:num w:numId="28" w16cid:durableId="1741520617">
    <w:abstractNumId w:val="14"/>
    <w:lvlOverride w:ilvl="0">
      <w:startOverride w:val="1"/>
    </w:lvlOverride>
  </w:num>
  <w:num w:numId="29" w16cid:durableId="1010646533">
    <w:abstractNumId w:val="8"/>
  </w:num>
  <w:num w:numId="30" w16cid:durableId="78798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630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1F7E07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0F2"/>
    <w:rsid w:val="004D682B"/>
    <w:rsid w:val="004E6152"/>
    <w:rsid w:val="004F344A"/>
    <w:rsid w:val="004F4EC3"/>
    <w:rsid w:val="00503EBA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2C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22A5"/>
    <w:rsid w:val="009B341C"/>
    <w:rsid w:val="009B5747"/>
    <w:rsid w:val="009B5794"/>
    <w:rsid w:val="009C0B81"/>
    <w:rsid w:val="009C3182"/>
    <w:rsid w:val="009C58E0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9A5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3B5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615F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226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4291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75E0D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2D0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5CE57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0178F1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178F1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178F1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2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178F1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1446BD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  <w:docPart>
      <w:docPartPr>
        <w:name w:val="0A581FAC92F54728BC8B39B61727E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86D9D-1FA4-45C4-A0ED-B3FC4B8F9151}"/>
      </w:docPartPr>
      <w:docPartBody>
        <w:p w:rsidR="002D154F" w:rsidRDefault="00E46CEC" w:rsidP="00E46CEC">
          <w:pPr>
            <w:pStyle w:val="0A581FAC92F54728BC8B39B61727EA94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5040D"/>
    <w:rsid w:val="00264CB3"/>
    <w:rsid w:val="002D154F"/>
    <w:rsid w:val="00316624"/>
    <w:rsid w:val="00362F1B"/>
    <w:rsid w:val="003E50BD"/>
    <w:rsid w:val="004A164B"/>
    <w:rsid w:val="004C0819"/>
    <w:rsid w:val="00B306C5"/>
    <w:rsid w:val="00B82343"/>
    <w:rsid w:val="00E46CEC"/>
    <w:rsid w:val="00F5755A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154F"/>
    <w:rPr>
      <w:color w:val="808080"/>
    </w:rPr>
  </w:style>
  <w:style w:type="paragraph" w:customStyle="1" w:styleId="0F1FBF73C3E948D69B413786A3E8A933">
    <w:name w:val="0F1FBF73C3E948D69B413786A3E8A933"/>
  </w:style>
  <w:style w:type="paragraph" w:customStyle="1" w:styleId="0A581FAC92F54728BC8B39B61727EA94">
    <w:name w:val="0A581FAC92F54728BC8B39B61727EA94"/>
    <w:rsid w:val="00E46CEC"/>
  </w:style>
  <w:style w:type="paragraph" w:customStyle="1" w:styleId="4555A8D59D9F467BA52E9552B1086D93">
    <w:name w:val="4555A8D59D9F467BA52E9552B1086D93"/>
    <w:rsid w:val="002D154F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23:16:07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2056 338 24575,'-190'53'0,"65"-16"0,-75 12 0,-52 14 0,188-44 0,-115 52 0,66-16 0,2 5 0,2 4 0,-154 123 0,188-122 0,-78 86 0,141-136 0,0 0 0,1 1 0,1 0 0,0 0 0,1 1 0,-12 34 0,-24 114 0,30-104 0,-4 30 0,-13 140 0,13 97 0,19-326 0,-6 787 0,8-441 0,5-77 0,-2-199 0,27 123 0,25 109 0,-12-53 0,-2-3 0,-23-150 0,4-2 0,40 103 0,-26-82 0,-20-62 0,16 55 0,96 211 0,-19-96 0,-93-194 0,2-1 0,1-1 0,2-1 0,30 30 0,15 19 0,-2-2 0,133 120 0,-170-171 0,1-1 0,1-1 0,0-2 0,2-1 0,0-1 0,1-2 0,1-2 0,0-1 0,1-1 0,0-2 0,1-2 0,51 5 0,487 28 0,-461-37 0,659 12 0,-338-5 0,61-1 0,589-55 0,-344-56 0,-648 87 0,242-50 0,-218 41 0,596-65 0,-278 44 0,47-6 0,61-8 0,-397 38 0,291-34 0,-285 40 0,537-27 0,-571 32 0,-20 1 0,753 3 0,-458 8 0,-345-4 0,737 26 0,-308 28 0,120 10 0,-27-53 0,-338-13 0,273-7 0,37-1 0,-465 12 0,189-4 0,-202-1 0,0-3 0,69-17 0,-83 14 0,0-3 0,-2-2 0,0-2 0,89-46 0,-8-17 0,188-153 0,-283 205 0,-2-3 0,-1 0 0,43-57 0,-32 28 0,49-89 0,-78 123 0,-1 0 0,-2-1 0,15-56 0,8-91 0,-24 119 0,12-82 0,7-257 0,-18 176 0,-1 13 0,2-92 0,0-44 0,-11 218 0,-17-126 0,-3-19 0,-1-6 0,18 258 0,-1 0 0,0 1 0,-8-20 0,6 22 0,1 0 0,1-1 0,1 0 0,-3-21 0,1-33 0,-10-88 0,12 134 0,-2 1 0,0-1 0,-1 1 0,-19-40 0,-89-146 0,-13-26 0,107 192 0,-2 2 0,-2 1 0,-39-50 0,-100-90 0,147 161 0,-183-178 0,140 143 0,-101-70 0,80 73 0,-3 2 0,-169-67 0,-30 26 0,238 79 0,0 2 0,-1 2 0,-66 1 0,18 0 0,-178-9 0,-126-10 0,-240-58 0,343 43 0,-30-6 0,-687-93 0,799 124 0,-306-23 0,285 17 0,0 11 0,-298 28 0,-199 31-480,-410 38 370,258-11 110,-72 23 653,900-94-716,-206 11 63,93-9 0,56-2 0,0-4 0,0-6 0,0-4 0,1-5 0,-145-35 0,-381-82 0,569 117 0,-46-2 0,0 5 0,-153 6 0,152 4 0,88 0 0,0 2 0,0 1 0,0 2 0,0 0 0,1 1 0,-29 14 0,-10 1 0,-199 54 0,59-21 0,24-18 0,82-18 0,-14 3 0,-1-4 0,-188 4 0,-52-25 0,336 2 0,0-1 0,1-1 0,-1 0 0,0-2 0,1 1 0,0-2 0,0-1 0,1 0 0,-17-10 0,32 17 1,1 0 0,-1 0 0,0 0 0,0 0 0,0 0 0,0 0 0,0 0 0,0 0 0,0 0 0,0 0 0,1 0 0,-1-1 0,0 1 0,0 0 0,0 0 0,0 0 0,0 0 0,0 0 0,0 0 0,0 0 0,0-1 0,0 1 0,0 0 0,0 0 0,0 0 0,0 0 0,0 0 0,0 0 0,0-1 0,0 1 0,0 0 0,0 0 0,0 0 0,0 0 0,0 0 0,0-1 0,0 1 0,0 0 0,0 0 0,0 0 0,0 0 0,0 0-1,0 0 1,-1 0 0,1 0 0,0-1 0,0 1 0,0 0 0,0 0 0,0 0 0,0 0 0,0 0 0,-1 0 0,13 1-1419,1 2-5408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3111EE-13DE-43B7-BA31-82A4BD7DE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00687F-6D6F-4E8E-A5FE-9E2EC0CBC6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5E2625-ED4F-4363-B21D-C018F33332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8B21CB-077A-4560-ACB8-4662146A47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34</TotalTime>
  <Pages>6</Pages>
  <Words>1262</Words>
  <Characters>6944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Navega por el IOS</vt:lpstr>
      <vt:lpstr>Packet Tracer - Navigate the IOS</vt:lpstr>
    </vt:vector>
  </TitlesOfParts>
  <Company>Cisco Systems, Inc.</Company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Navega por el IOS</dc:title>
  <dc:creator>SP</dc:creator>
  <dc:description>2015</dc:description>
  <cp:lastModifiedBy>AMERICA CITLALY FLORES MASCAREO</cp:lastModifiedBy>
  <cp:revision>9</cp:revision>
  <cp:lastPrinted>2020-06-23T16:35:00Z</cp:lastPrinted>
  <dcterms:created xsi:type="dcterms:W3CDTF">2020-06-23T16:34:00Z</dcterms:created>
  <dcterms:modified xsi:type="dcterms:W3CDTF">2023-02-24T23:38:00Z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