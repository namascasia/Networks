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AD7A" w14:textId="1D875256" w:rsidR="00887D92" w:rsidRPr="009A1CF4" w:rsidRDefault="00000000" w:rsidP="00887D92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>
            <w:t>Packet Tracer - Práctica de Diseño e Implementación de VLSM</w:t>
          </w:r>
        </w:sdtContent>
      </w:sdt>
      <w:r w:rsidR="00E454CB">
        <w:rPr>
          <w:rStyle w:val="LabTitleInstVersred"/>
        </w:rPr>
        <w:t xml:space="preserve"> </w:t>
      </w:r>
    </w:p>
    <w:p w14:paraId="7E20E760" w14:textId="49676CA5" w:rsidR="00D778DF" w:rsidRPr="009A1CF4" w:rsidRDefault="00D778DF" w:rsidP="00D778DF">
      <w:pPr>
        <w:pStyle w:val="InstNoteRed"/>
      </w:pPr>
    </w:p>
    <w:p w14:paraId="4F5947B5" w14:textId="77777777" w:rsidR="000E32EE" w:rsidRPr="009C5C21" w:rsidRDefault="000E32EE" w:rsidP="009C5C21">
      <w:pPr>
        <w:pStyle w:val="Ttulo1"/>
        <w:rPr>
          <w:color w:val="000000" w:themeColor="text1"/>
        </w:rPr>
      </w:pPr>
      <w:r>
        <w:rPr>
          <w:color w:val="000000" w:themeColor="text1"/>
        </w:rPr>
        <w:t>Topología</w:t>
      </w:r>
    </w:p>
    <w:p w14:paraId="2F20D215" w14:textId="77777777" w:rsidR="000E32EE" w:rsidRPr="004D25CA" w:rsidRDefault="000E32EE" w:rsidP="000E32EE">
      <w:pPr>
        <w:pStyle w:val="BodyTextL25"/>
      </w:pPr>
      <w:r>
        <w:t>Recibirá una de tres topologías posibles.</w:t>
      </w:r>
    </w:p>
    <w:p w14:paraId="1928359D" w14:textId="77777777" w:rsidR="000E32EE" w:rsidRPr="009C5C21" w:rsidRDefault="000E32EE" w:rsidP="009C5C21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Tabla de direccionamiento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 A medida que vaya a través de esta actividad, determinará la dirección IP, la máscara de subred y la puerta de enlace predeterminada para los dispositivos.  Escriba las respuestas en las celdas indicadas como “en blanco”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BE6B1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147ABD">
            <w:pPr>
              <w:pStyle w:val="TableHeading"/>
            </w:pPr>
            <w:r>
              <w:t>Dispositivo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147ABD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147ABD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147ABD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147ABD">
            <w:pPr>
              <w:pStyle w:val="TableHeading"/>
            </w:pPr>
            <w:r>
              <w:t>Puerta de enlace predeterminada</w:t>
            </w:r>
          </w:p>
        </w:tc>
      </w:tr>
      <w:tr w:rsidR="000E32EE" w:rsidRPr="00172E54" w14:paraId="78D9CE40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19B03BA1" w14:textId="77777777" w:rsidR="000E32EE" w:rsidRPr="00172E54" w:rsidRDefault="000E32EE" w:rsidP="002953AC">
            <w:pPr>
              <w:pStyle w:val="ConfigWindow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18EC5879" w14:textId="77777777" w:rsidR="000E32EE" w:rsidRPr="00172E54" w:rsidRDefault="000E32EE" w:rsidP="00147AB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E0ACA49" w14:textId="1F37A301" w:rsidR="000E32EE" w:rsidRPr="00BB5217" w:rsidRDefault="00BB5217" w:rsidP="00147ABD">
            <w:pPr>
              <w:pStyle w:val="TableText"/>
              <w:rPr>
                <w:rStyle w:val="nfasisintenso"/>
              </w:rPr>
            </w:pPr>
            <w:r w:rsidRPr="00BB5217">
              <w:rPr>
                <w:rStyle w:val="nfasisintenso"/>
              </w:rPr>
              <w:t>10.11.48.97</w:t>
            </w:r>
          </w:p>
        </w:tc>
        <w:tc>
          <w:tcPr>
            <w:tcW w:w="2210" w:type="dxa"/>
            <w:vAlign w:val="center"/>
          </w:tcPr>
          <w:p w14:paraId="3EFF326E" w14:textId="14F317CC" w:rsidR="000E32EE" w:rsidRPr="00BB5217" w:rsidRDefault="00BB5217" w:rsidP="00147ABD">
            <w:pPr>
              <w:pStyle w:val="TableText"/>
              <w:rPr>
                <w:rStyle w:val="nfasisintenso"/>
              </w:rPr>
            </w:pPr>
            <w:r w:rsidRPr="00BB5217">
              <w:rPr>
                <w:rStyle w:val="nfasisintenso"/>
              </w:rPr>
              <w:t>255.255.255.240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F3E6C9E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25F7B726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6CA59D2" w14:textId="77777777" w:rsidR="000E32EE" w:rsidRPr="00172E54" w:rsidRDefault="0062087E" w:rsidP="002953AC">
            <w:pPr>
              <w:pStyle w:val="TableText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2BE4AEC6" w14:textId="77777777" w:rsidR="000E32EE" w:rsidRPr="00172E54" w:rsidRDefault="000E32EE" w:rsidP="00147AB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7F11A177" w14:textId="42A4EFCB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65</w:t>
            </w:r>
          </w:p>
        </w:tc>
        <w:tc>
          <w:tcPr>
            <w:tcW w:w="2210" w:type="dxa"/>
            <w:vAlign w:val="center"/>
          </w:tcPr>
          <w:p w14:paraId="626C53A1" w14:textId="09F5F212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24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34F9D3BC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center"/>
          </w:tcPr>
          <w:p w14:paraId="2B39FD0E" w14:textId="77777777" w:rsidR="000E32EE" w:rsidRPr="00172E54" w:rsidRDefault="0062087E" w:rsidP="0062087E">
            <w:pPr>
              <w:pStyle w:val="ConfigWindow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6AADCA2A" w14:textId="77777777" w:rsidR="000E32EE" w:rsidRPr="00172E54" w:rsidRDefault="000E32EE" w:rsidP="00147ABD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2831A36C" w14:textId="474EA704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121</w:t>
            </w:r>
          </w:p>
        </w:tc>
        <w:tc>
          <w:tcPr>
            <w:tcW w:w="2210" w:type="dxa"/>
            <w:vAlign w:val="center"/>
          </w:tcPr>
          <w:p w14:paraId="13572ADF" w14:textId="0CAE00B4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52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5AE30F96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F3CAA96" w14:textId="77777777" w:rsidR="000E32EE" w:rsidRPr="002953AC" w:rsidRDefault="000E32EE" w:rsidP="002953AC">
            <w:pPr>
              <w:pStyle w:val="ConfigWindow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05692DCA" w14:textId="77777777" w:rsidR="000E32EE" w:rsidRPr="00172E54" w:rsidRDefault="000E32EE" w:rsidP="00147AB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2F0E4413" w14:textId="3BA84DB2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113</w:t>
            </w:r>
          </w:p>
        </w:tc>
        <w:tc>
          <w:tcPr>
            <w:tcW w:w="2210" w:type="dxa"/>
            <w:vAlign w:val="center"/>
          </w:tcPr>
          <w:p w14:paraId="51564E64" w14:textId="7D682543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255.255.255.24</w:t>
            </w:r>
            <w:r>
              <w:rPr>
                <w:rStyle w:val="nfasisintenso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482FF59F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3D9DB69" w14:textId="77777777" w:rsidR="000E32EE" w:rsidRPr="00172E54" w:rsidRDefault="0062087E" w:rsidP="002953AC">
            <w:pPr>
              <w:pStyle w:val="TableText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67C336E4" w14:textId="77777777" w:rsidR="000E32EE" w:rsidRPr="00172E54" w:rsidRDefault="000E32EE" w:rsidP="00147ABD">
            <w:pPr>
              <w:pStyle w:val="TableText"/>
            </w:pPr>
            <w:r>
              <w:t xml:space="preserve">G0/1 </w:t>
            </w:r>
          </w:p>
        </w:tc>
        <w:tc>
          <w:tcPr>
            <w:tcW w:w="2210" w:type="dxa"/>
            <w:vAlign w:val="center"/>
          </w:tcPr>
          <w:p w14:paraId="471DAA4F" w14:textId="298EFA5D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</w:t>
            </w:r>
          </w:p>
        </w:tc>
        <w:tc>
          <w:tcPr>
            <w:tcW w:w="2210" w:type="dxa"/>
            <w:vAlign w:val="center"/>
          </w:tcPr>
          <w:p w14:paraId="581B7E9A" w14:textId="3318C1D9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</w:t>
            </w:r>
            <w:r>
              <w:rPr>
                <w:rStyle w:val="nfasisintenso"/>
              </w:rPr>
              <w:t>192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5A58D9AA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72EEB8F0" w14:textId="77777777" w:rsidR="000E32EE" w:rsidRPr="00172E54" w:rsidRDefault="0062087E" w:rsidP="0062087E">
            <w:pPr>
              <w:pStyle w:val="ConfigWindow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4B39C9C5" w14:textId="77777777" w:rsidR="000E32EE" w:rsidRPr="00172E54" w:rsidRDefault="000E32EE" w:rsidP="00147ABD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02FE6AB4" w14:textId="53613C90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122</w:t>
            </w:r>
          </w:p>
        </w:tc>
        <w:tc>
          <w:tcPr>
            <w:tcW w:w="2210" w:type="dxa"/>
            <w:vAlign w:val="center"/>
          </w:tcPr>
          <w:p w14:paraId="75503096" w14:textId="616363EC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52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77777777" w:rsidR="000E32EE" w:rsidRPr="00172E54" w:rsidRDefault="000E32EE" w:rsidP="002953AC">
            <w:pPr>
              <w:pStyle w:val="TableText"/>
            </w:pPr>
            <w:r>
              <w:t>N/A</w:t>
            </w:r>
          </w:p>
        </w:tc>
      </w:tr>
      <w:tr w:rsidR="000E32EE" w:rsidRPr="00172E54" w14:paraId="546CA2C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77777777" w:rsidR="000E32EE" w:rsidRPr="00172E54" w:rsidRDefault="000E32EE" w:rsidP="00147ABD">
            <w:pPr>
              <w:pStyle w:val="TableText"/>
            </w:pPr>
            <w:r>
              <w:t>[[S1Name]]</w:t>
            </w:r>
          </w:p>
        </w:tc>
        <w:tc>
          <w:tcPr>
            <w:tcW w:w="1463" w:type="dxa"/>
            <w:vAlign w:val="center"/>
          </w:tcPr>
          <w:p w14:paraId="1B4A39DD" w14:textId="77777777" w:rsidR="000E32EE" w:rsidRPr="00172E54" w:rsidRDefault="000E32EE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99A91A1" w14:textId="7783120C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10.11.48.9</w:t>
            </w:r>
            <w:r>
              <w:rPr>
                <w:rStyle w:val="nfasisintenso"/>
              </w:rPr>
              <w:t>8</w:t>
            </w:r>
          </w:p>
        </w:tc>
        <w:tc>
          <w:tcPr>
            <w:tcW w:w="2210" w:type="dxa"/>
            <w:vAlign w:val="center"/>
          </w:tcPr>
          <w:p w14:paraId="09D185C3" w14:textId="3CFD2D00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255.255.255.240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7DE356C0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10.11.48.97</w:t>
            </w:r>
          </w:p>
        </w:tc>
      </w:tr>
      <w:tr w:rsidR="000E32EE" w:rsidRPr="00172E54" w14:paraId="35B5BAD3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77777777" w:rsidR="000E32EE" w:rsidRPr="00172E54" w:rsidRDefault="000E32EE" w:rsidP="00147ABD">
            <w:pPr>
              <w:pStyle w:val="TableText"/>
            </w:pPr>
            <w:r>
              <w:t>[[S2Name]]</w:t>
            </w:r>
          </w:p>
        </w:tc>
        <w:tc>
          <w:tcPr>
            <w:tcW w:w="1463" w:type="dxa"/>
            <w:vAlign w:val="center"/>
          </w:tcPr>
          <w:p w14:paraId="59D7D0F7" w14:textId="77777777" w:rsidR="000E32EE" w:rsidRPr="00172E54" w:rsidRDefault="000E32EE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477877AF" w14:textId="7318EF88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66</w:t>
            </w:r>
          </w:p>
        </w:tc>
        <w:tc>
          <w:tcPr>
            <w:tcW w:w="2210" w:type="dxa"/>
            <w:vAlign w:val="center"/>
          </w:tcPr>
          <w:p w14:paraId="73945A40" w14:textId="492BE3FF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24</w:t>
            </w:r>
          </w:p>
        </w:tc>
        <w:tc>
          <w:tcPr>
            <w:tcW w:w="1866" w:type="dxa"/>
            <w:vAlign w:val="center"/>
          </w:tcPr>
          <w:p w14:paraId="1D5735C0" w14:textId="516B3280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65</w:t>
            </w:r>
          </w:p>
        </w:tc>
      </w:tr>
      <w:tr w:rsidR="000E32EE" w:rsidRPr="00172E54" w14:paraId="62A95925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7CD13B6" w14:textId="77777777" w:rsidR="000E32EE" w:rsidRPr="00172E54" w:rsidRDefault="000E32EE" w:rsidP="00147ABD">
            <w:pPr>
              <w:pStyle w:val="TableText"/>
            </w:pPr>
            <w:r>
              <w:t>[[S3Name]]</w:t>
            </w:r>
          </w:p>
        </w:tc>
        <w:tc>
          <w:tcPr>
            <w:tcW w:w="1463" w:type="dxa"/>
            <w:vAlign w:val="center"/>
          </w:tcPr>
          <w:p w14:paraId="3179E58A" w14:textId="77777777" w:rsidR="000E32EE" w:rsidRPr="00172E54" w:rsidRDefault="000E32EE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2C67B05B" w14:textId="42169670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114</w:t>
            </w:r>
          </w:p>
        </w:tc>
        <w:tc>
          <w:tcPr>
            <w:tcW w:w="2210" w:type="dxa"/>
            <w:vAlign w:val="center"/>
          </w:tcPr>
          <w:p w14:paraId="20E56901" w14:textId="0B33F1F7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255.255.255.24</w:t>
            </w:r>
            <w:r>
              <w:rPr>
                <w:rStyle w:val="nfasisintenso"/>
              </w:rPr>
              <w:t>8</w:t>
            </w:r>
          </w:p>
        </w:tc>
        <w:tc>
          <w:tcPr>
            <w:tcW w:w="1866" w:type="dxa"/>
            <w:vAlign w:val="center"/>
          </w:tcPr>
          <w:p w14:paraId="1BFA0BF4" w14:textId="2D7C5C95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113</w:t>
            </w:r>
          </w:p>
        </w:tc>
      </w:tr>
      <w:tr w:rsidR="000031A1" w:rsidRPr="00172E54" w14:paraId="754DBA96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7777777" w:rsidR="000031A1" w:rsidRPr="00172E54" w:rsidRDefault="000031A1" w:rsidP="00147ABD">
            <w:pPr>
              <w:pStyle w:val="TableText"/>
            </w:pPr>
            <w:r>
              <w:t>[[S4Name]]</w:t>
            </w:r>
          </w:p>
        </w:tc>
        <w:tc>
          <w:tcPr>
            <w:tcW w:w="1463" w:type="dxa"/>
            <w:vAlign w:val="center"/>
          </w:tcPr>
          <w:p w14:paraId="11870149" w14:textId="77777777" w:rsidR="000031A1" w:rsidRPr="00172E54" w:rsidRDefault="000031A1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34916CE" w14:textId="20B04DE0" w:rsidR="000031A1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2</w:t>
            </w:r>
          </w:p>
        </w:tc>
        <w:tc>
          <w:tcPr>
            <w:tcW w:w="2210" w:type="dxa"/>
            <w:vAlign w:val="center"/>
          </w:tcPr>
          <w:p w14:paraId="25FC82AD" w14:textId="5BE8539A" w:rsidR="000031A1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</w:t>
            </w:r>
            <w:r>
              <w:rPr>
                <w:rStyle w:val="nfasisintenso"/>
              </w:rPr>
              <w:t>192</w:t>
            </w:r>
          </w:p>
        </w:tc>
        <w:tc>
          <w:tcPr>
            <w:tcW w:w="1866" w:type="dxa"/>
            <w:vAlign w:val="center"/>
          </w:tcPr>
          <w:p w14:paraId="632DF646" w14:textId="466D11C8" w:rsidR="000031A1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</w:t>
            </w:r>
          </w:p>
        </w:tc>
      </w:tr>
      <w:tr w:rsidR="000E32EE" w:rsidRPr="00172E54" w14:paraId="15ECEE52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77777777" w:rsidR="000E32EE" w:rsidRPr="00172E54" w:rsidRDefault="000E32EE" w:rsidP="00147ABD">
            <w:pPr>
              <w:pStyle w:val="TableText"/>
            </w:pPr>
            <w:r>
              <w:t>[[PC1Name]]</w:t>
            </w:r>
          </w:p>
        </w:tc>
        <w:tc>
          <w:tcPr>
            <w:tcW w:w="1463" w:type="dxa"/>
            <w:vAlign w:val="center"/>
          </w:tcPr>
          <w:p w14:paraId="7BAE2F5C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645BCC37" w14:textId="22DD9172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110</w:t>
            </w:r>
          </w:p>
        </w:tc>
        <w:tc>
          <w:tcPr>
            <w:tcW w:w="2210" w:type="dxa"/>
            <w:vAlign w:val="center"/>
          </w:tcPr>
          <w:p w14:paraId="30B6341F" w14:textId="76CFADC2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255.255.255.24</w:t>
            </w:r>
            <w:r>
              <w:rPr>
                <w:rStyle w:val="nfasisintenso"/>
              </w:rPr>
              <w:t>0</w:t>
            </w:r>
          </w:p>
        </w:tc>
        <w:tc>
          <w:tcPr>
            <w:tcW w:w="1866" w:type="dxa"/>
            <w:vAlign w:val="center"/>
          </w:tcPr>
          <w:p w14:paraId="58FA5071" w14:textId="614FFF58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10.11.48.97</w:t>
            </w:r>
          </w:p>
        </w:tc>
      </w:tr>
      <w:tr w:rsidR="000E32EE" w:rsidRPr="00172E54" w14:paraId="1FD3028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77777777" w:rsidR="000E32EE" w:rsidRPr="00172E54" w:rsidRDefault="000E32EE" w:rsidP="00147ABD">
            <w:pPr>
              <w:pStyle w:val="TableText"/>
            </w:pPr>
            <w:r>
              <w:t>[[PC2Name]]</w:t>
            </w:r>
          </w:p>
        </w:tc>
        <w:tc>
          <w:tcPr>
            <w:tcW w:w="1463" w:type="dxa"/>
            <w:vAlign w:val="center"/>
          </w:tcPr>
          <w:p w14:paraId="61B1789E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706D320B" w14:textId="2F65F30A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94</w:t>
            </w:r>
          </w:p>
        </w:tc>
        <w:tc>
          <w:tcPr>
            <w:tcW w:w="2210" w:type="dxa"/>
            <w:vAlign w:val="center"/>
          </w:tcPr>
          <w:p w14:paraId="2825B85F" w14:textId="1A8CF55A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24</w:t>
            </w:r>
          </w:p>
        </w:tc>
        <w:tc>
          <w:tcPr>
            <w:tcW w:w="1866" w:type="dxa"/>
            <w:vAlign w:val="center"/>
          </w:tcPr>
          <w:p w14:paraId="4A1EEF66" w14:textId="553AE6F1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65</w:t>
            </w:r>
          </w:p>
        </w:tc>
      </w:tr>
      <w:tr w:rsidR="000E32EE" w:rsidRPr="00172E54" w14:paraId="327B961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77777777" w:rsidR="000E32EE" w:rsidRPr="00172E54" w:rsidRDefault="000E32EE" w:rsidP="00147ABD">
            <w:pPr>
              <w:pStyle w:val="TableText"/>
            </w:pPr>
            <w:r>
              <w:t>[[PC3Name]]</w:t>
            </w:r>
          </w:p>
        </w:tc>
        <w:tc>
          <w:tcPr>
            <w:tcW w:w="1463" w:type="dxa"/>
            <w:vAlign w:val="center"/>
          </w:tcPr>
          <w:p w14:paraId="4D589632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5A86E37D" w14:textId="7D7B600F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118</w:t>
            </w:r>
          </w:p>
        </w:tc>
        <w:tc>
          <w:tcPr>
            <w:tcW w:w="2210" w:type="dxa"/>
            <w:vAlign w:val="center"/>
          </w:tcPr>
          <w:p w14:paraId="03D21EC3" w14:textId="74B01CF6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255.255.255.2</w:t>
            </w:r>
            <w:r>
              <w:rPr>
                <w:rStyle w:val="nfasisintenso"/>
              </w:rPr>
              <w:t>48</w:t>
            </w:r>
          </w:p>
        </w:tc>
        <w:tc>
          <w:tcPr>
            <w:tcW w:w="1866" w:type="dxa"/>
            <w:vAlign w:val="center"/>
          </w:tcPr>
          <w:p w14:paraId="2EF2C4FB" w14:textId="6A2CFCA3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113</w:t>
            </w:r>
          </w:p>
        </w:tc>
      </w:tr>
      <w:tr w:rsidR="000E32EE" w:rsidRPr="00172E54" w14:paraId="135C30B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77777777" w:rsidR="000E32EE" w:rsidRPr="00172E54" w:rsidRDefault="000E32EE" w:rsidP="00147ABD">
            <w:pPr>
              <w:pStyle w:val="TableText"/>
            </w:pPr>
            <w:r>
              <w:t>[[PC4Name]]</w:t>
            </w:r>
          </w:p>
        </w:tc>
        <w:tc>
          <w:tcPr>
            <w:tcW w:w="1463" w:type="dxa"/>
            <w:vAlign w:val="center"/>
          </w:tcPr>
          <w:p w14:paraId="4EEDDB17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15FADA26" w14:textId="17C7737B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62</w:t>
            </w:r>
          </w:p>
        </w:tc>
        <w:tc>
          <w:tcPr>
            <w:tcW w:w="2210" w:type="dxa"/>
            <w:vAlign w:val="center"/>
          </w:tcPr>
          <w:p w14:paraId="538FA0A5" w14:textId="7F6C5B2F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255.255.255.</w:t>
            </w:r>
            <w:r>
              <w:rPr>
                <w:rStyle w:val="nfasisintenso"/>
              </w:rPr>
              <w:t>192</w:t>
            </w:r>
          </w:p>
        </w:tc>
        <w:tc>
          <w:tcPr>
            <w:tcW w:w="1866" w:type="dxa"/>
            <w:vAlign w:val="center"/>
          </w:tcPr>
          <w:p w14:paraId="4812C6AA" w14:textId="37477093" w:rsidR="000E32EE" w:rsidRPr="00172E54" w:rsidRDefault="00BB5217" w:rsidP="00147ABD">
            <w:pPr>
              <w:pStyle w:val="TableText"/>
              <w:rPr>
                <w:rStyle w:val="AnswerGray"/>
              </w:rPr>
            </w:pPr>
            <w:r w:rsidRPr="00BB5217">
              <w:rPr>
                <w:rStyle w:val="nfasisintenso"/>
              </w:rPr>
              <w:t>10.11.48.</w:t>
            </w:r>
            <w:r>
              <w:rPr>
                <w:rStyle w:val="nfasisintenso"/>
              </w:rPr>
              <w:t>1</w:t>
            </w:r>
          </w:p>
        </w:tc>
      </w:tr>
    </w:tbl>
    <w:p w14:paraId="52C6995A" w14:textId="77777777" w:rsidR="000E32EE" w:rsidRPr="004D25CA" w:rsidRDefault="000E32EE" w:rsidP="009C5C21">
      <w:pPr>
        <w:pStyle w:val="Ttulo1"/>
      </w:pPr>
      <w:r>
        <w:t>Objetivos</w:t>
      </w:r>
    </w:p>
    <w:p w14:paraId="27F5F19B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Parte 1: Examine los requisitos de la red</w:t>
      </w:r>
    </w:p>
    <w:p w14:paraId="21428DF8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Parte 2: Diseñe el esquema de direccionamiento VLSM</w:t>
      </w:r>
    </w:p>
    <w:p w14:paraId="114D2196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Parte 3: Asigne direcciones IP a los dispositivos y verificar la conectividad</w:t>
      </w:r>
    </w:p>
    <w:p w14:paraId="570E3DB3" w14:textId="77777777" w:rsidR="000E32EE" w:rsidRPr="004D25CA" w:rsidRDefault="000E32EE" w:rsidP="009C5C21">
      <w:pPr>
        <w:pStyle w:val="Ttulo1"/>
      </w:pPr>
      <w:r>
        <w:t>Aspectos básicos</w:t>
      </w:r>
    </w:p>
    <w:p w14:paraId="5861DD6F" w14:textId="77777777" w:rsidR="000E32EE" w:rsidRPr="004D25CA" w:rsidRDefault="000E32EE" w:rsidP="000E32EE">
      <w:pPr>
        <w:pStyle w:val="BodyTextL25"/>
      </w:pPr>
      <w:r>
        <w:t>En esta actividad, se le proporciona una dirección de red /24 que debe utilizar para diseñar un esquema de direccionamiento VLSM. A partir de un conjunto de requisitos, asignará las subredes y el direccionamiento, configurará los dispositivos y verificará la conectividad.</w:t>
      </w:r>
    </w:p>
    <w:p w14:paraId="3D78CA42" w14:textId="77777777" w:rsidR="00147ABD" w:rsidRDefault="00147ABD" w:rsidP="009C5C21">
      <w:pPr>
        <w:pStyle w:val="Ttulo1"/>
      </w:pPr>
      <w:r>
        <w:lastRenderedPageBreak/>
        <w:t>Instrucciones</w:t>
      </w:r>
    </w:p>
    <w:p w14:paraId="5DF42522" w14:textId="77777777" w:rsidR="000E32EE" w:rsidRPr="004D25CA" w:rsidRDefault="000E32EE" w:rsidP="009C5C21">
      <w:pPr>
        <w:pStyle w:val="Ttulo2"/>
      </w:pPr>
      <w:r>
        <w:t>Examine los requisitos de la red</w:t>
      </w:r>
    </w:p>
    <w:p w14:paraId="7A417D6A" w14:textId="77777777" w:rsidR="000E32EE" w:rsidRPr="004D25CA" w:rsidRDefault="000E32EE" w:rsidP="000E32EE">
      <w:pPr>
        <w:pStyle w:val="Ttulo3"/>
      </w:pPr>
      <w:r>
        <w:t>Determine la cantidad de subredes necesarias.</w:t>
      </w:r>
    </w:p>
    <w:p w14:paraId="3D753336" w14:textId="77777777" w:rsidR="000E32EE" w:rsidRPr="004D25CA" w:rsidRDefault="000E32EE" w:rsidP="000E32EE">
      <w:pPr>
        <w:pStyle w:val="BodyTextL25"/>
      </w:pPr>
      <w:r>
        <w:t xml:space="preserve">Dividirá en subredes la dirección de red </w:t>
      </w:r>
      <w:r>
        <w:rPr>
          <w:b/>
        </w:rPr>
        <w:t>[[DisplayNet]]</w:t>
      </w:r>
      <w:r>
        <w:t>. La red tiene los siguientes requisitos:</w:t>
      </w:r>
    </w:p>
    <w:p w14:paraId="543A6114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/>
        </w:rPr>
        <w:t>[[S1Name]]</w:t>
      </w:r>
      <w:r w:rsidRPr="004D25CA">
        <w:t xml:space="preserve"> LAN requerirá </w:t>
      </w:r>
      <w:r>
        <w:rPr>
          <w:b/>
        </w:rPr>
        <w:t>[[HostReg1]]</w:t>
      </w:r>
      <w:r>
        <w:t>direcciones IP de host</w:t>
      </w:r>
    </w:p>
    <w:p w14:paraId="5EAB1A86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/>
        </w:rPr>
        <w:t>[[S2Name]]</w:t>
      </w:r>
      <w:r w:rsidRPr="004D25CA">
        <w:t xml:space="preserve"> LAN requerirá </w:t>
      </w:r>
      <w:r>
        <w:rPr>
          <w:b/>
        </w:rPr>
        <w:t>[[HostReg2]]</w:t>
      </w:r>
      <w:r>
        <w:t xml:space="preserve"> direcciones IP de host</w:t>
      </w:r>
    </w:p>
    <w:p w14:paraId="652573D9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/>
        </w:rPr>
        <w:t>[[S3Name]]</w:t>
      </w:r>
      <w:r w:rsidRPr="004D25CA">
        <w:t xml:space="preserve"> LAN requerirá </w:t>
      </w:r>
      <w:r>
        <w:rPr>
          <w:b/>
        </w:rPr>
        <w:t>[[HostReg3]]</w:t>
      </w:r>
      <w:r>
        <w:t xml:space="preserve"> direcciones IP de host</w:t>
      </w:r>
    </w:p>
    <w:p w14:paraId="68DA3E9F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/>
        </w:rPr>
        <w:t>[[S4Name]]</w:t>
      </w:r>
      <w:r w:rsidRPr="004D25CA">
        <w:t xml:space="preserve"> LAN requerirá </w:t>
      </w:r>
      <w:r>
        <w:rPr>
          <w:b/>
        </w:rPr>
        <w:t>[[HostReg4]]</w:t>
      </w:r>
      <w:r>
        <w:t xml:space="preserve"> direcciones IP de host</w:t>
      </w:r>
    </w:p>
    <w:p w14:paraId="17A13E18" w14:textId="77777777" w:rsidR="001151BD" w:rsidRDefault="001151BD" w:rsidP="001151BD">
      <w:pPr>
        <w:pStyle w:val="Ttulo4"/>
      </w:pPr>
      <w:r>
        <w:t>Pregunta:</w:t>
      </w:r>
    </w:p>
    <w:p w14:paraId="1FD7DA84" w14:textId="359F1A35" w:rsidR="001151BD" w:rsidRDefault="000E32EE" w:rsidP="001151BD">
      <w:pPr>
        <w:pStyle w:val="BodyTextL25"/>
        <w:spacing w:before="0"/>
      </w:pPr>
      <w:r>
        <w:t>¿Cuántas subredes se necesitan en la topología de la red?</w:t>
      </w:r>
      <w:r w:rsidR="00C8030E">
        <w:t xml:space="preserve"> </w:t>
      </w:r>
      <w:r w:rsidR="00C8030E" w:rsidRPr="00C8030E">
        <w:rPr>
          <w:rStyle w:val="nfasisintenso"/>
        </w:rPr>
        <w:t>5</w:t>
      </w:r>
    </w:p>
    <w:p w14:paraId="36E6AB7B" w14:textId="77777777" w:rsidR="001151BD" w:rsidRDefault="001151BD" w:rsidP="001151BD">
      <w:pPr>
        <w:pStyle w:val="AnswerLineL25"/>
        <w:tabs>
          <w:tab w:val="left" w:pos="3540"/>
        </w:tabs>
      </w:pPr>
      <w:r>
        <w:t>Escriba sus respuestas aquí.</w:t>
      </w:r>
    </w:p>
    <w:p w14:paraId="16E82D16" w14:textId="77777777" w:rsidR="000E32EE" w:rsidRDefault="000E32EE" w:rsidP="000E32EE">
      <w:pPr>
        <w:pStyle w:val="Ttulo3"/>
      </w:pPr>
      <w:r>
        <w:t>Determine la información de la máscara de subred para cada subred.</w:t>
      </w:r>
    </w:p>
    <w:p w14:paraId="6416697A" w14:textId="77777777" w:rsidR="00147ABD" w:rsidRPr="00147ABD" w:rsidRDefault="00147ABD" w:rsidP="00147ABD">
      <w:pPr>
        <w:pStyle w:val="Ttulo4"/>
      </w:pPr>
      <w:r>
        <w:t>Preguntas:</w:t>
      </w:r>
    </w:p>
    <w:p w14:paraId="4AD947E9" w14:textId="0662A266" w:rsidR="000E32EE" w:rsidRPr="004D25CA" w:rsidRDefault="000E32EE" w:rsidP="001151BD">
      <w:pPr>
        <w:pStyle w:val="SubStepAlpha"/>
        <w:spacing w:before="0"/>
      </w:pPr>
      <w:r>
        <w:t xml:space="preserve">¿Qué máscara de subred admitirá la cantidad de direcciones IP requerida para </w:t>
      </w:r>
      <w:r w:rsidRPr="004D25CA">
        <w:rPr>
          <w:b/>
        </w:rPr>
        <w:t>[[S1Name]]</w:t>
      </w:r>
      <w:r>
        <w:t>?</w:t>
      </w:r>
      <w:r w:rsidR="00C8030E" w:rsidRPr="00C8030E">
        <w:rPr>
          <w:rStyle w:val="Ttulo1Car"/>
        </w:rPr>
        <w:t xml:space="preserve"> </w:t>
      </w:r>
      <w:r w:rsidR="00C8030E" w:rsidRPr="00C8030E">
        <w:rPr>
          <w:rStyle w:val="nfasisintenso"/>
        </w:rPr>
        <w:t>255.255.255.240 /28</w:t>
      </w:r>
    </w:p>
    <w:p w14:paraId="0CA88047" w14:textId="2B42749B" w:rsidR="000E32EE" w:rsidRPr="00C8030E" w:rsidRDefault="000E32EE" w:rsidP="000E32EE">
      <w:pPr>
        <w:pStyle w:val="BodyTextL50"/>
        <w:rPr>
          <w:rStyle w:val="nfasisintenso"/>
        </w:rPr>
      </w:pPr>
      <w:r>
        <w:t>¿Cuántas direcciones de host utilizables admitirá esta subred?</w:t>
      </w:r>
      <w:r w:rsidR="00C8030E">
        <w:t xml:space="preserve"> </w:t>
      </w:r>
      <w:r w:rsidR="00C8030E">
        <w:rPr>
          <w:rStyle w:val="nfasisintenso"/>
        </w:rPr>
        <w:t>14</w:t>
      </w:r>
    </w:p>
    <w:p w14:paraId="374DD3F9" w14:textId="77777777" w:rsidR="001151BD" w:rsidRDefault="001151BD" w:rsidP="001151BD">
      <w:pPr>
        <w:pStyle w:val="AnswerLineL50"/>
      </w:pPr>
      <w:r>
        <w:t>Escriba sus respuestas aquí.</w:t>
      </w:r>
    </w:p>
    <w:p w14:paraId="3FC9C96E" w14:textId="688AFC80" w:rsidR="000E32EE" w:rsidRPr="004D25CA" w:rsidRDefault="000E32EE" w:rsidP="000E32EE">
      <w:pPr>
        <w:pStyle w:val="SubStepAlpha"/>
      </w:pPr>
      <w:r>
        <w:t xml:space="preserve">¿Qué máscara de subred admitirá la cantidad de direcciones IP requerida para </w:t>
      </w:r>
      <w:r w:rsidRPr="004D25CA">
        <w:rPr>
          <w:b/>
        </w:rPr>
        <w:t>[[S2Name]]</w:t>
      </w:r>
      <w:r>
        <w:t>?</w:t>
      </w:r>
      <w:r w:rsidR="00C8030E" w:rsidRPr="00C8030E">
        <w:rPr>
          <w:rStyle w:val="Ttulo1Car"/>
        </w:rPr>
        <w:t xml:space="preserve"> </w:t>
      </w:r>
      <w:r w:rsidR="00C8030E" w:rsidRPr="00C8030E">
        <w:rPr>
          <w:rStyle w:val="nfasisintenso"/>
        </w:rPr>
        <w:t>255.255.255.2</w:t>
      </w:r>
      <w:r w:rsidR="00C8030E">
        <w:rPr>
          <w:rStyle w:val="nfasisintenso"/>
        </w:rPr>
        <w:t>24</w:t>
      </w:r>
      <w:r w:rsidR="00C8030E" w:rsidRPr="00C8030E">
        <w:rPr>
          <w:rStyle w:val="nfasisintenso"/>
        </w:rPr>
        <w:t xml:space="preserve"> /2</w:t>
      </w:r>
      <w:r w:rsidR="00C8030E">
        <w:rPr>
          <w:rStyle w:val="nfasisintenso"/>
        </w:rPr>
        <w:t>7</w:t>
      </w:r>
    </w:p>
    <w:p w14:paraId="3B414FDC" w14:textId="70B60A1F" w:rsidR="000E32EE" w:rsidRDefault="000E32EE" w:rsidP="000E32EE">
      <w:pPr>
        <w:pStyle w:val="BodyTextL50"/>
      </w:pPr>
      <w:r>
        <w:t xml:space="preserve">¿Cuántas direcciones de host utilizables admitirá esta subred? </w:t>
      </w:r>
      <w:r w:rsidR="00C8030E" w:rsidRPr="00C8030E">
        <w:rPr>
          <w:rStyle w:val="nfasisintenso"/>
        </w:rPr>
        <w:t>30</w:t>
      </w:r>
    </w:p>
    <w:p w14:paraId="53A18F06" w14:textId="77777777" w:rsidR="001151BD" w:rsidRDefault="001151BD" w:rsidP="001151BD">
      <w:pPr>
        <w:pStyle w:val="AnswerLineL50"/>
      </w:pPr>
      <w:r>
        <w:t>Escriba sus respuestas aquí.</w:t>
      </w:r>
    </w:p>
    <w:p w14:paraId="77F8CCCA" w14:textId="07935E67" w:rsidR="000E32EE" w:rsidRPr="004D25CA" w:rsidRDefault="000E32EE" w:rsidP="000E32EE">
      <w:pPr>
        <w:pStyle w:val="SubStepAlpha"/>
      </w:pPr>
      <w:r>
        <w:t xml:space="preserve">¿Qué máscara de subred admitirá la cantidad de direcciones IP requerida para </w:t>
      </w:r>
      <w:r w:rsidRPr="004D25CA">
        <w:rPr>
          <w:b/>
        </w:rPr>
        <w:t>[[S3Name]]</w:t>
      </w:r>
      <w:r>
        <w:t>?</w:t>
      </w:r>
      <w:r w:rsidR="00C8030E" w:rsidRPr="00C8030E">
        <w:rPr>
          <w:rStyle w:val="Ttulo1Car"/>
        </w:rPr>
        <w:t xml:space="preserve"> </w:t>
      </w:r>
      <w:r w:rsidR="00C8030E" w:rsidRPr="00C8030E">
        <w:rPr>
          <w:rStyle w:val="nfasisintenso"/>
        </w:rPr>
        <w:t>255.255.255.24</w:t>
      </w:r>
      <w:r w:rsidR="00C8030E">
        <w:rPr>
          <w:rStyle w:val="nfasisintenso"/>
        </w:rPr>
        <w:t xml:space="preserve">8 </w:t>
      </w:r>
      <w:r w:rsidR="00C8030E" w:rsidRPr="00C8030E">
        <w:rPr>
          <w:rStyle w:val="nfasisintenso"/>
        </w:rPr>
        <w:t>/2</w:t>
      </w:r>
      <w:r w:rsidR="00C8030E">
        <w:rPr>
          <w:rStyle w:val="nfasisintenso"/>
        </w:rPr>
        <w:t>9</w:t>
      </w:r>
    </w:p>
    <w:p w14:paraId="1ED56C01" w14:textId="558B28DA" w:rsidR="000E32EE" w:rsidRPr="00C8030E" w:rsidRDefault="000E32EE" w:rsidP="00C8030E">
      <w:pPr>
        <w:pStyle w:val="BodyTextL50"/>
        <w:rPr>
          <w:iCs/>
          <w:color w:val="4F81BD" w:themeColor="accent1"/>
        </w:rPr>
      </w:pPr>
      <w:r>
        <w:t xml:space="preserve">¿Cuántas direcciones de host utilizables admitirá esta subred? </w:t>
      </w:r>
      <w:r w:rsidR="00C8030E">
        <w:rPr>
          <w:rStyle w:val="nfasisintenso"/>
        </w:rPr>
        <w:t>6</w:t>
      </w:r>
    </w:p>
    <w:p w14:paraId="7C9D1756" w14:textId="77777777" w:rsidR="001151BD" w:rsidRDefault="001151BD" w:rsidP="001151BD">
      <w:pPr>
        <w:pStyle w:val="AnswerLineL50"/>
      </w:pPr>
      <w:r>
        <w:t>Escriba sus respuestas aquí.</w:t>
      </w:r>
    </w:p>
    <w:p w14:paraId="31952831" w14:textId="3FF747C8" w:rsidR="000E32EE" w:rsidRPr="004D25CA" w:rsidRDefault="000E32EE" w:rsidP="000E32EE">
      <w:pPr>
        <w:pStyle w:val="SubStepAlpha"/>
      </w:pPr>
      <w:r>
        <w:t xml:space="preserve">¿Qué máscara de subred admitirá la cantidad de direcciones IP requerida para </w:t>
      </w:r>
      <w:r w:rsidRPr="004D25CA">
        <w:rPr>
          <w:b/>
        </w:rPr>
        <w:t>[[S4Name]]</w:t>
      </w:r>
      <w:r>
        <w:t>?</w:t>
      </w:r>
      <w:r w:rsidR="00C8030E" w:rsidRPr="00C8030E">
        <w:rPr>
          <w:rStyle w:val="Ttulo1Car"/>
        </w:rPr>
        <w:t xml:space="preserve"> </w:t>
      </w:r>
      <w:r w:rsidR="00C8030E" w:rsidRPr="00C8030E">
        <w:rPr>
          <w:rStyle w:val="nfasisintenso"/>
        </w:rPr>
        <w:t>255.255.255.</w:t>
      </w:r>
      <w:r w:rsidR="00C8030E">
        <w:rPr>
          <w:rStyle w:val="nfasisintenso"/>
        </w:rPr>
        <w:t>192</w:t>
      </w:r>
      <w:r w:rsidR="00C8030E" w:rsidRPr="00C8030E">
        <w:rPr>
          <w:rStyle w:val="nfasisintenso"/>
        </w:rPr>
        <w:t xml:space="preserve"> /2</w:t>
      </w:r>
      <w:r w:rsidR="00C8030E">
        <w:rPr>
          <w:rStyle w:val="nfasisintenso"/>
        </w:rPr>
        <w:t>6</w:t>
      </w:r>
    </w:p>
    <w:p w14:paraId="4233B3A5" w14:textId="0CD55233" w:rsidR="000E32EE" w:rsidRDefault="000E32EE" w:rsidP="000E32EE">
      <w:pPr>
        <w:pStyle w:val="BodyTextL50"/>
      </w:pPr>
      <w:r>
        <w:t>¿Cuántas direcciones de host utilizables admitirá esta subred?</w:t>
      </w:r>
      <w:r w:rsidR="00C8030E">
        <w:t xml:space="preserve"> </w:t>
      </w:r>
      <w:r w:rsidR="00C8030E" w:rsidRPr="00C8030E">
        <w:rPr>
          <w:rStyle w:val="nfasisintenso"/>
        </w:rPr>
        <w:t>62</w:t>
      </w:r>
    </w:p>
    <w:p w14:paraId="547FA498" w14:textId="77777777" w:rsidR="001151BD" w:rsidRDefault="001151BD" w:rsidP="001151BD">
      <w:pPr>
        <w:pStyle w:val="AnswerLineL50"/>
      </w:pPr>
      <w:r>
        <w:t>Escriba sus respuestas aquí.</w:t>
      </w:r>
    </w:p>
    <w:p w14:paraId="3FDA4B63" w14:textId="38815952" w:rsidR="000E32EE" w:rsidRDefault="000E32EE" w:rsidP="000E32EE">
      <w:pPr>
        <w:pStyle w:val="SubStepAlpha"/>
      </w:pPr>
      <w:r>
        <w:t xml:space="preserve">¿Qué máscara de subred admitirá la cantidad de direcciones IP requerida para la conexión entre </w:t>
      </w:r>
      <w:r w:rsidRPr="004D25CA">
        <w:rPr>
          <w:b/>
        </w:rPr>
        <w:t>[[R1Name]]</w:t>
      </w:r>
      <w:r>
        <w:t xml:space="preserve"> y </w:t>
      </w:r>
      <w:r w:rsidRPr="004D25CA">
        <w:rPr>
          <w:b/>
        </w:rPr>
        <w:t>[[R2Name]]</w:t>
      </w:r>
      <w:r>
        <w:t>?</w:t>
      </w:r>
      <w:r w:rsidR="00C8030E">
        <w:t xml:space="preserve"> </w:t>
      </w:r>
      <w:r w:rsidR="00C8030E" w:rsidRPr="00C8030E">
        <w:rPr>
          <w:rStyle w:val="nfasisintenso"/>
        </w:rPr>
        <w:t>255.255.255.2</w:t>
      </w:r>
      <w:r w:rsidR="00C8030E">
        <w:rPr>
          <w:rStyle w:val="nfasisintenso"/>
        </w:rPr>
        <w:t>52</w:t>
      </w:r>
      <w:r w:rsidR="00C8030E" w:rsidRPr="00C8030E">
        <w:rPr>
          <w:rStyle w:val="nfasisintenso"/>
        </w:rPr>
        <w:t xml:space="preserve"> /</w:t>
      </w:r>
      <w:r w:rsidR="00C8030E">
        <w:rPr>
          <w:rStyle w:val="nfasisintenso"/>
        </w:rPr>
        <w:t>30</w:t>
      </w:r>
    </w:p>
    <w:p w14:paraId="348AEB95" w14:textId="77777777" w:rsidR="001151BD" w:rsidRPr="004D25CA" w:rsidRDefault="001151BD" w:rsidP="001151BD">
      <w:pPr>
        <w:pStyle w:val="AnswerLineL50"/>
      </w:pPr>
      <w:r>
        <w:t>Escriba sus respuestas aquí.</w:t>
      </w:r>
    </w:p>
    <w:p w14:paraId="507C8C11" w14:textId="77777777" w:rsidR="000E32EE" w:rsidRPr="00147ABD" w:rsidRDefault="000E32EE" w:rsidP="009C5C21">
      <w:pPr>
        <w:pStyle w:val="Ttulo2"/>
      </w:pPr>
      <w:r>
        <w:t>Diseñe el esquema de direccionamiento VLSM</w:t>
      </w:r>
    </w:p>
    <w:p w14:paraId="55165951" w14:textId="77777777" w:rsidR="000E32EE" w:rsidRPr="004D25CA" w:rsidRDefault="000E32EE" w:rsidP="00147ABD">
      <w:pPr>
        <w:pStyle w:val="Ttulo3"/>
      </w:pPr>
      <w:r>
        <w:t>Divida la red [[DisplayNet]] según la cantidad de hosts por subred.</w:t>
      </w:r>
    </w:p>
    <w:p w14:paraId="556D5CE7" w14:textId="77777777" w:rsidR="000E32EE" w:rsidRPr="004D25CA" w:rsidRDefault="000E32EE" w:rsidP="000E32EE">
      <w:pPr>
        <w:pStyle w:val="SubStepAlpha"/>
      </w:pPr>
      <w:r>
        <w:t xml:space="preserve">Utilice la primera subred para admitir la LAN más grande. </w:t>
      </w:r>
    </w:p>
    <w:p w14:paraId="5F91FA02" w14:textId="77777777" w:rsidR="000E32EE" w:rsidRPr="004D25CA" w:rsidRDefault="000E32EE" w:rsidP="000E32EE">
      <w:pPr>
        <w:pStyle w:val="SubStepAlpha"/>
      </w:pPr>
      <w:r>
        <w:t xml:space="preserve">Utilice la segunda subred para admitir la segunda LAN más grande. </w:t>
      </w:r>
    </w:p>
    <w:p w14:paraId="7E3114BC" w14:textId="77777777" w:rsidR="000E32EE" w:rsidRPr="004D25CA" w:rsidRDefault="000E32EE" w:rsidP="000E32EE">
      <w:pPr>
        <w:pStyle w:val="SubStepAlpha"/>
      </w:pPr>
      <w:r>
        <w:t xml:space="preserve">Utilice la tercera subred para admitir la tercera LAN más grande. </w:t>
      </w:r>
    </w:p>
    <w:p w14:paraId="3BF573B9" w14:textId="77777777" w:rsidR="000E32EE" w:rsidRPr="004D25CA" w:rsidRDefault="000E32EE" w:rsidP="000E32EE">
      <w:pPr>
        <w:pStyle w:val="SubStepAlpha"/>
      </w:pPr>
      <w:r>
        <w:t xml:space="preserve">Utilice la cuarta subred para admitir la cuarta LAN más grande. </w:t>
      </w:r>
    </w:p>
    <w:p w14:paraId="52654AC3" w14:textId="77777777" w:rsidR="000E32EE" w:rsidRPr="004D25CA" w:rsidRDefault="000E32EE" w:rsidP="000E32EE">
      <w:pPr>
        <w:pStyle w:val="SubStepAlpha"/>
      </w:pPr>
      <w:r>
        <w:lastRenderedPageBreak/>
        <w:t xml:space="preserve">Utilice la quinta subred para admitir la conexión entre </w:t>
      </w:r>
      <w:r>
        <w:rPr>
          <w:b/>
        </w:rPr>
        <w:t>[[R1Name]]</w:t>
      </w:r>
      <w:r>
        <w:t xml:space="preserve"> y </w:t>
      </w:r>
      <w:r w:rsidRPr="004D25CA">
        <w:rPr>
          <w:b/>
        </w:rPr>
        <w:t>[[R2Name]]</w:t>
      </w:r>
      <w:r>
        <w:t xml:space="preserve">. </w:t>
      </w:r>
    </w:p>
    <w:p w14:paraId="12F1EA6B" w14:textId="77777777" w:rsidR="000E32EE" w:rsidRDefault="000E32EE" w:rsidP="00147ABD">
      <w:pPr>
        <w:pStyle w:val="Ttulo3"/>
      </w:pPr>
      <w:r>
        <w:t>Registre las subredes VLSM.</w:t>
      </w:r>
    </w:p>
    <w:p w14:paraId="65BABA99" w14:textId="77777777" w:rsidR="000E32EE" w:rsidRPr="005A7CDB" w:rsidRDefault="000E32EE" w:rsidP="000E32EE">
      <w:pPr>
        <w:pStyle w:val="BodyTextL25"/>
      </w:pPr>
      <w:r>
        <w:t xml:space="preserve">Complete la </w:t>
      </w:r>
      <w:r w:rsidRPr="005A7CDB">
        <w:rPr>
          <w:b/>
        </w:rPr>
        <w:t>Tabla de Subred</w:t>
      </w:r>
      <w:r>
        <w:t>, enumerando las descripciones de subred (por ejemplo, [[S1Name]] LAN), la cantidad de hosts necesarios, luego la dirección de red para la subred, la primera dirección de host utilizable y la dirección de difusión.l Repita hasta que se incluyan todas las direcciones.</w:t>
      </w:r>
    </w:p>
    <w:p w14:paraId="47957478" w14:textId="77777777" w:rsidR="000E32EE" w:rsidRDefault="000E32EE" w:rsidP="009C5C21">
      <w:pPr>
        <w:pStyle w:val="BodyTextL25Bold"/>
      </w:pPr>
      <w:r>
        <w:t>Tabla de Subredes</w:t>
      </w:r>
    </w:p>
    <w:p w14:paraId="4BA20738" w14:textId="05110D06" w:rsidR="000E32EE" w:rsidRPr="00EB6326" w:rsidRDefault="000E32EE" w:rsidP="000E32EE">
      <w:pPr>
        <w:pStyle w:val="InstNoteRedL25"/>
      </w:pP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medida que vaya a través de esta actividad, determinará la dirección IP, la máscara de subred y la puerta de enlace predeterminada para los dispositivos.  Escriba las respuestas en las celdas indicadas como “en blanco”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147ABD">
            <w:pPr>
              <w:pStyle w:val="TableHeading"/>
            </w:pPr>
            <w:r>
              <w:t>Descripción de la subred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147ABD">
            <w:pPr>
              <w:pStyle w:val="TableHeading"/>
            </w:pPr>
            <w:r>
              <w:t>Cantidad de hosts necesarios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147ABD">
            <w:pPr>
              <w:pStyle w:val="TableHeading"/>
            </w:pPr>
            <w:r>
              <w:t>Dirección de red/CIDR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147ABD">
            <w:pPr>
              <w:pStyle w:val="TableHeading"/>
            </w:pPr>
            <w:r>
              <w:t>Primera dirección de host utilizable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147ABD">
            <w:pPr>
              <w:pStyle w:val="TableHeading"/>
            </w:pPr>
            <w:r>
              <w:t>Dirección de difusión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66CCF206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 w:rsidRPr="00C8030E">
              <w:rPr>
                <w:rStyle w:val="nfasisintenso"/>
                <w:i w:val="0"/>
                <w:iCs w:val="0"/>
              </w:rPr>
              <w:t>Ho</w:t>
            </w:r>
            <w:r>
              <w:rPr>
                <w:rStyle w:val="nfasisintenso"/>
                <w:i w:val="0"/>
                <w:iCs w:val="0"/>
              </w:rPr>
              <w:t>st-D</w:t>
            </w:r>
          </w:p>
        </w:tc>
        <w:tc>
          <w:tcPr>
            <w:tcW w:w="1791" w:type="dxa"/>
            <w:vAlign w:val="bottom"/>
          </w:tcPr>
          <w:p w14:paraId="54BA7608" w14:textId="20406E1B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60</w:t>
            </w:r>
          </w:p>
        </w:tc>
        <w:tc>
          <w:tcPr>
            <w:tcW w:w="1846" w:type="dxa"/>
            <w:vAlign w:val="bottom"/>
          </w:tcPr>
          <w:p w14:paraId="104EFF6E" w14:textId="1BDEF371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10.11.48.0 /26</w:t>
            </w:r>
          </w:p>
        </w:tc>
        <w:tc>
          <w:tcPr>
            <w:tcW w:w="2033" w:type="dxa"/>
            <w:vAlign w:val="bottom"/>
          </w:tcPr>
          <w:p w14:paraId="41A9CF5D" w14:textId="154AEE56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</w:t>
            </w:r>
          </w:p>
        </w:tc>
        <w:tc>
          <w:tcPr>
            <w:tcW w:w="2070" w:type="dxa"/>
            <w:vAlign w:val="bottom"/>
          </w:tcPr>
          <w:p w14:paraId="2A8509AA" w14:textId="3899DA47" w:rsidR="000E32EE" w:rsidRPr="00C8030E" w:rsidRDefault="00CD0314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63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1A4162C5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Host-B</w:t>
            </w:r>
          </w:p>
        </w:tc>
        <w:tc>
          <w:tcPr>
            <w:tcW w:w="1791" w:type="dxa"/>
            <w:vAlign w:val="bottom"/>
          </w:tcPr>
          <w:p w14:paraId="05E1AE03" w14:textId="6766C8BC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30</w:t>
            </w:r>
          </w:p>
        </w:tc>
        <w:tc>
          <w:tcPr>
            <w:tcW w:w="1846" w:type="dxa"/>
            <w:vAlign w:val="bottom"/>
          </w:tcPr>
          <w:p w14:paraId="3DDD4FAE" w14:textId="6EC99DEA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64</w:t>
            </w:r>
            <w:r>
              <w:rPr>
                <w:rStyle w:val="nfasisintenso"/>
                <w:i w:val="0"/>
                <w:iCs w:val="0"/>
              </w:rPr>
              <w:t xml:space="preserve"> /2</w:t>
            </w:r>
            <w:r>
              <w:rPr>
                <w:rStyle w:val="nfasisintenso"/>
                <w:i w:val="0"/>
                <w:iCs w:val="0"/>
              </w:rPr>
              <w:t>7</w:t>
            </w:r>
          </w:p>
        </w:tc>
        <w:tc>
          <w:tcPr>
            <w:tcW w:w="2033" w:type="dxa"/>
            <w:vAlign w:val="bottom"/>
          </w:tcPr>
          <w:p w14:paraId="6E468E97" w14:textId="5EB4087C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65</w:t>
            </w:r>
          </w:p>
        </w:tc>
        <w:tc>
          <w:tcPr>
            <w:tcW w:w="2070" w:type="dxa"/>
            <w:vAlign w:val="bottom"/>
          </w:tcPr>
          <w:p w14:paraId="23D92288" w14:textId="509BC510" w:rsidR="000E32EE" w:rsidRPr="00C8030E" w:rsidRDefault="00CD0314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95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20D8DE9F" w:rsidR="00C8030E" w:rsidRPr="00C8030E" w:rsidRDefault="00C8030E" w:rsidP="00C8030E">
            <w:pPr>
              <w:pStyle w:val="ConfigWindow"/>
              <w:rPr>
                <w:i w:val="0"/>
                <w:color w:val="4F81BD" w:themeColor="accent1"/>
              </w:rPr>
            </w:pPr>
            <w:r>
              <w:rPr>
                <w:rStyle w:val="nfasisintenso"/>
                <w:i w:val="0"/>
                <w:iCs w:val="0"/>
              </w:rPr>
              <w:t>Host-A</w:t>
            </w:r>
          </w:p>
        </w:tc>
        <w:tc>
          <w:tcPr>
            <w:tcW w:w="1791" w:type="dxa"/>
          </w:tcPr>
          <w:p w14:paraId="3864993A" w14:textId="5BB669AD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14</w:t>
            </w:r>
          </w:p>
        </w:tc>
        <w:tc>
          <w:tcPr>
            <w:tcW w:w="1846" w:type="dxa"/>
          </w:tcPr>
          <w:p w14:paraId="0657180C" w14:textId="157764AE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96 /</w:t>
            </w:r>
            <w:r>
              <w:rPr>
                <w:rStyle w:val="nfasisintenso"/>
                <w:i w:val="0"/>
                <w:iCs w:val="0"/>
              </w:rPr>
              <w:t>2</w:t>
            </w:r>
            <w:r>
              <w:rPr>
                <w:rStyle w:val="nfasisintenso"/>
                <w:i w:val="0"/>
                <w:iCs w:val="0"/>
              </w:rPr>
              <w:t>8</w:t>
            </w:r>
          </w:p>
        </w:tc>
        <w:tc>
          <w:tcPr>
            <w:tcW w:w="2033" w:type="dxa"/>
          </w:tcPr>
          <w:p w14:paraId="56422CE5" w14:textId="7300C368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97</w:t>
            </w:r>
          </w:p>
        </w:tc>
        <w:tc>
          <w:tcPr>
            <w:tcW w:w="2070" w:type="dxa"/>
          </w:tcPr>
          <w:p w14:paraId="43C1314C" w14:textId="4F0217F6" w:rsidR="000E32EE" w:rsidRPr="00C8030E" w:rsidRDefault="00CD0314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111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4DB8A5C6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Host-C</w:t>
            </w:r>
          </w:p>
        </w:tc>
        <w:tc>
          <w:tcPr>
            <w:tcW w:w="1791" w:type="dxa"/>
          </w:tcPr>
          <w:p w14:paraId="5EE02A89" w14:textId="0000F116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6</w:t>
            </w:r>
          </w:p>
        </w:tc>
        <w:tc>
          <w:tcPr>
            <w:tcW w:w="1846" w:type="dxa"/>
          </w:tcPr>
          <w:p w14:paraId="58CCA5DB" w14:textId="54A5C9F2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112</w:t>
            </w:r>
            <w:r>
              <w:rPr>
                <w:rStyle w:val="nfasisintenso"/>
                <w:i w:val="0"/>
                <w:iCs w:val="0"/>
              </w:rPr>
              <w:t xml:space="preserve"> /2</w:t>
            </w:r>
            <w:r>
              <w:rPr>
                <w:rStyle w:val="nfasisintenso"/>
                <w:i w:val="0"/>
                <w:iCs w:val="0"/>
              </w:rPr>
              <w:t>9</w:t>
            </w:r>
          </w:p>
        </w:tc>
        <w:tc>
          <w:tcPr>
            <w:tcW w:w="2033" w:type="dxa"/>
          </w:tcPr>
          <w:p w14:paraId="3E03A577" w14:textId="5C5E43E8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113</w:t>
            </w:r>
          </w:p>
        </w:tc>
        <w:tc>
          <w:tcPr>
            <w:tcW w:w="2070" w:type="dxa"/>
          </w:tcPr>
          <w:p w14:paraId="2CEF9714" w14:textId="60F35289" w:rsidR="000E32EE" w:rsidRPr="00C8030E" w:rsidRDefault="00CD0314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</w:t>
            </w:r>
            <w:r>
              <w:rPr>
                <w:rStyle w:val="nfasisintenso"/>
                <w:i w:val="0"/>
                <w:iCs w:val="0"/>
              </w:rPr>
              <w:t>119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75CA609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 xml:space="preserve">Wan </w:t>
            </w:r>
          </w:p>
        </w:tc>
        <w:tc>
          <w:tcPr>
            <w:tcW w:w="1791" w:type="dxa"/>
          </w:tcPr>
          <w:p w14:paraId="26F9D3B2" w14:textId="3F2D874C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2</w:t>
            </w:r>
          </w:p>
        </w:tc>
        <w:tc>
          <w:tcPr>
            <w:tcW w:w="1846" w:type="dxa"/>
          </w:tcPr>
          <w:p w14:paraId="593B26FC" w14:textId="1A51E71B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120</w:t>
            </w:r>
            <w:r>
              <w:rPr>
                <w:rStyle w:val="nfasisintenso"/>
                <w:i w:val="0"/>
                <w:iCs w:val="0"/>
              </w:rPr>
              <w:t xml:space="preserve"> /</w:t>
            </w:r>
            <w:r>
              <w:rPr>
                <w:rStyle w:val="nfasisintenso"/>
                <w:i w:val="0"/>
                <w:iCs w:val="0"/>
              </w:rPr>
              <w:t>30</w:t>
            </w:r>
          </w:p>
        </w:tc>
        <w:tc>
          <w:tcPr>
            <w:tcW w:w="2033" w:type="dxa"/>
          </w:tcPr>
          <w:p w14:paraId="4D536AC9" w14:textId="1323E218" w:rsidR="000E32EE" w:rsidRPr="00C8030E" w:rsidRDefault="00C8030E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121</w:t>
            </w:r>
          </w:p>
        </w:tc>
        <w:tc>
          <w:tcPr>
            <w:tcW w:w="2070" w:type="dxa"/>
          </w:tcPr>
          <w:p w14:paraId="143487AD" w14:textId="2ED65E09" w:rsidR="000E32EE" w:rsidRPr="00C8030E" w:rsidRDefault="00CD0314" w:rsidP="001151BD">
            <w:pPr>
              <w:pStyle w:val="ConfigWindow"/>
              <w:rPr>
                <w:rStyle w:val="nfasisintenso"/>
                <w:i w:val="0"/>
                <w:iCs w:val="0"/>
              </w:rPr>
            </w:pPr>
            <w:r>
              <w:rPr>
                <w:rStyle w:val="nfasisintenso"/>
                <w:i w:val="0"/>
                <w:iCs w:val="0"/>
              </w:rPr>
              <w:t>10.11.48.</w:t>
            </w:r>
            <w:r>
              <w:rPr>
                <w:rStyle w:val="nfasisintenso"/>
                <w:i w:val="0"/>
                <w:iCs w:val="0"/>
              </w:rPr>
              <w:t>123</w:t>
            </w:r>
          </w:p>
        </w:tc>
      </w:tr>
    </w:tbl>
    <w:p w14:paraId="10EA2AEA" w14:textId="77777777" w:rsidR="000E32EE" w:rsidRDefault="000E32EE" w:rsidP="000E32EE">
      <w:pPr>
        <w:pStyle w:val="Ttulo3"/>
      </w:pPr>
      <w:r>
        <w:t>Registre el esquema de direccionamiento.</w:t>
      </w:r>
    </w:p>
    <w:p w14:paraId="027D1493" w14:textId="77777777" w:rsidR="000E32EE" w:rsidRDefault="000E32EE" w:rsidP="000E32EE">
      <w:pPr>
        <w:pStyle w:val="SubStepAlpha"/>
      </w:pPr>
      <w:r>
        <w:t xml:space="preserve">Asigne las primeras direcciones IP utilizables a </w:t>
      </w:r>
      <w:r>
        <w:rPr>
          <w:b/>
        </w:rPr>
        <w:t>[[R1Name]]</w:t>
      </w:r>
      <w:r>
        <w:t xml:space="preserve"> para los dos enlaces LAN y el enlace WAN.</w:t>
      </w:r>
    </w:p>
    <w:p w14:paraId="138AFC69" w14:textId="77777777" w:rsidR="000E32EE" w:rsidRDefault="000E32EE" w:rsidP="000E32EE">
      <w:pPr>
        <w:pStyle w:val="SubStepAlpha"/>
      </w:pPr>
      <w:r>
        <w:t xml:space="preserve">Asigne las primeras direcciones IP utilizables a </w:t>
      </w:r>
      <w:r>
        <w:rPr>
          <w:b/>
        </w:rPr>
        <w:t>[[R2Name]]</w:t>
      </w:r>
      <w:r>
        <w:t xml:space="preserve"> para los dos enlaces LAN. Asigne la última dirección IP utilizable al enlace WAN.</w:t>
      </w:r>
    </w:p>
    <w:p w14:paraId="5601F3AE" w14:textId="77777777" w:rsidR="000E32EE" w:rsidRDefault="000E32EE" w:rsidP="000E32EE">
      <w:pPr>
        <w:pStyle w:val="SubStepAlpha"/>
      </w:pPr>
      <w:r>
        <w:t>Asigne las segundas direcciones IP utilizables a los switches.</w:t>
      </w:r>
    </w:p>
    <w:p w14:paraId="23EE3926" w14:textId="77777777" w:rsidR="000E32EE" w:rsidRPr="00653440" w:rsidRDefault="000E32EE" w:rsidP="000E32EE">
      <w:pPr>
        <w:pStyle w:val="SubStepAlpha"/>
      </w:pPr>
      <w:r>
        <w:t xml:space="preserve">Asigne las últimas direcciones IP utilizables a los hosts. </w:t>
      </w:r>
    </w:p>
    <w:p w14:paraId="05131F9B" w14:textId="77777777" w:rsidR="000E32EE" w:rsidRPr="009C5C21" w:rsidRDefault="000E32EE" w:rsidP="009C5C21">
      <w:pPr>
        <w:pStyle w:val="Ttulo2"/>
      </w:pPr>
      <w:r>
        <w:t>Asignar direcciones IP a los dispositivos y verificar la conectividad</w:t>
      </w:r>
    </w:p>
    <w:p w14:paraId="49B024A5" w14:textId="77777777" w:rsidR="000E32EE" w:rsidRPr="00653440" w:rsidRDefault="000E32EE" w:rsidP="000E32EE">
      <w:pPr>
        <w:pStyle w:val="BodyTextL25"/>
      </w:pPr>
      <w:r>
        <w:t>La mayor parte de la asignación de direcciones IP ya está configurada en esta red. Implemente los siguientes pasos para completar la configuración del direccionamiento.</w:t>
      </w:r>
    </w:p>
    <w:p w14:paraId="057AB5A5" w14:textId="77777777" w:rsidR="000E32EE" w:rsidRPr="00653440" w:rsidRDefault="000E32EE" w:rsidP="00147ABD">
      <w:pPr>
        <w:pStyle w:val="Ttulo3"/>
      </w:pPr>
      <w:r>
        <w:t>Configure el direccionamiento IP en las interfaces LAN del router [[R1Name]].</w:t>
      </w:r>
    </w:p>
    <w:p w14:paraId="4F973D67" w14:textId="77777777" w:rsidR="000E32EE" w:rsidRPr="00653440" w:rsidRDefault="000E32EE" w:rsidP="000E32EE">
      <w:pPr>
        <w:pStyle w:val="Ttulo3"/>
      </w:pPr>
      <w:r>
        <w:t>Configure el direccionamiento IP en [[S3Name]], cambie incluyendo la puerta de enlace predeterminada.</w:t>
      </w:r>
    </w:p>
    <w:p w14:paraId="781B76AD" w14:textId="77777777" w:rsidR="000E32EE" w:rsidRDefault="000E32EE" w:rsidP="000E32EE">
      <w:pPr>
        <w:pStyle w:val="Ttulo3"/>
      </w:pPr>
      <w:r>
        <w:t>Configure la asignación de direcciones IP en [[PC4Name]], incluido el gateway predeterminado.</w:t>
      </w:r>
    </w:p>
    <w:p w14:paraId="50A4B804" w14:textId="77777777" w:rsidR="000E32EE" w:rsidRDefault="000E32EE" w:rsidP="000E32EE">
      <w:pPr>
        <w:pStyle w:val="Ttulo3"/>
      </w:pPr>
      <w:r>
        <w:t>Verifique la conectividad.</w:t>
      </w:r>
    </w:p>
    <w:p w14:paraId="5A346451" w14:textId="77777777" w:rsidR="000E32EE" w:rsidRPr="00C96935" w:rsidRDefault="000E32EE" w:rsidP="000E32EE">
      <w:pPr>
        <w:pStyle w:val="BodyTextL25"/>
      </w:pPr>
      <w:r>
        <w:t xml:space="preserve">Solamente puede verificar la conectividad desde [[R1Name]], [[S3Name]] y [[PC4Name]]. Sin embargo, debería poder hacer ping a cada dirección IP incluida en la </w:t>
      </w:r>
      <w:r>
        <w:rPr>
          <w:b/>
        </w:rPr>
        <w:t>tabla de direccionamiento</w:t>
      </w:r>
      <w:r>
        <w:t>.</w:t>
      </w:r>
    </w:p>
    <w:p w14:paraId="26F962BA" w14:textId="77777777" w:rsidR="000E32EE" w:rsidRDefault="000E32EE" w:rsidP="000E32EE">
      <w:pPr>
        <w:pStyle w:val="BodyText2"/>
      </w:pPr>
      <w:r>
        <w:t>ID:[[indexAdds]][[indexNames]][[indexTopos]]</w:t>
      </w:r>
    </w:p>
    <w:p w14:paraId="484D313E" w14:textId="77777777" w:rsidR="00147ABD" w:rsidRDefault="00147ABD" w:rsidP="00147ABD">
      <w:pPr>
        <w:pStyle w:val="ConfigWindow"/>
      </w:pPr>
      <w:r>
        <w:t>Fin del documento</w:t>
      </w:r>
    </w:p>
    <w:sectPr w:rsidR="00147ABD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C2AE" w14:textId="77777777" w:rsidR="00944A6D" w:rsidRDefault="00944A6D" w:rsidP="00710659">
      <w:pPr>
        <w:spacing w:after="0" w:line="240" w:lineRule="auto"/>
      </w:pPr>
      <w:r>
        <w:separator/>
      </w:r>
    </w:p>
    <w:p w14:paraId="6631451B" w14:textId="77777777" w:rsidR="00944A6D" w:rsidRDefault="00944A6D"/>
  </w:endnote>
  <w:endnote w:type="continuationSeparator" w:id="0">
    <w:p w14:paraId="0CCCAE9D" w14:textId="77777777" w:rsidR="00944A6D" w:rsidRDefault="00944A6D" w:rsidP="00710659">
      <w:pPr>
        <w:spacing w:after="0" w:line="240" w:lineRule="auto"/>
      </w:pPr>
      <w:r>
        <w:continuationSeparator/>
      </w:r>
    </w:p>
    <w:p w14:paraId="23537B01" w14:textId="77777777" w:rsidR="00944A6D" w:rsidRDefault="00944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0ED7" w14:textId="77777777" w:rsidR="00147ABD" w:rsidRDefault="00147A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F0C1" w14:textId="55831126" w:rsidR="00147ABD" w:rsidRPr="00882B63" w:rsidRDefault="00147ABD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B5217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FCBE" w14:textId="496505F9" w:rsidR="00147ABD" w:rsidRPr="00882B63" w:rsidRDefault="00147ABD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B5217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01A6" w14:textId="77777777" w:rsidR="00944A6D" w:rsidRDefault="00944A6D" w:rsidP="00710659">
      <w:pPr>
        <w:spacing w:after="0" w:line="240" w:lineRule="auto"/>
      </w:pPr>
      <w:r>
        <w:separator/>
      </w:r>
    </w:p>
    <w:p w14:paraId="684A3A22" w14:textId="77777777" w:rsidR="00944A6D" w:rsidRDefault="00944A6D"/>
  </w:footnote>
  <w:footnote w:type="continuationSeparator" w:id="0">
    <w:p w14:paraId="132AF49C" w14:textId="77777777" w:rsidR="00944A6D" w:rsidRDefault="00944A6D" w:rsidP="00710659">
      <w:pPr>
        <w:spacing w:after="0" w:line="240" w:lineRule="auto"/>
      </w:pPr>
      <w:r>
        <w:continuationSeparator/>
      </w:r>
    </w:p>
    <w:p w14:paraId="71F6B9CC" w14:textId="77777777" w:rsidR="00944A6D" w:rsidRDefault="00944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6D85" w14:textId="77777777" w:rsidR="00147ABD" w:rsidRDefault="00147A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8BC4AA" w14:textId="77777777" w:rsidR="00147ABD" w:rsidRDefault="00147ABD" w:rsidP="008402F2">
        <w:pPr>
          <w:pStyle w:val="PageHead"/>
        </w:pPr>
        <w:r>
          <w:t>Packet Tracer - Práctica de Diseño e Implementación de VLSM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9FB" w14:textId="77777777" w:rsidR="00147ABD" w:rsidRDefault="00147ABD" w:rsidP="006C3FCF">
    <w:pPr>
      <w:ind w:left="-288"/>
    </w:pPr>
    <w:r>
      <w:rPr>
        <w:noProof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41139158">
    <w:abstractNumId w:val="5"/>
  </w:num>
  <w:num w:numId="2" w16cid:durableId="584727277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18401753">
    <w:abstractNumId w:val="2"/>
  </w:num>
  <w:num w:numId="4" w16cid:durableId="1414627105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75866567">
    <w:abstractNumId w:val="3"/>
  </w:num>
  <w:num w:numId="6" w16cid:durableId="1517303229">
    <w:abstractNumId w:val="0"/>
  </w:num>
  <w:num w:numId="7" w16cid:durableId="463550392">
    <w:abstractNumId w:val="1"/>
  </w:num>
  <w:num w:numId="8" w16cid:durableId="1519075026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08859812">
    <w:abstractNumId w:val="3"/>
    <w:lvlOverride w:ilvl="0"/>
  </w:num>
  <w:num w:numId="10" w16cid:durableId="106780784">
    <w:abstractNumId w:val="6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588192868">
    <w:abstractNumId w:val="6"/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0"/>
  </w:num>
  <w:num w:numId="12" w16cid:durableId="34819706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9F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D9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4A6D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2A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217"/>
    <w:rsid w:val="00BB5A0C"/>
    <w:rsid w:val="00BB73FF"/>
    <w:rsid w:val="00BB7688"/>
    <w:rsid w:val="00BC6039"/>
    <w:rsid w:val="00BC7423"/>
    <w:rsid w:val="00BC7CAC"/>
    <w:rsid w:val="00BD6D7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030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314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A85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C5C21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  <w:style w:type="character" w:styleId="nfasisintenso">
    <w:name w:val="Intense Emphasis"/>
    <w:basedOn w:val="Fuentedeprrafopredeter"/>
    <w:uiPriority w:val="21"/>
    <w:qFormat/>
    <w:rsid w:val="00BB5217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3F20AD"/>
    <w:rsid w:val="007D2184"/>
    <w:rsid w:val="00A17BA6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DECE32-9C07-401A-B9DE-F80F6D511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2EDD3-A9FA-47F4-998E-5BCAAC8E55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919B2A-F304-4483-999F-E7BF1F4D8A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5F54B4-5E27-4E7D-B1D5-8AB0423230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30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Práctica de Diseño e Implementación de VLSM</vt:lpstr>
      <vt:lpstr>Packet Tracer - VLSM Design and Implementation Practice</vt:lpstr>
    </vt:vector>
  </TitlesOfParts>
  <Company>Cisco Systems, Inc.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Práctica de Diseño e Implementación de VLSM</dc:title>
  <dc:creator>SP</dc:creator>
  <dc:description>2013</dc:description>
  <cp:lastModifiedBy>AMERICA CITLALY FLORES MASCAREO</cp:lastModifiedBy>
  <cp:revision>7</cp:revision>
  <cp:lastPrinted>2020-06-23T16:54:00Z</cp:lastPrinted>
  <dcterms:created xsi:type="dcterms:W3CDTF">2020-06-23T16:54:00Z</dcterms:created>
  <dcterms:modified xsi:type="dcterms:W3CDTF">2023-05-14T01:44:00Z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