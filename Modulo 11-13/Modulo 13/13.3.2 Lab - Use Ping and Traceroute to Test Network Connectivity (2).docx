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CC23" w14:textId="74CFC701" w:rsidR="004D36D7" w:rsidRPr="007A58EE" w:rsidRDefault="00000000" w:rsidP="007B60B4">
      <w:pPr>
        <w:pStyle w:val="Ttulo"/>
        <w:rPr>
          <w:rStyle w:val="LabTitleInstVersred"/>
          <w:b/>
          <w:lang w:val="es-419"/>
        </w:rPr>
      </w:pPr>
      <w:sdt>
        <w:sdtPr>
          <w:rPr>
            <w:b w:val="0"/>
            <w:color w:val="EE0000"/>
            <w:lang w:val="es-419"/>
          </w:rPr>
          <w:alias w:val="Título"/>
          <w:tag w:val=""/>
          <w:id w:val="-487021785"/>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D38D5">
            <w:rPr>
              <w:lang w:val="es-419"/>
            </w:rPr>
            <w:t>Packet Tracer - Use Ping y Traceroute para probar la conectividad de red - Modo Físico</w:t>
          </w:r>
        </w:sdtContent>
      </w:sdt>
      <w:r w:rsidR="00CD38D5">
        <w:rPr>
          <w:rStyle w:val="LabTitleInstVersred"/>
          <w:lang w:val="es-419"/>
        </w:rPr>
        <w:t xml:space="preserve"> </w:t>
      </w:r>
    </w:p>
    <w:p w14:paraId="464AFE4B" w14:textId="77777777" w:rsidR="00D778DF" w:rsidRPr="00E70096" w:rsidRDefault="00D778DF" w:rsidP="00D452F4">
      <w:pPr>
        <w:pStyle w:val="Ttulo1"/>
      </w:pPr>
      <w:r>
        <w:rPr>
          <w:lang w:val="es-419"/>
        </w:rPr>
        <w:t>Topología</w:t>
      </w:r>
    </w:p>
    <w:p w14:paraId="460A5764" w14:textId="13B471BA" w:rsidR="00D778DF" w:rsidRDefault="00AB7E08" w:rsidP="00D778DF">
      <w:pPr>
        <w:pStyle w:val="Visual"/>
      </w:pPr>
      <w:r>
        <w:rPr>
          <w:noProof/>
          <w:lang w:val="es-419"/>
        </w:rPr>
        <w:drawing>
          <wp:inline distT="0" distB="0" distL="0" distR="0" wp14:anchorId="765A757D" wp14:editId="0FA72263">
            <wp:extent cx="7002915" cy="1543685"/>
            <wp:effectExtent l="0" t="0" r="0" b="0"/>
            <wp:docPr id="9" name="Picture 9" descr="This topology has two PCs, two routers and 1 switch. PC-A is connected to S1 F0/6. Switch S1 F0/6 is connected to router R1 G0/0/1. Router R1 g0/0/0 is connected to ISP G0/0/0.  Router ISP G0/0/1 is connected to the PC Ex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7902" cy="1546989"/>
                    </a:xfrm>
                    <a:prstGeom prst="rect">
                      <a:avLst/>
                    </a:prstGeom>
                    <a:noFill/>
                  </pic:spPr>
                </pic:pic>
              </a:graphicData>
            </a:graphic>
          </wp:inline>
        </w:drawing>
      </w:r>
    </w:p>
    <w:p w14:paraId="15C7707F" w14:textId="77777777" w:rsidR="00FA057B" w:rsidRPr="00BB73FF" w:rsidRDefault="00FA057B" w:rsidP="00FA057B">
      <w:pPr>
        <w:pStyle w:val="Ttulo1"/>
        <w:numPr>
          <w:ilvl w:val="0"/>
          <w:numId w:val="3"/>
        </w:numPr>
      </w:pPr>
      <w:r>
        <w:rPr>
          <w:lang w:val="es-419"/>
        </w:rPr>
        <w:t>Tabla de asignación de direcciones</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interfaz, dirección IP / prefijo y puerta de enlace predeterminado."/>
      </w:tblPr>
      <w:tblGrid>
        <w:gridCol w:w="1890"/>
        <w:gridCol w:w="1980"/>
        <w:gridCol w:w="3687"/>
        <w:gridCol w:w="1983"/>
      </w:tblGrid>
      <w:tr w:rsidR="00DA360A" w14:paraId="48BCF3A8" w14:textId="77777777" w:rsidTr="00A9517F">
        <w:trPr>
          <w:cantSplit/>
          <w:tblHeader/>
          <w:jc w:val="center"/>
        </w:trPr>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337176" w14:textId="77777777" w:rsidR="00DA360A" w:rsidRPr="00CA1415" w:rsidRDefault="00DA360A" w:rsidP="00CA1415">
            <w:pPr>
              <w:pStyle w:val="TableHeading"/>
            </w:pPr>
            <w:r>
              <w:rPr>
                <w:lang w:val="es-419"/>
              </w:rP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946D9F" w14:textId="77777777" w:rsidR="00DA360A" w:rsidRPr="00CA1415" w:rsidRDefault="00DA360A" w:rsidP="00CA1415">
            <w:pPr>
              <w:pStyle w:val="TableHeading"/>
            </w:pPr>
            <w:r>
              <w:rPr>
                <w:lang w:val="es-419"/>
              </w:rPr>
              <w:t>Interfaz</w:t>
            </w:r>
          </w:p>
        </w:tc>
        <w:tc>
          <w:tcPr>
            <w:tcW w:w="36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E379E" w14:textId="77777777" w:rsidR="00DA360A" w:rsidRPr="00CA1415" w:rsidRDefault="00DA360A" w:rsidP="00CA1415">
            <w:pPr>
              <w:pStyle w:val="TableHeading"/>
            </w:pPr>
            <w:r>
              <w:rPr>
                <w:lang w:val="es-419"/>
              </w:rPr>
              <w:t>Dirección IP / Prefijo</w:t>
            </w:r>
          </w:p>
        </w:tc>
        <w:tc>
          <w:tcPr>
            <w:tcW w:w="198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DE86D7C" w14:textId="77777777" w:rsidR="00DA360A" w:rsidRPr="00CA1415" w:rsidRDefault="00DA360A" w:rsidP="00CA1415">
            <w:pPr>
              <w:pStyle w:val="TableHeading"/>
            </w:pPr>
            <w:r>
              <w:rPr>
                <w:lang w:val="es-419"/>
              </w:rPr>
              <w:t>Puerta de enlace predeterminada</w:t>
            </w:r>
          </w:p>
        </w:tc>
      </w:tr>
      <w:tr w:rsidR="00AB7E08" w14:paraId="2996656B" w14:textId="77777777" w:rsidTr="00A9517F">
        <w:trPr>
          <w:cantSplit/>
          <w:trHeight w:val="399"/>
          <w:jc w:val="center"/>
        </w:trPr>
        <w:tc>
          <w:tcPr>
            <w:tcW w:w="1890" w:type="dxa"/>
            <w:tcBorders>
              <w:bottom w:val="nil"/>
            </w:tcBorders>
            <w:vAlign w:val="center"/>
          </w:tcPr>
          <w:p w14:paraId="13DC440F" w14:textId="77777777" w:rsidR="00AB7E08" w:rsidRPr="00CD38D5" w:rsidRDefault="00AB7E08" w:rsidP="00AB7E08">
            <w:pPr>
              <w:pStyle w:val="TableText"/>
              <w:rPr>
                <w:rStyle w:val="DnT"/>
                <w:lang w:val="es-419"/>
              </w:rPr>
            </w:pPr>
            <w:r>
              <w:rPr>
                <w:rStyle w:val="DnT"/>
                <w:lang w:val="es-419"/>
              </w:rPr>
              <w:t>R1</w:t>
            </w:r>
          </w:p>
        </w:tc>
        <w:tc>
          <w:tcPr>
            <w:tcW w:w="1980" w:type="dxa"/>
            <w:tcBorders>
              <w:bottom w:val="nil"/>
            </w:tcBorders>
            <w:vAlign w:val="center"/>
          </w:tcPr>
          <w:p w14:paraId="042BA6A1" w14:textId="77777777" w:rsidR="00AB7E08" w:rsidRPr="00CA1415" w:rsidRDefault="00AB7E08" w:rsidP="00AB7E08">
            <w:pPr>
              <w:pStyle w:val="TableText"/>
            </w:pPr>
            <w:r>
              <w:rPr>
                <w:lang w:val="es-419"/>
              </w:rPr>
              <w:t>G0/0/0</w:t>
            </w:r>
          </w:p>
        </w:tc>
        <w:tc>
          <w:tcPr>
            <w:tcW w:w="3687" w:type="dxa"/>
            <w:vAlign w:val="center"/>
          </w:tcPr>
          <w:p w14:paraId="19A4244A" w14:textId="34208959" w:rsidR="00AB7E08" w:rsidRPr="00CA1415" w:rsidRDefault="00AB7E08" w:rsidP="00AB7E08">
            <w:pPr>
              <w:pStyle w:val="TableText"/>
            </w:pPr>
            <w:r>
              <w:rPr>
                <w:lang w:val="es-419"/>
              </w:rPr>
              <w:t>64.100.0.2 /30</w:t>
            </w:r>
          </w:p>
        </w:tc>
        <w:tc>
          <w:tcPr>
            <w:tcW w:w="1983" w:type="dxa"/>
            <w:tcBorders>
              <w:bottom w:val="nil"/>
            </w:tcBorders>
            <w:vAlign w:val="center"/>
          </w:tcPr>
          <w:p w14:paraId="4910EE65" w14:textId="5F41DEC4" w:rsidR="00AB7E08" w:rsidRPr="00CA1415" w:rsidRDefault="00AB7E08" w:rsidP="00AB7E08">
            <w:pPr>
              <w:pStyle w:val="TableText"/>
            </w:pPr>
            <w:r>
              <w:rPr>
                <w:lang w:val="es-419"/>
              </w:rPr>
              <w:t>N/D</w:t>
            </w:r>
          </w:p>
        </w:tc>
      </w:tr>
      <w:tr w:rsidR="00AB7E08" w14:paraId="3C482049" w14:textId="77777777" w:rsidTr="00A9517F">
        <w:trPr>
          <w:cantSplit/>
          <w:jc w:val="center"/>
        </w:trPr>
        <w:tc>
          <w:tcPr>
            <w:tcW w:w="1890" w:type="dxa"/>
            <w:tcBorders>
              <w:top w:val="nil"/>
              <w:bottom w:val="nil"/>
            </w:tcBorders>
            <w:vAlign w:val="center"/>
          </w:tcPr>
          <w:p w14:paraId="09BD93B7" w14:textId="77777777" w:rsidR="00AB7E08" w:rsidRPr="00CA1415" w:rsidRDefault="00AB7E08" w:rsidP="007A58EE">
            <w:pPr>
              <w:pStyle w:val="ConfigWindow"/>
            </w:pPr>
            <w:r>
              <w:rPr>
                <w:lang w:val="es-419"/>
              </w:rPr>
              <w:t>R1</w:t>
            </w:r>
          </w:p>
        </w:tc>
        <w:tc>
          <w:tcPr>
            <w:tcW w:w="1980" w:type="dxa"/>
            <w:tcBorders>
              <w:top w:val="nil"/>
              <w:bottom w:val="nil"/>
            </w:tcBorders>
            <w:vAlign w:val="center"/>
          </w:tcPr>
          <w:p w14:paraId="48D87ECA" w14:textId="77777777" w:rsidR="00AB7E08" w:rsidRPr="00CA1415" w:rsidRDefault="00AB7E08" w:rsidP="007A58EE">
            <w:pPr>
              <w:pStyle w:val="ConfigWindow"/>
            </w:pPr>
            <w:r>
              <w:rPr>
                <w:lang w:val="es-419"/>
              </w:rPr>
              <w:t>G0/0/0</w:t>
            </w:r>
          </w:p>
        </w:tc>
        <w:tc>
          <w:tcPr>
            <w:tcW w:w="3687" w:type="dxa"/>
            <w:vAlign w:val="center"/>
          </w:tcPr>
          <w:p w14:paraId="3484E4C6" w14:textId="1A7CED80" w:rsidR="00AB7E08" w:rsidRPr="00CA1415" w:rsidDel="00EB098E" w:rsidRDefault="00AB7E08" w:rsidP="00AB7E08">
            <w:pPr>
              <w:pStyle w:val="TableText"/>
            </w:pPr>
            <w:r>
              <w:rPr>
                <w:lang w:val="es-419"/>
              </w:rPr>
              <w:t>2001:db8:acad: :2 /64</w:t>
            </w:r>
          </w:p>
        </w:tc>
        <w:tc>
          <w:tcPr>
            <w:tcW w:w="1983" w:type="dxa"/>
            <w:tcBorders>
              <w:top w:val="nil"/>
              <w:bottom w:val="nil"/>
            </w:tcBorders>
            <w:vAlign w:val="center"/>
          </w:tcPr>
          <w:p w14:paraId="69494E27" w14:textId="45B002C2" w:rsidR="00AB7E08" w:rsidRPr="00CA1415" w:rsidRDefault="00AB7E08" w:rsidP="007A58EE">
            <w:pPr>
              <w:pStyle w:val="ConfigWindow"/>
            </w:pPr>
            <w:r>
              <w:rPr>
                <w:lang w:val="es-419"/>
              </w:rPr>
              <w:t>N/D</w:t>
            </w:r>
          </w:p>
        </w:tc>
      </w:tr>
      <w:tr w:rsidR="00AB7E08" w14:paraId="26B5848B" w14:textId="77777777" w:rsidTr="00A9517F">
        <w:trPr>
          <w:cantSplit/>
          <w:jc w:val="center"/>
        </w:trPr>
        <w:tc>
          <w:tcPr>
            <w:tcW w:w="1890" w:type="dxa"/>
            <w:tcBorders>
              <w:top w:val="nil"/>
              <w:bottom w:val="nil"/>
            </w:tcBorders>
            <w:vAlign w:val="center"/>
          </w:tcPr>
          <w:p w14:paraId="360B5C7F" w14:textId="77777777" w:rsidR="00AB7E08" w:rsidRDefault="00AB7E08" w:rsidP="00AB7E08">
            <w:pPr>
              <w:pStyle w:val="ConfigWindow"/>
            </w:pPr>
            <w:r>
              <w:rPr>
                <w:lang w:val="es-419"/>
              </w:rPr>
              <w:t>R1</w:t>
            </w:r>
          </w:p>
        </w:tc>
        <w:tc>
          <w:tcPr>
            <w:tcW w:w="1980" w:type="dxa"/>
            <w:tcBorders>
              <w:top w:val="nil"/>
              <w:bottom w:val="single" w:sz="2" w:space="0" w:color="auto"/>
            </w:tcBorders>
            <w:vAlign w:val="center"/>
          </w:tcPr>
          <w:p w14:paraId="6CE85504" w14:textId="77777777" w:rsidR="00AB7E08" w:rsidRDefault="00AB7E08" w:rsidP="00AB7E08">
            <w:pPr>
              <w:pStyle w:val="ConfigWindow"/>
            </w:pPr>
            <w:r>
              <w:rPr>
                <w:lang w:val="es-419"/>
              </w:rPr>
              <w:t>G0/0/0</w:t>
            </w:r>
          </w:p>
        </w:tc>
        <w:tc>
          <w:tcPr>
            <w:tcW w:w="3687" w:type="dxa"/>
            <w:vAlign w:val="center"/>
          </w:tcPr>
          <w:p w14:paraId="28127556" w14:textId="571FBAB7" w:rsidR="00AB7E08" w:rsidRDefault="00AB7E08" w:rsidP="00AB7E08">
            <w:pPr>
              <w:pStyle w:val="TableText"/>
            </w:pPr>
            <w:r>
              <w:rPr>
                <w:lang w:val="es-419"/>
              </w:rPr>
              <w:t>fe80::2</w:t>
            </w:r>
          </w:p>
        </w:tc>
        <w:tc>
          <w:tcPr>
            <w:tcW w:w="1983" w:type="dxa"/>
            <w:tcBorders>
              <w:top w:val="nil"/>
              <w:bottom w:val="nil"/>
            </w:tcBorders>
            <w:vAlign w:val="center"/>
          </w:tcPr>
          <w:p w14:paraId="672C39E2" w14:textId="774AED39" w:rsidR="00AB7E08" w:rsidRPr="00CA1415" w:rsidRDefault="00AB7E08" w:rsidP="007A58EE">
            <w:pPr>
              <w:pStyle w:val="ConfigWindow"/>
            </w:pPr>
            <w:r>
              <w:rPr>
                <w:lang w:val="es-419"/>
              </w:rPr>
              <w:t>N/D</w:t>
            </w:r>
          </w:p>
        </w:tc>
      </w:tr>
      <w:tr w:rsidR="00AB7E08" w14:paraId="41F51FCC" w14:textId="77777777" w:rsidTr="00A9517F">
        <w:trPr>
          <w:cantSplit/>
          <w:jc w:val="center"/>
        </w:trPr>
        <w:tc>
          <w:tcPr>
            <w:tcW w:w="1890" w:type="dxa"/>
            <w:tcBorders>
              <w:top w:val="nil"/>
              <w:bottom w:val="nil"/>
            </w:tcBorders>
            <w:shd w:val="clear" w:color="auto" w:fill="auto"/>
            <w:vAlign w:val="center"/>
          </w:tcPr>
          <w:p w14:paraId="1CAAA27D" w14:textId="77777777" w:rsidR="00AB7E08" w:rsidRPr="00CA1415" w:rsidRDefault="00AB7E08" w:rsidP="00A15CCA">
            <w:pPr>
              <w:pStyle w:val="ConfigWindow"/>
            </w:pPr>
            <w:r>
              <w:rPr>
                <w:lang w:val="es-419"/>
              </w:rPr>
              <w:t>R1</w:t>
            </w:r>
          </w:p>
        </w:tc>
        <w:tc>
          <w:tcPr>
            <w:tcW w:w="1980" w:type="dxa"/>
            <w:tcBorders>
              <w:bottom w:val="nil"/>
            </w:tcBorders>
            <w:shd w:val="clear" w:color="auto" w:fill="auto"/>
            <w:vAlign w:val="center"/>
          </w:tcPr>
          <w:p w14:paraId="59284EA7" w14:textId="77777777" w:rsidR="00AB7E08" w:rsidRPr="00CA1415" w:rsidRDefault="00AB7E08" w:rsidP="00AB7E08">
            <w:pPr>
              <w:pStyle w:val="TableText"/>
            </w:pPr>
            <w:r>
              <w:rPr>
                <w:lang w:val="es-419"/>
              </w:rPr>
              <w:t>G0/0/1</w:t>
            </w:r>
          </w:p>
        </w:tc>
        <w:tc>
          <w:tcPr>
            <w:tcW w:w="3687" w:type="dxa"/>
            <w:shd w:val="clear" w:color="auto" w:fill="auto"/>
            <w:vAlign w:val="center"/>
          </w:tcPr>
          <w:p w14:paraId="7A5E542D" w14:textId="2C49097C" w:rsidR="00AB7E08" w:rsidRPr="00CA1415" w:rsidRDefault="00AB7E08" w:rsidP="00AB7E08">
            <w:pPr>
              <w:pStyle w:val="TableText"/>
            </w:pPr>
            <w:r>
              <w:rPr>
                <w:lang w:val="es-419"/>
              </w:rPr>
              <w:t>192.168.1.1 /24</w:t>
            </w:r>
          </w:p>
        </w:tc>
        <w:tc>
          <w:tcPr>
            <w:tcW w:w="1983" w:type="dxa"/>
            <w:tcBorders>
              <w:top w:val="nil"/>
              <w:bottom w:val="nil"/>
            </w:tcBorders>
            <w:shd w:val="clear" w:color="auto" w:fill="auto"/>
            <w:vAlign w:val="center"/>
          </w:tcPr>
          <w:p w14:paraId="0FD037B0" w14:textId="08FDAC06" w:rsidR="00AB7E08" w:rsidRPr="00CA1415" w:rsidRDefault="00AB7E08" w:rsidP="00A15CCA">
            <w:pPr>
              <w:pStyle w:val="ConfigWindow"/>
            </w:pPr>
            <w:r>
              <w:rPr>
                <w:lang w:val="es-419"/>
              </w:rPr>
              <w:t>N/D</w:t>
            </w:r>
          </w:p>
        </w:tc>
      </w:tr>
      <w:tr w:rsidR="00AB7E08" w14:paraId="24CF3153" w14:textId="77777777" w:rsidTr="00A9517F">
        <w:trPr>
          <w:cantSplit/>
          <w:jc w:val="center"/>
        </w:trPr>
        <w:tc>
          <w:tcPr>
            <w:tcW w:w="1890" w:type="dxa"/>
            <w:tcBorders>
              <w:top w:val="nil"/>
              <w:bottom w:val="nil"/>
            </w:tcBorders>
            <w:shd w:val="clear" w:color="auto" w:fill="auto"/>
            <w:vAlign w:val="center"/>
          </w:tcPr>
          <w:p w14:paraId="73D1AC2C" w14:textId="77777777" w:rsidR="00AB7E08" w:rsidRPr="00C27D86" w:rsidRDefault="00AB7E08" w:rsidP="00C27D86">
            <w:pPr>
              <w:pStyle w:val="ConfigWindow"/>
            </w:pPr>
            <w:r>
              <w:rPr>
                <w:lang w:val="es-419"/>
              </w:rPr>
              <w:t>R1</w:t>
            </w:r>
          </w:p>
        </w:tc>
        <w:tc>
          <w:tcPr>
            <w:tcW w:w="1980" w:type="dxa"/>
            <w:tcBorders>
              <w:top w:val="nil"/>
              <w:bottom w:val="nil"/>
            </w:tcBorders>
            <w:shd w:val="clear" w:color="auto" w:fill="auto"/>
            <w:vAlign w:val="center"/>
          </w:tcPr>
          <w:p w14:paraId="4DC716BC" w14:textId="77777777" w:rsidR="00AB7E08" w:rsidRPr="00C27D86" w:rsidRDefault="00AB7E08" w:rsidP="00C27D86">
            <w:pPr>
              <w:pStyle w:val="ConfigWindow"/>
            </w:pPr>
            <w:r>
              <w:rPr>
                <w:lang w:val="es-419"/>
              </w:rPr>
              <w:t>G0/0/1</w:t>
            </w:r>
          </w:p>
        </w:tc>
        <w:tc>
          <w:tcPr>
            <w:tcW w:w="3687" w:type="dxa"/>
            <w:shd w:val="clear" w:color="auto" w:fill="auto"/>
            <w:vAlign w:val="center"/>
          </w:tcPr>
          <w:p w14:paraId="69C002C9" w14:textId="0C2E3933" w:rsidR="00AB7E08" w:rsidRPr="00CA1415" w:rsidRDefault="00AB7E08" w:rsidP="00AB7E08">
            <w:pPr>
              <w:pStyle w:val="TableText"/>
            </w:pPr>
            <w:r>
              <w:rPr>
                <w:lang w:val="es-419"/>
              </w:rPr>
              <w:t>2001:db8:acad:1::1 /64</w:t>
            </w:r>
          </w:p>
        </w:tc>
        <w:tc>
          <w:tcPr>
            <w:tcW w:w="1983" w:type="dxa"/>
            <w:tcBorders>
              <w:top w:val="nil"/>
              <w:bottom w:val="nil"/>
            </w:tcBorders>
            <w:shd w:val="clear" w:color="auto" w:fill="auto"/>
            <w:vAlign w:val="center"/>
          </w:tcPr>
          <w:p w14:paraId="0637C6B8" w14:textId="64550F19" w:rsidR="00AB7E08" w:rsidRPr="00C27D86" w:rsidRDefault="00AB7E08" w:rsidP="00C27D86">
            <w:pPr>
              <w:pStyle w:val="ConfigWindow"/>
            </w:pPr>
            <w:r>
              <w:rPr>
                <w:lang w:val="es-419"/>
              </w:rPr>
              <w:t>N/D</w:t>
            </w:r>
          </w:p>
        </w:tc>
      </w:tr>
      <w:tr w:rsidR="00AB7E08" w14:paraId="2D5D28AA" w14:textId="77777777" w:rsidTr="00A9517F">
        <w:trPr>
          <w:cantSplit/>
          <w:jc w:val="center"/>
        </w:trPr>
        <w:tc>
          <w:tcPr>
            <w:tcW w:w="1890" w:type="dxa"/>
            <w:tcBorders>
              <w:top w:val="nil"/>
              <w:bottom w:val="single" w:sz="2" w:space="0" w:color="auto"/>
            </w:tcBorders>
            <w:shd w:val="clear" w:color="auto" w:fill="auto"/>
            <w:vAlign w:val="center"/>
          </w:tcPr>
          <w:p w14:paraId="3BA404A2" w14:textId="77777777" w:rsidR="00AB7E08" w:rsidRPr="00C27D86" w:rsidRDefault="00AB7E08" w:rsidP="00C27D86">
            <w:pPr>
              <w:pStyle w:val="ConfigWindow"/>
            </w:pPr>
            <w:r>
              <w:rPr>
                <w:lang w:val="es-419"/>
              </w:rPr>
              <w:t>R1</w:t>
            </w:r>
          </w:p>
        </w:tc>
        <w:tc>
          <w:tcPr>
            <w:tcW w:w="1980" w:type="dxa"/>
            <w:tcBorders>
              <w:top w:val="nil"/>
              <w:bottom w:val="single" w:sz="2" w:space="0" w:color="auto"/>
            </w:tcBorders>
            <w:shd w:val="clear" w:color="auto" w:fill="auto"/>
            <w:vAlign w:val="center"/>
          </w:tcPr>
          <w:p w14:paraId="1E529FA2" w14:textId="77777777" w:rsidR="00AB7E08" w:rsidRPr="00C27D86" w:rsidRDefault="00AB7E08" w:rsidP="00C27D86">
            <w:pPr>
              <w:pStyle w:val="ConfigWindow"/>
            </w:pPr>
            <w:r>
              <w:rPr>
                <w:lang w:val="es-419"/>
              </w:rPr>
              <w:t>G0/0/1</w:t>
            </w:r>
          </w:p>
        </w:tc>
        <w:tc>
          <w:tcPr>
            <w:tcW w:w="3687" w:type="dxa"/>
            <w:shd w:val="clear" w:color="auto" w:fill="auto"/>
            <w:vAlign w:val="center"/>
          </w:tcPr>
          <w:p w14:paraId="62C2C917" w14:textId="5E2B0A4C" w:rsidR="00AB7E08" w:rsidRDefault="00AB7E08" w:rsidP="00AB7E08">
            <w:pPr>
              <w:pStyle w:val="TableText"/>
            </w:pPr>
            <w:r>
              <w:rPr>
                <w:lang w:val="es-419"/>
              </w:rPr>
              <w:t>fe80::1</w:t>
            </w:r>
          </w:p>
        </w:tc>
        <w:tc>
          <w:tcPr>
            <w:tcW w:w="1983" w:type="dxa"/>
            <w:tcBorders>
              <w:top w:val="nil"/>
              <w:bottom w:val="single" w:sz="2" w:space="0" w:color="auto"/>
            </w:tcBorders>
            <w:shd w:val="clear" w:color="auto" w:fill="auto"/>
            <w:vAlign w:val="center"/>
          </w:tcPr>
          <w:p w14:paraId="65A95CE2" w14:textId="3436E1D9" w:rsidR="00AB7E08" w:rsidRPr="00C27D86" w:rsidRDefault="00AB7E08" w:rsidP="00C27D86">
            <w:pPr>
              <w:pStyle w:val="ConfigWindow"/>
            </w:pPr>
            <w:r>
              <w:rPr>
                <w:lang w:val="es-419"/>
              </w:rPr>
              <w:t>N/A</w:t>
            </w:r>
          </w:p>
        </w:tc>
      </w:tr>
      <w:tr w:rsidR="00AB7E08" w14:paraId="32F3AE3A" w14:textId="77777777" w:rsidTr="00A9517F">
        <w:trPr>
          <w:cantSplit/>
          <w:jc w:val="center"/>
        </w:trPr>
        <w:tc>
          <w:tcPr>
            <w:tcW w:w="1890" w:type="dxa"/>
            <w:tcBorders>
              <w:bottom w:val="nil"/>
            </w:tcBorders>
            <w:vAlign w:val="center"/>
          </w:tcPr>
          <w:p w14:paraId="69EDBE13" w14:textId="1DE8D0DA" w:rsidR="00AB7E08" w:rsidRPr="00CD38D5" w:rsidRDefault="00E9045B" w:rsidP="00AB7E08">
            <w:pPr>
              <w:pStyle w:val="TableText"/>
              <w:rPr>
                <w:rStyle w:val="DnT"/>
                <w:lang w:val="es-419"/>
              </w:rPr>
            </w:pPr>
            <w:r>
              <w:rPr>
                <w:rStyle w:val="DnT"/>
                <w:lang w:val="es-419"/>
              </w:rPr>
              <w:t>ISP</w:t>
            </w:r>
          </w:p>
        </w:tc>
        <w:tc>
          <w:tcPr>
            <w:tcW w:w="1980" w:type="dxa"/>
            <w:tcBorders>
              <w:bottom w:val="nil"/>
            </w:tcBorders>
            <w:vAlign w:val="center"/>
          </w:tcPr>
          <w:p w14:paraId="60A1C135" w14:textId="77777777" w:rsidR="00AB7E08" w:rsidRPr="00CA1415" w:rsidRDefault="00AB7E08" w:rsidP="00AB7E08">
            <w:pPr>
              <w:pStyle w:val="TableText"/>
            </w:pPr>
            <w:r>
              <w:rPr>
                <w:lang w:val="es-419"/>
              </w:rPr>
              <w:t>G0/0/0</w:t>
            </w:r>
          </w:p>
        </w:tc>
        <w:tc>
          <w:tcPr>
            <w:tcW w:w="3687" w:type="dxa"/>
            <w:vAlign w:val="center"/>
          </w:tcPr>
          <w:p w14:paraId="387DF415" w14:textId="78134F6A" w:rsidR="00AB7E08" w:rsidRPr="00CA1415" w:rsidRDefault="00AB7E08" w:rsidP="00AB7E08">
            <w:pPr>
              <w:pStyle w:val="TableText"/>
            </w:pPr>
            <w:r>
              <w:rPr>
                <w:lang w:val="es-419"/>
              </w:rPr>
              <w:t>64.100.0.1 /30</w:t>
            </w:r>
          </w:p>
        </w:tc>
        <w:tc>
          <w:tcPr>
            <w:tcW w:w="1983" w:type="dxa"/>
            <w:tcBorders>
              <w:bottom w:val="nil"/>
            </w:tcBorders>
            <w:vAlign w:val="center"/>
          </w:tcPr>
          <w:p w14:paraId="53099DB3" w14:textId="17DA9C62" w:rsidR="00AB7E08" w:rsidRPr="00CA1415" w:rsidRDefault="00AB7E08" w:rsidP="00AB7E08">
            <w:pPr>
              <w:pStyle w:val="TableText"/>
            </w:pPr>
            <w:r>
              <w:rPr>
                <w:lang w:val="es-419"/>
              </w:rPr>
              <w:t>N/A</w:t>
            </w:r>
          </w:p>
        </w:tc>
      </w:tr>
      <w:tr w:rsidR="00A9517F" w14:paraId="24AFB313" w14:textId="77777777" w:rsidTr="00A9517F">
        <w:trPr>
          <w:cantSplit/>
          <w:jc w:val="center"/>
        </w:trPr>
        <w:tc>
          <w:tcPr>
            <w:tcW w:w="1890" w:type="dxa"/>
            <w:tcBorders>
              <w:top w:val="nil"/>
              <w:bottom w:val="nil"/>
            </w:tcBorders>
          </w:tcPr>
          <w:p w14:paraId="496FA483" w14:textId="48D655C5" w:rsidR="00A9517F" w:rsidRDefault="00E9045B" w:rsidP="00A9517F">
            <w:pPr>
              <w:pStyle w:val="ConfigWindow"/>
            </w:pPr>
            <w:r>
              <w:rPr>
                <w:lang w:val="es-419"/>
              </w:rPr>
              <w:t>ISP</w:t>
            </w:r>
          </w:p>
        </w:tc>
        <w:tc>
          <w:tcPr>
            <w:tcW w:w="1980" w:type="dxa"/>
            <w:tcBorders>
              <w:top w:val="nil"/>
              <w:bottom w:val="nil"/>
            </w:tcBorders>
            <w:vAlign w:val="center"/>
          </w:tcPr>
          <w:p w14:paraId="5B070D54" w14:textId="77777777" w:rsidR="00A9517F" w:rsidRPr="00CA1415" w:rsidRDefault="00A9517F" w:rsidP="00A9517F">
            <w:pPr>
              <w:pStyle w:val="ConfigWindow"/>
            </w:pPr>
            <w:r>
              <w:rPr>
                <w:lang w:val="es-419"/>
              </w:rPr>
              <w:t>G0/0/0</w:t>
            </w:r>
          </w:p>
        </w:tc>
        <w:tc>
          <w:tcPr>
            <w:tcW w:w="3687" w:type="dxa"/>
            <w:vAlign w:val="center"/>
          </w:tcPr>
          <w:p w14:paraId="38974441" w14:textId="24F23A34" w:rsidR="00A9517F" w:rsidRDefault="00A9517F" w:rsidP="00A9517F">
            <w:pPr>
              <w:pStyle w:val="TableText"/>
            </w:pPr>
            <w:r>
              <w:rPr>
                <w:lang w:val="es-419"/>
              </w:rPr>
              <w:t>2001:db8:acad::1 /64</w:t>
            </w:r>
          </w:p>
        </w:tc>
        <w:tc>
          <w:tcPr>
            <w:tcW w:w="1983" w:type="dxa"/>
            <w:tcBorders>
              <w:top w:val="nil"/>
              <w:bottom w:val="nil"/>
            </w:tcBorders>
            <w:vAlign w:val="center"/>
          </w:tcPr>
          <w:p w14:paraId="1E224B4E" w14:textId="7BAFA21F" w:rsidR="00A9517F" w:rsidRPr="00CA1415" w:rsidRDefault="00A9517F" w:rsidP="00A9517F">
            <w:pPr>
              <w:pStyle w:val="ConfigWindow"/>
            </w:pPr>
            <w:r>
              <w:rPr>
                <w:lang w:val="es-419"/>
              </w:rPr>
              <w:t>N/A</w:t>
            </w:r>
          </w:p>
        </w:tc>
      </w:tr>
      <w:tr w:rsidR="00A9517F" w14:paraId="27952645" w14:textId="77777777" w:rsidTr="00A9517F">
        <w:trPr>
          <w:cantSplit/>
          <w:jc w:val="center"/>
        </w:trPr>
        <w:tc>
          <w:tcPr>
            <w:tcW w:w="1890" w:type="dxa"/>
            <w:tcBorders>
              <w:top w:val="nil"/>
              <w:bottom w:val="nil"/>
            </w:tcBorders>
          </w:tcPr>
          <w:p w14:paraId="03759B2D" w14:textId="1C84DD5E" w:rsidR="00A9517F" w:rsidRDefault="00E9045B" w:rsidP="00A9517F">
            <w:pPr>
              <w:pStyle w:val="ConfigWindow"/>
            </w:pPr>
            <w:r>
              <w:rPr>
                <w:lang w:val="es-419"/>
              </w:rPr>
              <w:t>ISP</w:t>
            </w:r>
          </w:p>
        </w:tc>
        <w:tc>
          <w:tcPr>
            <w:tcW w:w="1980" w:type="dxa"/>
            <w:tcBorders>
              <w:top w:val="nil"/>
              <w:bottom w:val="single" w:sz="2" w:space="0" w:color="auto"/>
            </w:tcBorders>
            <w:vAlign w:val="center"/>
          </w:tcPr>
          <w:p w14:paraId="51CEB476" w14:textId="77777777" w:rsidR="00A9517F" w:rsidRDefault="00A9517F" w:rsidP="00A9517F">
            <w:pPr>
              <w:pStyle w:val="ConfigWindow"/>
            </w:pPr>
            <w:r>
              <w:rPr>
                <w:lang w:val="es-419"/>
              </w:rPr>
              <w:t>G0/0/0</w:t>
            </w:r>
          </w:p>
        </w:tc>
        <w:tc>
          <w:tcPr>
            <w:tcW w:w="3687" w:type="dxa"/>
            <w:tcBorders>
              <w:bottom w:val="single" w:sz="2" w:space="0" w:color="auto"/>
            </w:tcBorders>
            <w:vAlign w:val="center"/>
          </w:tcPr>
          <w:p w14:paraId="01EDE5AB" w14:textId="5C879D5C" w:rsidR="00A9517F" w:rsidRDefault="00A9517F" w:rsidP="00A9517F">
            <w:pPr>
              <w:pStyle w:val="TableText"/>
            </w:pPr>
            <w:r>
              <w:rPr>
                <w:lang w:val="es-419"/>
              </w:rPr>
              <w:t>fe80::1</w:t>
            </w:r>
          </w:p>
        </w:tc>
        <w:tc>
          <w:tcPr>
            <w:tcW w:w="1983" w:type="dxa"/>
            <w:tcBorders>
              <w:top w:val="nil"/>
              <w:bottom w:val="nil"/>
            </w:tcBorders>
            <w:vAlign w:val="center"/>
          </w:tcPr>
          <w:p w14:paraId="1E907996" w14:textId="59ACC9C8" w:rsidR="00A9517F" w:rsidRDefault="00A9517F" w:rsidP="00A9517F">
            <w:pPr>
              <w:pStyle w:val="ConfigWindow"/>
            </w:pPr>
            <w:r>
              <w:rPr>
                <w:lang w:val="es-419"/>
              </w:rPr>
              <w:t>N/A</w:t>
            </w:r>
          </w:p>
        </w:tc>
      </w:tr>
      <w:tr w:rsidR="00A9517F" w14:paraId="29241AA3" w14:textId="77777777" w:rsidTr="00A9517F">
        <w:trPr>
          <w:cantSplit/>
          <w:jc w:val="center"/>
        </w:trPr>
        <w:tc>
          <w:tcPr>
            <w:tcW w:w="1890" w:type="dxa"/>
            <w:tcBorders>
              <w:top w:val="nil"/>
              <w:bottom w:val="nil"/>
              <w:right w:val="single" w:sz="4" w:space="0" w:color="auto"/>
            </w:tcBorders>
            <w:shd w:val="clear" w:color="auto" w:fill="auto"/>
          </w:tcPr>
          <w:p w14:paraId="1FE9E715" w14:textId="4FB12D72" w:rsidR="00A9517F" w:rsidRPr="00CA1415" w:rsidRDefault="00E9045B" w:rsidP="00A9517F">
            <w:pPr>
              <w:pStyle w:val="ConfigWindow"/>
            </w:pPr>
            <w:r>
              <w:rPr>
                <w:lang w:val="es-419"/>
              </w:rPr>
              <w:t>ISP</w:t>
            </w:r>
          </w:p>
        </w:tc>
        <w:tc>
          <w:tcPr>
            <w:tcW w:w="1980" w:type="dxa"/>
            <w:tcBorders>
              <w:left w:val="single" w:sz="4" w:space="0" w:color="auto"/>
              <w:bottom w:val="nil"/>
              <w:right w:val="single" w:sz="4" w:space="0" w:color="auto"/>
            </w:tcBorders>
            <w:shd w:val="clear" w:color="auto" w:fill="auto"/>
            <w:vAlign w:val="center"/>
          </w:tcPr>
          <w:p w14:paraId="6B52C514" w14:textId="75075DC7" w:rsidR="00A9517F" w:rsidRPr="00CA1415" w:rsidRDefault="00A9517F" w:rsidP="00A9517F">
            <w:pPr>
              <w:pStyle w:val="TableText"/>
            </w:pPr>
            <w:r>
              <w:rPr>
                <w:lang w:val="es-419"/>
              </w:rPr>
              <w:t>G0/0/1</w:t>
            </w:r>
          </w:p>
        </w:tc>
        <w:tc>
          <w:tcPr>
            <w:tcW w:w="3687" w:type="dxa"/>
            <w:tcBorders>
              <w:left w:val="single" w:sz="4" w:space="0" w:color="auto"/>
              <w:bottom w:val="single" w:sz="4" w:space="0" w:color="auto"/>
              <w:right w:val="single" w:sz="4" w:space="0" w:color="auto"/>
            </w:tcBorders>
            <w:shd w:val="clear" w:color="auto" w:fill="auto"/>
            <w:vAlign w:val="center"/>
          </w:tcPr>
          <w:p w14:paraId="615F6FCC" w14:textId="04404EE9" w:rsidR="00A9517F" w:rsidRPr="00CA1415" w:rsidRDefault="00A9517F" w:rsidP="00A9517F">
            <w:pPr>
              <w:pStyle w:val="TableText"/>
            </w:pPr>
            <w:r>
              <w:rPr>
                <w:lang w:val="es-419"/>
              </w:rPr>
              <w:t>209.165.200.225 /27</w:t>
            </w:r>
          </w:p>
        </w:tc>
        <w:tc>
          <w:tcPr>
            <w:tcW w:w="1983" w:type="dxa"/>
            <w:tcBorders>
              <w:top w:val="nil"/>
              <w:left w:val="single" w:sz="4" w:space="0" w:color="auto"/>
              <w:bottom w:val="nil"/>
            </w:tcBorders>
            <w:shd w:val="clear" w:color="auto" w:fill="auto"/>
            <w:vAlign w:val="center"/>
          </w:tcPr>
          <w:p w14:paraId="2550D5BB" w14:textId="321FECB4" w:rsidR="00A9517F" w:rsidRPr="00CA1415" w:rsidRDefault="00A9517F" w:rsidP="00A9517F">
            <w:pPr>
              <w:pStyle w:val="ConfigWindow"/>
            </w:pPr>
            <w:r>
              <w:rPr>
                <w:lang w:val="es-419"/>
              </w:rPr>
              <w:t>N/A</w:t>
            </w:r>
          </w:p>
        </w:tc>
      </w:tr>
      <w:tr w:rsidR="00A9517F" w14:paraId="6CBE4CEE" w14:textId="77777777" w:rsidTr="00A9517F">
        <w:trPr>
          <w:cantSplit/>
          <w:jc w:val="center"/>
        </w:trPr>
        <w:tc>
          <w:tcPr>
            <w:tcW w:w="1890" w:type="dxa"/>
            <w:tcBorders>
              <w:top w:val="nil"/>
              <w:bottom w:val="nil"/>
              <w:right w:val="single" w:sz="4" w:space="0" w:color="auto"/>
            </w:tcBorders>
            <w:shd w:val="clear" w:color="auto" w:fill="auto"/>
          </w:tcPr>
          <w:p w14:paraId="691E9F6D" w14:textId="5C7D57FD" w:rsidR="00A9517F" w:rsidRPr="00C27D86" w:rsidDel="00AD350B" w:rsidRDefault="00E9045B" w:rsidP="00A9517F">
            <w:pPr>
              <w:pStyle w:val="ConfigWindow"/>
            </w:pPr>
            <w:r>
              <w:rPr>
                <w:lang w:val="es-419"/>
              </w:rPr>
              <w:t>ISP</w:t>
            </w:r>
          </w:p>
        </w:tc>
        <w:tc>
          <w:tcPr>
            <w:tcW w:w="1980" w:type="dxa"/>
            <w:tcBorders>
              <w:top w:val="nil"/>
              <w:left w:val="single" w:sz="4" w:space="0" w:color="auto"/>
              <w:bottom w:val="nil"/>
              <w:right w:val="single" w:sz="4" w:space="0" w:color="auto"/>
            </w:tcBorders>
            <w:shd w:val="clear" w:color="auto" w:fill="auto"/>
            <w:vAlign w:val="center"/>
          </w:tcPr>
          <w:p w14:paraId="56D70BFC" w14:textId="77777777" w:rsidR="00A9517F" w:rsidRPr="00C27D86" w:rsidRDefault="00A9517F" w:rsidP="00A9517F">
            <w:pPr>
              <w:pStyle w:val="ConfigWindow"/>
            </w:pPr>
            <w:r>
              <w:rPr>
                <w:lang w:val="es-419"/>
              </w:rPr>
              <w:t>G0/0/1</w:t>
            </w:r>
          </w:p>
        </w:tc>
        <w:tc>
          <w:tcPr>
            <w:tcW w:w="3687" w:type="dxa"/>
            <w:tcBorders>
              <w:top w:val="single" w:sz="4" w:space="0" w:color="auto"/>
              <w:left w:val="single" w:sz="4" w:space="0" w:color="auto"/>
              <w:bottom w:val="single" w:sz="4" w:space="0" w:color="auto"/>
              <w:right w:val="single" w:sz="4" w:space="0" w:color="auto"/>
            </w:tcBorders>
            <w:shd w:val="clear" w:color="auto" w:fill="auto"/>
            <w:vAlign w:val="center"/>
          </w:tcPr>
          <w:p w14:paraId="12F3B843" w14:textId="5254E590" w:rsidR="00A9517F" w:rsidRPr="00CA1415" w:rsidDel="00460E2E" w:rsidRDefault="00A9517F" w:rsidP="00A9517F">
            <w:pPr>
              <w:pStyle w:val="TableText"/>
            </w:pPr>
            <w:r>
              <w:rPr>
                <w:lang w:val="es-419"/>
              </w:rPr>
              <w:t>2001:db8:acad:200: :225 /64</w:t>
            </w:r>
          </w:p>
        </w:tc>
        <w:tc>
          <w:tcPr>
            <w:tcW w:w="1983" w:type="dxa"/>
            <w:tcBorders>
              <w:top w:val="nil"/>
              <w:left w:val="single" w:sz="4" w:space="0" w:color="auto"/>
              <w:bottom w:val="nil"/>
            </w:tcBorders>
            <w:shd w:val="clear" w:color="auto" w:fill="auto"/>
            <w:vAlign w:val="center"/>
          </w:tcPr>
          <w:p w14:paraId="2AF0A387" w14:textId="1DF79603" w:rsidR="00A9517F" w:rsidRPr="00C27D86" w:rsidRDefault="00A9517F" w:rsidP="00A9517F">
            <w:pPr>
              <w:pStyle w:val="ConfigWindow"/>
            </w:pPr>
            <w:r>
              <w:rPr>
                <w:lang w:val="es-419"/>
              </w:rPr>
              <w:t>N/A</w:t>
            </w:r>
          </w:p>
        </w:tc>
      </w:tr>
      <w:tr w:rsidR="00A9517F" w14:paraId="3475D5FF" w14:textId="77777777" w:rsidTr="00A9517F">
        <w:trPr>
          <w:cantSplit/>
          <w:jc w:val="center"/>
        </w:trPr>
        <w:tc>
          <w:tcPr>
            <w:tcW w:w="1890" w:type="dxa"/>
            <w:tcBorders>
              <w:top w:val="nil"/>
              <w:bottom w:val="single" w:sz="2" w:space="0" w:color="auto"/>
              <w:right w:val="single" w:sz="4" w:space="0" w:color="auto"/>
            </w:tcBorders>
            <w:shd w:val="clear" w:color="auto" w:fill="auto"/>
          </w:tcPr>
          <w:p w14:paraId="5B9A2CF6" w14:textId="16253DF1" w:rsidR="00A9517F" w:rsidRPr="00C27D86" w:rsidRDefault="00E9045B" w:rsidP="00A9517F">
            <w:pPr>
              <w:pStyle w:val="ConfigWindow"/>
            </w:pPr>
            <w:r>
              <w:rPr>
                <w:lang w:val="es-419"/>
              </w:rPr>
              <w:t>ISP</w:t>
            </w:r>
          </w:p>
        </w:tc>
        <w:tc>
          <w:tcPr>
            <w:tcW w:w="1980" w:type="dxa"/>
            <w:tcBorders>
              <w:top w:val="nil"/>
              <w:left w:val="single" w:sz="4" w:space="0" w:color="auto"/>
              <w:bottom w:val="single" w:sz="2" w:space="0" w:color="auto"/>
              <w:right w:val="single" w:sz="4" w:space="0" w:color="auto"/>
            </w:tcBorders>
            <w:shd w:val="clear" w:color="auto" w:fill="auto"/>
            <w:vAlign w:val="center"/>
          </w:tcPr>
          <w:p w14:paraId="44BBC5CA" w14:textId="77777777" w:rsidR="00A9517F" w:rsidRPr="00C27D86" w:rsidRDefault="00A9517F" w:rsidP="00A9517F">
            <w:pPr>
              <w:pStyle w:val="ConfigWindow"/>
            </w:pPr>
            <w:r>
              <w:rPr>
                <w:lang w:val="es-419"/>
              </w:rPr>
              <w:t>G0/0/1</w:t>
            </w:r>
          </w:p>
        </w:tc>
        <w:tc>
          <w:tcPr>
            <w:tcW w:w="3687" w:type="dxa"/>
            <w:tcBorders>
              <w:top w:val="single" w:sz="4" w:space="0" w:color="auto"/>
              <w:left w:val="single" w:sz="4" w:space="0" w:color="auto"/>
              <w:right w:val="single" w:sz="4" w:space="0" w:color="auto"/>
            </w:tcBorders>
            <w:shd w:val="clear" w:color="auto" w:fill="auto"/>
            <w:vAlign w:val="center"/>
          </w:tcPr>
          <w:p w14:paraId="729FA9DA" w14:textId="4F2096A0" w:rsidR="00A9517F" w:rsidRDefault="00A9517F" w:rsidP="00A9517F">
            <w:pPr>
              <w:pStyle w:val="TableText"/>
            </w:pPr>
            <w:r>
              <w:rPr>
                <w:lang w:val="es-419"/>
              </w:rPr>
              <w:t>fe80: :225</w:t>
            </w:r>
          </w:p>
        </w:tc>
        <w:tc>
          <w:tcPr>
            <w:tcW w:w="1983" w:type="dxa"/>
            <w:tcBorders>
              <w:top w:val="nil"/>
              <w:left w:val="single" w:sz="4" w:space="0" w:color="auto"/>
            </w:tcBorders>
            <w:shd w:val="clear" w:color="auto" w:fill="auto"/>
            <w:vAlign w:val="center"/>
          </w:tcPr>
          <w:p w14:paraId="7243F75E" w14:textId="303F4B85" w:rsidR="00A9517F" w:rsidRPr="00C27D86" w:rsidRDefault="00A9517F" w:rsidP="00A9517F">
            <w:pPr>
              <w:pStyle w:val="ConfigWindow"/>
            </w:pPr>
            <w:r>
              <w:rPr>
                <w:lang w:val="es-419"/>
              </w:rPr>
              <w:t>N/A</w:t>
            </w:r>
          </w:p>
        </w:tc>
      </w:tr>
      <w:tr w:rsidR="00AB7E08" w14:paraId="28BDE8E5" w14:textId="77777777" w:rsidTr="00A9517F">
        <w:trPr>
          <w:cantSplit/>
          <w:jc w:val="center"/>
        </w:trPr>
        <w:tc>
          <w:tcPr>
            <w:tcW w:w="1890" w:type="dxa"/>
            <w:tcBorders>
              <w:bottom w:val="nil"/>
            </w:tcBorders>
            <w:vAlign w:val="center"/>
          </w:tcPr>
          <w:p w14:paraId="279F736D" w14:textId="77777777" w:rsidR="00AB7E08" w:rsidRPr="00CD38D5" w:rsidRDefault="00AB7E08" w:rsidP="00AB7E08">
            <w:pPr>
              <w:pStyle w:val="TableText"/>
              <w:rPr>
                <w:rStyle w:val="DnT"/>
                <w:lang w:val="es-419"/>
              </w:rPr>
            </w:pPr>
            <w:r>
              <w:rPr>
                <w:rStyle w:val="DnT"/>
                <w:lang w:val="es-419"/>
              </w:rPr>
              <w:t>S1</w:t>
            </w:r>
          </w:p>
        </w:tc>
        <w:tc>
          <w:tcPr>
            <w:tcW w:w="1980" w:type="dxa"/>
            <w:tcBorders>
              <w:bottom w:val="nil"/>
            </w:tcBorders>
            <w:vAlign w:val="center"/>
          </w:tcPr>
          <w:p w14:paraId="2B1BE3A2" w14:textId="77777777" w:rsidR="00AB7E08" w:rsidRPr="00CA1415" w:rsidRDefault="00AB7E08" w:rsidP="00AB7E08">
            <w:pPr>
              <w:pStyle w:val="TableText"/>
            </w:pPr>
            <w:r>
              <w:rPr>
                <w:lang w:val="es-419"/>
              </w:rPr>
              <w:t>VLAN 1</w:t>
            </w:r>
          </w:p>
        </w:tc>
        <w:tc>
          <w:tcPr>
            <w:tcW w:w="3687" w:type="dxa"/>
            <w:vAlign w:val="center"/>
          </w:tcPr>
          <w:p w14:paraId="67F878D1" w14:textId="2CA90848" w:rsidR="00AB7E08" w:rsidRPr="00CA1415" w:rsidRDefault="00AB7E08" w:rsidP="00AB7E08">
            <w:pPr>
              <w:pStyle w:val="TableText"/>
            </w:pPr>
            <w:r>
              <w:rPr>
                <w:lang w:val="es-419"/>
              </w:rPr>
              <w:t>192.168.1.2 /24</w:t>
            </w:r>
          </w:p>
        </w:tc>
        <w:tc>
          <w:tcPr>
            <w:tcW w:w="1983" w:type="dxa"/>
            <w:tcBorders>
              <w:bottom w:val="single" w:sz="2" w:space="0" w:color="auto"/>
            </w:tcBorders>
            <w:vAlign w:val="center"/>
          </w:tcPr>
          <w:p w14:paraId="423FE841" w14:textId="6BAF8626" w:rsidR="00AB7E08" w:rsidRPr="00CA1415" w:rsidRDefault="00AB7E08" w:rsidP="00AB7E08">
            <w:pPr>
              <w:pStyle w:val="TableText"/>
            </w:pPr>
            <w:r>
              <w:rPr>
                <w:lang w:val="es-419"/>
              </w:rPr>
              <w:t>192.168.1.1</w:t>
            </w:r>
          </w:p>
        </w:tc>
      </w:tr>
      <w:tr w:rsidR="00AB7E08" w14:paraId="7C69F19A" w14:textId="77777777" w:rsidTr="00A9517F">
        <w:trPr>
          <w:cantSplit/>
          <w:jc w:val="center"/>
        </w:trPr>
        <w:tc>
          <w:tcPr>
            <w:tcW w:w="1890" w:type="dxa"/>
            <w:tcBorders>
              <w:top w:val="nil"/>
              <w:bottom w:val="nil"/>
            </w:tcBorders>
            <w:vAlign w:val="center"/>
          </w:tcPr>
          <w:p w14:paraId="189C6685" w14:textId="77777777" w:rsidR="00AB7E08" w:rsidRPr="00CA1415" w:rsidRDefault="00AB7E08" w:rsidP="007A58EE">
            <w:pPr>
              <w:pStyle w:val="ConfigWindow"/>
            </w:pPr>
            <w:r>
              <w:rPr>
                <w:lang w:val="es-419"/>
              </w:rPr>
              <w:t>S1</w:t>
            </w:r>
          </w:p>
        </w:tc>
        <w:tc>
          <w:tcPr>
            <w:tcW w:w="1980" w:type="dxa"/>
            <w:tcBorders>
              <w:top w:val="nil"/>
              <w:bottom w:val="nil"/>
            </w:tcBorders>
            <w:vAlign w:val="center"/>
          </w:tcPr>
          <w:p w14:paraId="4315C12D" w14:textId="77777777" w:rsidR="00AB7E08" w:rsidRPr="00CA1415" w:rsidRDefault="00AB7E08" w:rsidP="007A58EE">
            <w:pPr>
              <w:pStyle w:val="ConfigWindow"/>
            </w:pPr>
            <w:r>
              <w:rPr>
                <w:lang w:val="es-419"/>
              </w:rPr>
              <w:t>VLAN 1</w:t>
            </w:r>
          </w:p>
        </w:tc>
        <w:tc>
          <w:tcPr>
            <w:tcW w:w="3687" w:type="dxa"/>
            <w:vAlign w:val="center"/>
          </w:tcPr>
          <w:p w14:paraId="34A0B26A" w14:textId="3A89D8DC" w:rsidR="00AB7E08" w:rsidRPr="00CA1415" w:rsidRDefault="00AB7E08" w:rsidP="00AB7E08">
            <w:pPr>
              <w:pStyle w:val="TableText"/>
            </w:pPr>
            <w:r>
              <w:rPr>
                <w:lang w:val="es-419"/>
              </w:rPr>
              <w:t>2001:db8:acad:1::2 /64</w:t>
            </w:r>
          </w:p>
        </w:tc>
        <w:tc>
          <w:tcPr>
            <w:tcW w:w="1983" w:type="dxa"/>
            <w:tcBorders>
              <w:bottom w:val="nil"/>
            </w:tcBorders>
            <w:vAlign w:val="center"/>
          </w:tcPr>
          <w:p w14:paraId="13E968E6" w14:textId="40E237F9" w:rsidR="00AB7E08" w:rsidRPr="00CA1415" w:rsidRDefault="00AB7E08" w:rsidP="00AB7E08">
            <w:pPr>
              <w:pStyle w:val="TableText"/>
            </w:pPr>
            <w:r>
              <w:rPr>
                <w:lang w:val="es-419"/>
              </w:rPr>
              <w:t>fe80::1</w:t>
            </w:r>
          </w:p>
        </w:tc>
      </w:tr>
      <w:tr w:rsidR="00AB7E08" w14:paraId="35112C78" w14:textId="77777777" w:rsidTr="00A9517F">
        <w:trPr>
          <w:cantSplit/>
          <w:jc w:val="center"/>
        </w:trPr>
        <w:tc>
          <w:tcPr>
            <w:tcW w:w="1890" w:type="dxa"/>
            <w:tcBorders>
              <w:top w:val="nil"/>
            </w:tcBorders>
            <w:vAlign w:val="center"/>
          </w:tcPr>
          <w:p w14:paraId="0766AE0A" w14:textId="77777777" w:rsidR="00AB7E08" w:rsidRPr="00CA1415" w:rsidRDefault="00AB7E08" w:rsidP="007A58EE">
            <w:pPr>
              <w:pStyle w:val="ConfigWindow"/>
            </w:pPr>
            <w:r>
              <w:rPr>
                <w:lang w:val="es-419"/>
              </w:rPr>
              <w:t>S1</w:t>
            </w:r>
          </w:p>
        </w:tc>
        <w:tc>
          <w:tcPr>
            <w:tcW w:w="1980" w:type="dxa"/>
            <w:tcBorders>
              <w:top w:val="nil"/>
            </w:tcBorders>
            <w:vAlign w:val="center"/>
          </w:tcPr>
          <w:p w14:paraId="092F6A50" w14:textId="77777777" w:rsidR="00AB7E08" w:rsidRPr="00CA1415" w:rsidRDefault="00AB7E08" w:rsidP="007A58EE">
            <w:pPr>
              <w:pStyle w:val="ConfigWindow"/>
            </w:pPr>
            <w:r>
              <w:rPr>
                <w:lang w:val="es-419"/>
              </w:rPr>
              <w:t>VLAN 1</w:t>
            </w:r>
          </w:p>
        </w:tc>
        <w:tc>
          <w:tcPr>
            <w:tcW w:w="3687" w:type="dxa"/>
            <w:vAlign w:val="center"/>
          </w:tcPr>
          <w:p w14:paraId="7B0E26C5" w14:textId="301278DD" w:rsidR="00AB7E08" w:rsidRPr="00CA1415" w:rsidRDefault="00AB7E08" w:rsidP="00AB7E08">
            <w:pPr>
              <w:pStyle w:val="TableText"/>
            </w:pPr>
            <w:r>
              <w:rPr>
                <w:lang w:val="es-419"/>
              </w:rPr>
              <w:t>fe80::2</w:t>
            </w:r>
          </w:p>
        </w:tc>
        <w:tc>
          <w:tcPr>
            <w:tcW w:w="1983" w:type="dxa"/>
            <w:tcBorders>
              <w:top w:val="nil"/>
            </w:tcBorders>
            <w:vAlign w:val="center"/>
          </w:tcPr>
          <w:p w14:paraId="68F25E1B" w14:textId="68AFE7DA" w:rsidR="00AB7E08" w:rsidRPr="00CA1415" w:rsidRDefault="00AB7E08" w:rsidP="007A58EE">
            <w:pPr>
              <w:pStyle w:val="ConfigWindow"/>
            </w:pPr>
            <w:r>
              <w:rPr>
                <w:lang w:val="es-419"/>
              </w:rPr>
              <w:t>fe80::1</w:t>
            </w:r>
          </w:p>
        </w:tc>
      </w:tr>
      <w:tr w:rsidR="00AB7E08" w14:paraId="46CA70E8" w14:textId="77777777" w:rsidTr="00A9517F">
        <w:trPr>
          <w:cantSplit/>
          <w:jc w:val="center"/>
        </w:trPr>
        <w:tc>
          <w:tcPr>
            <w:tcW w:w="1890" w:type="dxa"/>
            <w:tcBorders>
              <w:bottom w:val="nil"/>
            </w:tcBorders>
            <w:shd w:val="clear" w:color="auto" w:fill="auto"/>
            <w:vAlign w:val="center"/>
          </w:tcPr>
          <w:p w14:paraId="21FF1F63" w14:textId="77777777" w:rsidR="00AB7E08" w:rsidRPr="00CD38D5" w:rsidRDefault="00AB7E08" w:rsidP="00AB7E08">
            <w:pPr>
              <w:pStyle w:val="TableText"/>
              <w:rPr>
                <w:rStyle w:val="DnT"/>
                <w:lang w:val="es-419"/>
              </w:rPr>
            </w:pPr>
            <w:r>
              <w:rPr>
                <w:rStyle w:val="DnT"/>
                <w:lang w:val="es-419"/>
              </w:rPr>
              <w:t>PC-A</w:t>
            </w:r>
          </w:p>
        </w:tc>
        <w:tc>
          <w:tcPr>
            <w:tcW w:w="1980" w:type="dxa"/>
            <w:tcBorders>
              <w:bottom w:val="nil"/>
            </w:tcBorders>
            <w:shd w:val="clear" w:color="auto" w:fill="auto"/>
            <w:vAlign w:val="center"/>
          </w:tcPr>
          <w:p w14:paraId="5363EF95" w14:textId="77777777" w:rsidR="00AB7E08" w:rsidRPr="00CA1415" w:rsidRDefault="00AB7E08" w:rsidP="00AB7E08">
            <w:pPr>
              <w:pStyle w:val="TableText"/>
            </w:pPr>
            <w:r>
              <w:rPr>
                <w:lang w:val="es-419"/>
              </w:rPr>
              <w:t>NIC</w:t>
            </w:r>
          </w:p>
        </w:tc>
        <w:tc>
          <w:tcPr>
            <w:tcW w:w="3687" w:type="dxa"/>
            <w:shd w:val="clear" w:color="auto" w:fill="auto"/>
            <w:vAlign w:val="center"/>
          </w:tcPr>
          <w:p w14:paraId="3BEB0012" w14:textId="1864AF00" w:rsidR="00AB7E08" w:rsidRPr="00CA1415" w:rsidRDefault="00AB7E08" w:rsidP="00AB7E08">
            <w:pPr>
              <w:pStyle w:val="TableText"/>
            </w:pPr>
            <w:r>
              <w:rPr>
                <w:lang w:val="es-419"/>
              </w:rPr>
              <w:t>2001:db8:acad:1: :10 /64</w:t>
            </w:r>
          </w:p>
        </w:tc>
        <w:tc>
          <w:tcPr>
            <w:tcW w:w="1983" w:type="dxa"/>
            <w:shd w:val="clear" w:color="auto" w:fill="auto"/>
            <w:vAlign w:val="center"/>
          </w:tcPr>
          <w:p w14:paraId="416E7D51" w14:textId="699A57DB" w:rsidR="00AB7E08" w:rsidRPr="00CA1415" w:rsidRDefault="00AB7E08" w:rsidP="00AB7E08">
            <w:pPr>
              <w:pStyle w:val="TableText"/>
            </w:pPr>
            <w:r>
              <w:rPr>
                <w:lang w:val="es-419"/>
              </w:rPr>
              <w:t>fe80::1</w:t>
            </w:r>
          </w:p>
        </w:tc>
      </w:tr>
      <w:tr w:rsidR="00AB7E08" w14:paraId="78C7AEAB" w14:textId="77777777" w:rsidTr="00A9517F">
        <w:trPr>
          <w:cantSplit/>
          <w:jc w:val="center"/>
        </w:trPr>
        <w:tc>
          <w:tcPr>
            <w:tcW w:w="1890" w:type="dxa"/>
            <w:tcBorders>
              <w:top w:val="nil"/>
              <w:bottom w:val="single" w:sz="2" w:space="0" w:color="auto"/>
            </w:tcBorders>
            <w:shd w:val="clear" w:color="auto" w:fill="auto"/>
            <w:vAlign w:val="center"/>
          </w:tcPr>
          <w:p w14:paraId="5F5A3E02" w14:textId="77777777" w:rsidR="00AB7E08" w:rsidRPr="00C27D86" w:rsidRDefault="00AB7E08" w:rsidP="00C27D86">
            <w:pPr>
              <w:pStyle w:val="ConfigWindow"/>
            </w:pPr>
            <w:r>
              <w:rPr>
                <w:lang w:val="es-419"/>
              </w:rPr>
              <w:t>PC-A</w:t>
            </w:r>
          </w:p>
        </w:tc>
        <w:tc>
          <w:tcPr>
            <w:tcW w:w="1980" w:type="dxa"/>
            <w:tcBorders>
              <w:top w:val="nil"/>
              <w:bottom w:val="single" w:sz="2" w:space="0" w:color="auto"/>
            </w:tcBorders>
            <w:shd w:val="clear" w:color="auto" w:fill="auto"/>
            <w:vAlign w:val="center"/>
          </w:tcPr>
          <w:p w14:paraId="2409C8BE" w14:textId="77777777" w:rsidR="00AB7E08" w:rsidRPr="00C27D86" w:rsidRDefault="00AB7E08" w:rsidP="00C27D86">
            <w:pPr>
              <w:pStyle w:val="ConfigWindow"/>
            </w:pPr>
            <w:r>
              <w:rPr>
                <w:lang w:val="es-419"/>
              </w:rPr>
              <w:t>NIC</w:t>
            </w:r>
          </w:p>
        </w:tc>
        <w:tc>
          <w:tcPr>
            <w:tcW w:w="3687" w:type="dxa"/>
            <w:shd w:val="clear" w:color="auto" w:fill="auto"/>
            <w:vAlign w:val="center"/>
          </w:tcPr>
          <w:p w14:paraId="2666D7B9" w14:textId="4B01591B" w:rsidR="00AB7E08" w:rsidRPr="00CA1415" w:rsidRDefault="00E27D2A" w:rsidP="00AB7E08">
            <w:pPr>
              <w:pStyle w:val="TableText"/>
            </w:pPr>
            <w:r>
              <w:rPr>
                <w:lang w:val="es-419"/>
              </w:rPr>
              <w:t>192.168.1.10 /24</w:t>
            </w:r>
          </w:p>
        </w:tc>
        <w:tc>
          <w:tcPr>
            <w:tcW w:w="1983" w:type="dxa"/>
            <w:shd w:val="clear" w:color="auto" w:fill="auto"/>
            <w:vAlign w:val="center"/>
          </w:tcPr>
          <w:p w14:paraId="526E9E9C" w14:textId="66AE5FAF" w:rsidR="00AB7E08" w:rsidRPr="00CA1415" w:rsidRDefault="00E27D2A" w:rsidP="00AB7E08">
            <w:pPr>
              <w:pStyle w:val="TableText"/>
            </w:pPr>
            <w:r>
              <w:rPr>
                <w:lang w:val="es-419"/>
              </w:rPr>
              <w:t>192.168.1.1</w:t>
            </w:r>
          </w:p>
        </w:tc>
      </w:tr>
      <w:tr w:rsidR="00743561" w14:paraId="1AE177CE" w14:textId="77777777" w:rsidTr="00A9517F">
        <w:trPr>
          <w:cantSplit/>
          <w:jc w:val="center"/>
        </w:trPr>
        <w:tc>
          <w:tcPr>
            <w:tcW w:w="1890" w:type="dxa"/>
            <w:tcBorders>
              <w:bottom w:val="nil"/>
            </w:tcBorders>
            <w:vAlign w:val="center"/>
          </w:tcPr>
          <w:p w14:paraId="1F84DAD2" w14:textId="77777777" w:rsidR="00743561" w:rsidRPr="00CD38D5" w:rsidRDefault="003E3DA4" w:rsidP="00743561">
            <w:pPr>
              <w:pStyle w:val="TableText"/>
              <w:rPr>
                <w:rStyle w:val="DnT"/>
                <w:lang w:val="es-419"/>
              </w:rPr>
            </w:pPr>
            <w:r>
              <w:rPr>
                <w:rStyle w:val="DnT"/>
                <w:lang w:val="es-419"/>
              </w:rPr>
              <w:lastRenderedPageBreak/>
              <w:t>Externo</w:t>
            </w:r>
          </w:p>
        </w:tc>
        <w:tc>
          <w:tcPr>
            <w:tcW w:w="1980" w:type="dxa"/>
            <w:tcBorders>
              <w:bottom w:val="nil"/>
            </w:tcBorders>
            <w:vAlign w:val="center"/>
          </w:tcPr>
          <w:p w14:paraId="46CB7824" w14:textId="77777777" w:rsidR="00743561" w:rsidRPr="00CA1415" w:rsidRDefault="00743561" w:rsidP="00743561">
            <w:pPr>
              <w:pStyle w:val="TableText"/>
            </w:pPr>
            <w:r>
              <w:rPr>
                <w:lang w:val="es-419"/>
              </w:rPr>
              <w:t>NIC</w:t>
            </w:r>
          </w:p>
        </w:tc>
        <w:tc>
          <w:tcPr>
            <w:tcW w:w="3687" w:type="dxa"/>
            <w:vAlign w:val="center"/>
          </w:tcPr>
          <w:p w14:paraId="06CCCC5B" w14:textId="6A6FD025" w:rsidR="00743561" w:rsidRPr="00CA1415" w:rsidRDefault="00743561" w:rsidP="00743561">
            <w:pPr>
              <w:pStyle w:val="TableText"/>
            </w:pPr>
            <w:r>
              <w:rPr>
                <w:lang w:val="es-419"/>
              </w:rPr>
              <w:t>209.165.200.226 /27</w:t>
            </w:r>
          </w:p>
        </w:tc>
        <w:tc>
          <w:tcPr>
            <w:tcW w:w="1983" w:type="dxa"/>
            <w:vAlign w:val="center"/>
          </w:tcPr>
          <w:p w14:paraId="79C87946" w14:textId="77777777" w:rsidR="00743561" w:rsidRPr="00CA1415" w:rsidRDefault="00743561">
            <w:pPr>
              <w:pStyle w:val="TableText"/>
            </w:pPr>
            <w:r>
              <w:rPr>
                <w:lang w:val="es-419"/>
              </w:rPr>
              <w:t>209.165.200.225</w:t>
            </w:r>
          </w:p>
        </w:tc>
      </w:tr>
      <w:tr w:rsidR="00743561" w14:paraId="5FEE1586" w14:textId="77777777" w:rsidTr="00A9517F">
        <w:trPr>
          <w:cantSplit/>
          <w:jc w:val="center"/>
        </w:trPr>
        <w:tc>
          <w:tcPr>
            <w:tcW w:w="1890" w:type="dxa"/>
            <w:tcBorders>
              <w:top w:val="nil"/>
            </w:tcBorders>
            <w:vAlign w:val="center"/>
          </w:tcPr>
          <w:p w14:paraId="56BDD999" w14:textId="77777777" w:rsidR="00743561" w:rsidRDefault="003E3DA4" w:rsidP="007A58EE">
            <w:pPr>
              <w:pStyle w:val="ConfigWindow"/>
            </w:pPr>
            <w:r>
              <w:rPr>
                <w:lang w:val="es-419"/>
              </w:rPr>
              <w:t>Externo</w:t>
            </w:r>
          </w:p>
        </w:tc>
        <w:tc>
          <w:tcPr>
            <w:tcW w:w="1980" w:type="dxa"/>
            <w:tcBorders>
              <w:top w:val="nil"/>
            </w:tcBorders>
            <w:vAlign w:val="center"/>
          </w:tcPr>
          <w:p w14:paraId="4C51B286" w14:textId="77777777" w:rsidR="00743561" w:rsidRDefault="00743561" w:rsidP="007A58EE">
            <w:pPr>
              <w:pStyle w:val="ConfigWindow"/>
            </w:pPr>
            <w:r>
              <w:rPr>
                <w:lang w:val="es-419"/>
              </w:rPr>
              <w:t>NIC</w:t>
            </w:r>
          </w:p>
        </w:tc>
        <w:tc>
          <w:tcPr>
            <w:tcW w:w="3687" w:type="dxa"/>
            <w:vAlign w:val="center"/>
          </w:tcPr>
          <w:p w14:paraId="753AA6C1" w14:textId="08BDB821" w:rsidR="00743561" w:rsidRDefault="00743561">
            <w:pPr>
              <w:pStyle w:val="TableText"/>
            </w:pPr>
            <w:r>
              <w:rPr>
                <w:lang w:val="es-419"/>
              </w:rPr>
              <w:t>2001:db8:acad:200::226 /64</w:t>
            </w:r>
          </w:p>
        </w:tc>
        <w:tc>
          <w:tcPr>
            <w:tcW w:w="1983" w:type="dxa"/>
            <w:vAlign w:val="center"/>
          </w:tcPr>
          <w:p w14:paraId="661C1F6A" w14:textId="1651464D" w:rsidR="00743561" w:rsidRDefault="001855C5" w:rsidP="00743561">
            <w:pPr>
              <w:pStyle w:val="TableText"/>
            </w:pPr>
            <w:r>
              <w:rPr>
                <w:lang w:val="es-419"/>
              </w:rPr>
              <w:t>fe80: :225</w:t>
            </w:r>
          </w:p>
        </w:tc>
      </w:tr>
    </w:tbl>
    <w:p w14:paraId="0377BE14" w14:textId="77777777" w:rsidR="00E46313" w:rsidRPr="008C56ED" w:rsidRDefault="00E46313" w:rsidP="00E46313">
      <w:pPr>
        <w:pStyle w:val="ConfigWindow"/>
        <w:rPr>
          <w:lang w:val="fr-FR"/>
        </w:rPr>
      </w:pPr>
      <w:r>
        <w:rPr>
          <w:lang w:val="es-419"/>
        </w:rPr>
        <w:t>Linea en blanco - sin información adicional</w:t>
      </w:r>
    </w:p>
    <w:p w14:paraId="4EC475A8" w14:textId="41417910" w:rsidR="00FA057B" w:rsidRPr="00BB73FF" w:rsidRDefault="00FA057B" w:rsidP="00FA057B">
      <w:pPr>
        <w:pStyle w:val="Ttulo1"/>
        <w:numPr>
          <w:ilvl w:val="0"/>
          <w:numId w:val="3"/>
        </w:numPr>
      </w:pPr>
      <w:r>
        <w:rPr>
          <w:lang w:val="es-419"/>
        </w:rPr>
        <w:t>Objetivos</w:t>
      </w:r>
    </w:p>
    <w:p w14:paraId="4A86278E" w14:textId="2948A46B" w:rsidR="00FA057B" w:rsidRPr="001815F6" w:rsidRDefault="00FA057B" w:rsidP="00FA057B">
      <w:pPr>
        <w:pStyle w:val="BodyTextL25Bold"/>
        <w:rPr>
          <w:lang w:val="es-MX"/>
        </w:rPr>
      </w:pPr>
      <w:r>
        <w:rPr>
          <w:lang w:val="es-419"/>
        </w:rPr>
        <w:t xml:space="preserve">Parte 1: Utilizar el comando </w:t>
      </w:r>
      <w:r w:rsidRPr="00CD38D5">
        <w:rPr>
          <w:rStyle w:val="DnT"/>
          <w:b/>
          <w:bCs/>
          <w:sz w:val="22"/>
          <w:lang w:val="es-419"/>
        </w:rPr>
        <w:t>Ping</w:t>
      </w:r>
      <w:r>
        <w:rPr>
          <w:lang w:val="es-419"/>
        </w:rPr>
        <w:t xml:space="preserve"> para realizar pruebas de red básicas</w:t>
      </w:r>
    </w:p>
    <w:p w14:paraId="17A847DB" w14:textId="259F722B" w:rsidR="00FA057B" w:rsidRPr="008C56ED" w:rsidRDefault="00FA057B" w:rsidP="00FA057B">
      <w:pPr>
        <w:pStyle w:val="BodyTextL25Bold"/>
        <w:rPr>
          <w:lang w:val="fr-FR"/>
        </w:rPr>
      </w:pPr>
      <w:r>
        <w:rPr>
          <w:lang w:val="es-419"/>
        </w:rPr>
        <w:t xml:space="preserve">Parte 2: Utilizar los comandos </w:t>
      </w:r>
      <w:r w:rsidRPr="00CD38D5">
        <w:rPr>
          <w:rStyle w:val="DnT"/>
          <w:b/>
          <w:bCs/>
          <w:sz w:val="22"/>
          <w:lang w:val="es-419"/>
        </w:rPr>
        <w:t>Tracert</w:t>
      </w:r>
      <w:r>
        <w:rPr>
          <w:lang w:val="es-419"/>
        </w:rPr>
        <w:t xml:space="preserve"> y </w:t>
      </w:r>
      <w:r w:rsidRPr="00CD38D5">
        <w:rPr>
          <w:rStyle w:val="DnT"/>
          <w:b/>
          <w:bCs/>
          <w:sz w:val="22"/>
          <w:lang w:val="es-419"/>
        </w:rPr>
        <w:t>Traceroute</w:t>
      </w:r>
      <w:r>
        <w:rPr>
          <w:lang w:val="es-419"/>
        </w:rPr>
        <w:t xml:space="preserve"> para realizar pruebas de red básicas</w:t>
      </w:r>
    </w:p>
    <w:p w14:paraId="2DD96B29" w14:textId="1D8082D6" w:rsidR="00FA057B" w:rsidRDefault="00FA057B" w:rsidP="00FA057B">
      <w:pPr>
        <w:pStyle w:val="BodyTextL25Bold"/>
        <w:rPr>
          <w:szCs w:val="16"/>
          <w:lang w:val="es-419"/>
        </w:rPr>
      </w:pPr>
      <w:r>
        <w:rPr>
          <w:lang w:val="es-419"/>
        </w:rPr>
        <w:t>Parte 3: Solucionar problemas de la topología</w:t>
      </w:r>
    </w:p>
    <w:p w14:paraId="08F0CC21" w14:textId="77777777" w:rsidR="00FA057B" w:rsidRPr="00C07FD9" w:rsidRDefault="00FA057B" w:rsidP="00FA057B">
      <w:pPr>
        <w:pStyle w:val="Ttulo1"/>
        <w:numPr>
          <w:ilvl w:val="0"/>
          <w:numId w:val="3"/>
        </w:numPr>
      </w:pPr>
      <w:r>
        <w:rPr>
          <w:lang w:val="es-419"/>
        </w:rPr>
        <w:t>Aspectos básicos/Situación</w:t>
      </w:r>
    </w:p>
    <w:p w14:paraId="18D3C55D" w14:textId="4D03E512" w:rsidR="00FA057B" w:rsidRPr="008C56ED" w:rsidRDefault="00FA057B" w:rsidP="00FA057B">
      <w:pPr>
        <w:pStyle w:val="BodyTextL25"/>
        <w:rPr>
          <w:lang w:val="fr-FR"/>
        </w:rPr>
      </w:pPr>
      <w:r>
        <w:rPr>
          <w:lang w:val="es-419"/>
        </w:rPr>
        <w:t>Ping y traceroute son dos herramientas imprescindibles para probar la conectividad de red TCP/IP. Ping es una utilidad de administración de redes que se utiliza para probar la accesibilidad de un dispositivo en una red IP. Esta utilidad también mide el tiempo de viaje de ida y vuelta para los mensajes que se envían desde el host de origen hasta un host de destino.</w:t>
      </w:r>
    </w:p>
    <w:p w14:paraId="0F473D2E" w14:textId="7DC33729" w:rsidR="00FA057B" w:rsidRPr="008C56ED" w:rsidRDefault="00FA057B" w:rsidP="00FA057B">
      <w:pPr>
        <w:pStyle w:val="BodyTextL25"/>
        <w:rPr>
          <w:lang w:val="fr-FR"/>
        </w:rPr>
      </w:pPr>
      <w:r>
        <w:rPr>
          <w:lang w:val="es-419"/>
        </w:rPr>
        <w:t xml:space="preserve">La utilidad traceroute es una herramienta de diagnóstico de red para mostrar la ruta y medir las demoras en el tránsito de los paquetes que viajan por una red IP. </w:t>
      </w:r>
    </w:p>
    <w:p w14:paraId="3B02D09F" w14:textId="34197898" w:rsidR="00FA057B" w:rsidRPr="001815F6" w:rsidRDefault="00FA057B" w:rsidP="00FA057B">
      <w:pPr>
        <w:pStyle w:val="BodyTextL25"/>
        <w:rPr>
          <w:lang w:val="es-MX"/>
        </w:rPr>
      </w:pPr>
      <w:r>
        <w:rPr>
          <w:lang w:val="es-419"/>
        </w:rPr>
        <w:t xml:space="preserve">En esta actividad de Packet Tracer de Modo Físico (PTPM), se examinan los comandos </w:t>
      </w:r>
      <w:r w:rsidRPr="00CD38D5">
        <w:rPr>
          <w:rStyle w:val="DnT"/>
          <w:lang w:val="es-419"/>
        </w:rPr>
        <w:t>ping</w:t>
      </w:r>
      <w:r>
        <w:rPr>
          <w:lang w:val="es-419"/>
        </w:rPr>
        <w:t xml:space="preserve"> y </w:t>
      </w:r>
      <w:r w:rsidRPr="00CD38D5">
        <w:rPr>
          <w:rStyle w:val="DnT"/>
          <w:lang w:val="es-419"/>
        </w:rPr>
        <w:t>traceroute</w:t>
      </w:r>
      <w:r>
        <w:rPr>
          <w:lang w:val="es-419"/>
        </w:rPr>
        <w:t xml:space="preserve">, y se exploran las opciones de comandos para modificar el comportamiento de ambos. En esta actividad se utilizan dispositivos Cisco y PC para explorar los comandos. Las opciones disponibles para los comandos </w:t>
      </w:r>
      <w:r w:rsidR="009A45CC" w:rsidRPr="00CD38D5">
        <w:rPr>
          <w:rStyle w:val="DnT"/>
          <w:lang w:val="es-419"/>
        </w:rPr>
        <w:t>ping</w:t>
      </w:r>
      <w:r>
        <w:rPr>
          <w:lang w:val="es-419"/>
        </w:rPr>
        <w:t xml:space="preserve"> y </w:t>
      </w:r>
      <w:r w:rsidR="009A45CC" w:rsidRPr="00CD38D5">
        <w:rPr>
          <w:rStyle w:val="DnT"/>
          <w:lang w:val="es-419"/>
        </w:rPr>
        <w:t>tracert</w:t>
      </w:r>
      <w:r>
        <w:rPr>
          <w:lang w:val="es-419"/>
        </w:rPr>
        <w:t xml:space="preserve"> están limitadas en Packet Tracer. En esta actividad, se proporcionan las configuraciones necesarias para los dispositivos Cisco.</w:t>
      </w:r>
    </w:p>
    <w:p w14:paraId="738FE736" w14:textId="77777777" w:rsidR="00707B20" w:rsidRDefault="00707B20" w:rsidP="007A58EE">
      <w:pPr>
        <w:pStyle w:val="Ttulo1"/>
      </w:pPr>
      <w:r>
        <w:rPr>
          <w:lang w:val="es-419"/>
        </w:rPr>
        <w:t>Instrucciones</w:t>
      </w:r>
    </w:p>
    <w:p w14:paraId="0F2A943F" w14:textId="6CBF49B5" w:rsidR="00FA057B" w:rsidRPr="001815F6" w:rsidRDefault="00FA057B" w:rsidP="00EC1C54">
      <w:pPr>
        <w:pStyle w:val="Ttulo2"/>
        <w:rPr>
          <w:lang w:val="es-MX"/>
        </w:rPr>
      </w:pPr>
      <w:r>
        <w:rPr>
          <w:lang w:val="es-419"/>
        </w:rPr>
        <w:t xml:space="preserve"> Utilizar el comando ping para realizar pruebas de red básicas</w:t>
      </w:r>
    </w:p>
    <w:p w14:paraId="6F85F420" w14:textId="266AB9F8" w:rsidR="00841B6C" w:rsidRPr="008C56ED" w:rsidRDefault="00FA057B" w:rsidP="00FA057B">
      <w:pPr>
        <w:pStyle w:val="BodyTextL25"/>
        <w:rPr>
          <w:lang w:val="fr-FR"/>
        </w:rPr>
      </w:pPr>
      <w:r>
        <w:rPr>
          <w:lang w:val="es-419"/>
        </w:rPr>
        <w:t xml:space="preserve">En esta parte de la actividad, utilice el comando </w:t>
      </w:r>
      <w:r w:rsidRPr="00CD38D5">
        <w:rPr>
          <w:rStyle w:val="DnT"/>
          <w:lang w:val="es-419"/>
        </w:rPr>
        <w:t>ping</w:t>
      </w:r>
      <w:r>
        <w:rPr>
          <w:lang w:val="es-419"/>
        </w:rPr>
        <w:t xml:space="preserve"> para verificar la conectividad de extremo a extremo. Ping funciona mediante el envío de paquetes de solicitud de eco del protocolo de mensajes de control de Internet (ICMP) al host de destino y la espera de una respuesta del ICMP. Puede registrar el tiempo de ida y vuelta y cualquier pérdida de paquetes o loops de enrutamiento. </w:t>
      </w:r>
    </w:p>
    <w:p w14:paraId="0A9EB54F" w14:textId="7FFE67FF" w:rsidR="006C56C0" w:rsidRPr="008C56ED" w:rsidRDefault="006C56C0" w:rsidP="006C56C0">
      <w:pPr>
        <w:pStyle w:val="BodyTextL25"/>
        <w:rPr>
          <w:lang w:val="fr-FR"/>
        </w:rPr>
      </w:pPr>
      <w:r>
        <w:rPr>
          <w:lang w:val="es-419"/>
        </w:rPr>
        <w:t>Los paquetes IP tienen una vida útil limitada en la red. Los paquetes IPv4 utilizan un tiempo de vida (TTL) de 8 bits. Los paquetes IPv6 utilizan un valor de campo del encabezado Hop Limit (límite de salto). El TTL y el Hop Limit especifican el número máximo de saltos de Capa 3 que se pueden recorrer en la ruta hasta su destino. Cada host  en una red establecerán el valor de 8 bits con un valor máximo de 255.</w:t>
      </w:r>
    </w:p>
    <w:p w14:paraId="6EE71913" w14:textId="5BB725A9" w:rsidR="006C56C0" w:rsidRPr="008C56ED" w:rsidRDefault="00A9517F" w:rsidP="00841B6C">
      <w:pPr>
        <w:pStyle w:val="BodyTextL25"/>
        <w:rPr>
          <w:lang w:val="fr-FR"/>
        </w:rPr>
      </w:pPr>
      <w:r>
        <w:rPr>
          <w:lang w:val="es-419"/>
        </w:rPr>
        <w:t>Cada vez que un paquete IP llega a un dispositivo de red de Capa 3, este valor se reduce en uno antes de que se reenvíe a su destino. Si este valor eventualmente llega a cero antes de alcanzar su destino, el paquete IP se descarta.</w:t>
      </w:r>
    </w:p>
    <w:p w14:paraId="07CA7D20" w14:textId="4B071CEC" w:rsidR="00FA057B" w:rsidRPr="008C56ED" w:rsidRDefault="00FA057B" w:rsidP="00FA057B">
      <w:pPr>
        <w:pStyle w:val="BodyTextL25"/>
        <w:rPr>
          <w:lang w:val="fr-FR"/>
        </w:rPr>
      </w:pPr>
      <w:r>
        <w:rPr>
          <w:lang w:val="es-419"/>
        </w:rPr>
        <w:t xml:space="preserve">Examinará los resultados del comando </w:t>
      </w:r>
      <w:r w:rsidRPr="005248AA">
        <w:rPr>
          <w:b/>
          <w:lang w:val="es-419"/>
        </w:rPr>
        <w:t>ping</w:t>
      </w:r>
      <w:r>
        <w:rPr>
          <w:lang w:val="es-419"/>
        </w:rPr>
        <w:t xml:space="preserve"> y las opciones de ping adicionales que están disponibles en las PC de Packet Tracer y en los dispositivos Cisco.</w:t>
      </w:r>
    </w:p>
    <w:p w14:paraId="7E2EF7F2" w14:textId="0F08EEB4" w:rsidR="00FA057B" w:rsidRPr="008C56ED" w:rsidRDefault="00FA057B" w:rsidP="00FA057B">
      <w:pPr>
        <w:pStyle w:val="Ttulo3"/>
        <w:rPr>
          <w:lang w:val="fr-FR"/>
        </w:rPr>
      </w:pPr>
      <w:r>
        <w:rPr>
          <w:lang w:val="es-419"/>
        </w:rPr>
        <w:t xml:space="preserve">Pruebe la conectividad de red hacia </w:t>
      </w:r>
      <w:r w:rsidR="0072178C" w:rsidRPr="00CD38D5">
        <w:rPr>
          <w:rStyle w:val="DnT"/>
          <w:b/>
          <w:bCs w:val="0"/>
          <w:sz w:val="22"/>
          <w:szCs w:val="22"/>
          <w:lang w:val="es-419"/>
        </w:rPr>
        <w:t>R1</w:t>
      </w:r>
      <w:r>
        <w:rPr>
          <w:lang w:val="es-419"/>
        </w:rPr>
        <w:t xml:space="preserve"> utilizando la </w:t>
      </w:r>
      <w:r w:rsidRPr="00CD38D5">
        <w:rPr>
          <w:rStyle w:val="DnT"/>
          <w:b/>
          <w:bCs w:val="0"/>
          <w:sz w:val="22"/>
          <w:szCs w:val="22"/>
          <w:lang w:val="es-419"/>
        </w:rPr>
        <w:t>PC-A</w:t>
      </w:r>
      <w:r>
        <w:rPr>
          <w:lang w:val="es-419"/>
        </w:rPr>
        <w:t>.</w:t>
      </w:r>
    </w:p>
    <w:p w14:paraId="6AEAF3C3" w14:textId="77777777" w:rsidR="00FA057B" w:rsidRPr="008C56ED" w:rsidRDefault="00FA057B" w:rsidP="00FA057B">
      <w:pPr>
        <w:pStyle w:val="BodyTextL25"/>
        <w:rPr>
          <w:lang w:val="fr-FR"/>
        </w:rPr>
      </w:pPr>
      <w:r>
        <w:rPr>
          <w:lang w:val="es-419"/>
        </w:rPr>
        <w:t xml:space="preserve">Todos los pings desde la </w:t>
      </w:r>
      <w:r w:rsidRPr="00CD38D5">
        <w:rPr>
          <w:rStyle w:val="DnT"/>
          <w:lang w:val="es-419"/>
        </w:rPr>
        <w:t>PC-A</w:t>
      </w:r>
      <w:r>
        <w:rPr>
          <w:lang w:val="es-419"/>
        </w:rPr>
        <w:t xml:space="preserve"> a otros dispositivos en la topología deberían ser exitosos. De lo contrario, revise la topología y el cableado, así como la configuración de los dispositivos Cisco y de las PC.</w:t>
      </w:r>
    </w:p>
    <w:p w14:paraId="52967733" w14:textId="66B2A6C6" w:rsidR="00FA057B" w:rsidRPr="001815F6" w:rsidRDefault="00612EE2" w:rsidP="00FA057B">
      <w:pPr>
        <w:pStyle w:val="SubStepAlpha"/>
        <w:rPr>
          <w:lang w:val="es-MX"/>
        </w:rPr>
      </w:pPr>
      <w:r>
        <w:rPr>
          <w:lang w:val="es-419"/>
        </w:rPr>
        <w:t xml:space="preserve">Desde la </w:t>
      </w:r>
      <w:r w:rsidRPr="00CD38D5">
        <w:rPr>
          <w:rStyle w:val="DnT"/>
          <w:lang w:val="es-419"/>
        </w:rPr>
        <w:t>PC-A</w:t>
      </w:r>
      <w:r>
        <w:rPr>
          <w:lang w:val="es-419"/>
        </w:rPr>
        <w:t>, haga ping al gateway predeterminado utilizando la dirección IPv4 (interfaz GigabitEthernet 0/0/1 de R1).</w:t>
      </w:r>
    </w:p>
    <w:p w14:paraId="354A4549" w14:textId="3113C83B" w:rsidR="0063736B" w:rsidRPr="001815F6" w:rsidRDefault="00C06C58" w:rsidP="007A58EE">
      <w:pPr>
        <w:pStyle w:val="ConfigWindow"/>
        <w:rPr>
          <w:lang w:val="es-MX"/>
        </w:rPr>
      </w:pPr>
      <w:r>
        <w:rPr>
          <w:lang w:val="es-419"/>
        </w:rPr>
        <w:lastRenderedPageBreak/>
        <w:t>Abrir símbolo del sistema</w:t>
      </w:r>
    </w:p>
    <w:p w14:paraId="7D50C5C7" w14:textId="37382480" w:rsidR="00FA057B" w:rsidRPr="001815F6" w:rsidRDefault="00FA057B" w:rsidP="007A58EE">
      <w:pPr>
        <w:pStyle w:val="CMD"/>
        <w:spacing w:before="0"/>
        <w:rPr>
          <w:lang w:val="es-MX"/>
        </w:rPr>
      </w:pPr>
      <w:r>
        <w:rPr>
          <w:lang w:val="es-419"/>
        </w:rPr>
        <w:t xml:space="preserve">C:\&gt; </w:t>
      </w:r>
      <w:r w:rsidRPr="00542DD0">
        <w:rPr>
          <w:b/>
          <w:lang w:val="es-419"/>
        </w:rPr>
        <w:t>ping 192.168.1.1</w:t>
      </w:r>
    </w:p>
    <w:p w14:paraId="32F238AD" w14:textId="77777777" w:rsidR="00A9517F" w:rsidRPr="001815F6" w:rsidRDefault="00A9517F" w:rsidP="00A9517F">
      <w:pPr>
        <w:pStyle w:val="CMDOutput"/>
        <w:rPr>
          <w:lang w:val="es-MX"/>
        </w:rPr>
      </w:pPr>
    </w:p>
    <w:p w14:paraId="1EC04F58" w14:textId="61166374" w:rsidR="00FA057B" w:rsidRPr="00A9517F" w:rsidRDefault="00FA057B" w:rsidP="00A9517F">
      <w:pPr>
        <w:pStyle w:val="CMDOutput"/>
      </w:pPr>
      <w:r w:rsidRPr="001815F6">
        <w:t>Pinging 192.168.1.1 with 32 bytes of data:</w:t>
      </w:r>
    </w:p>
    <w:p w14:paraId="52CE52A3" w14:textId="77777777" w:rsidR="00A9517F" w:rsidRPr="00A9517F" w:rsidRDefault="00A9517F" w:rsidP="00A9517F">
      <w:pPr>
        <w:pStyle w:val="CMDOutput"/>
      </w:pPr>
    </w:p>
    <w:p w14:paraId="52B093BF" w14:textId="11750F08" w:rsidR="00FA057B" w:rsidRPr="00A9517F" w:rsidRDefault="00FA057B" w:rsidP="00A9517F">
      <w:pPr>
        <w:pStyle w:val="CMDOutput"/>
      </w:pPr>
      <w:r w:rsidRPr="001815F6">
        <w:t>Reply from 192.168.1.1: bytes=32 time&lt;1ms TTL=255</w:t>
      </w:r>
    </w:p>
    <w:p w14:paraId="5B20E9BE" w14:textId="77777777" w:rsidR="00FA057B" w:rsidRPr="00A9517F" w:rsidRDefault="00FA057B" w:rsidP="00A9517F">
      <w:pPr>
        <w:pStyle w:val="CMDOutput"/>
      </w:pPr>
      <w:r w:rsidRPr="001815F6">
        <w:t>Reply from 192.168.1.1: bytes=32 time&lt;1ms TTL=255</w:t>
      </w:r>
    </w:p>
    <w:p w14:paraId="18B3F252" w14:textId="77777777" w:rsidR="00FA057B" w:rsidRPr="00A9517F" w:rsidRDefault="00FA057B" w:rsidP="00A9517F">
      <w:pPr>
        <w:pStyle w:val="CMDOutput"/>
      </w:pPr>
      <w:r w:rsidRPr="001815F6">
        <w:t>Reply from 192.168.1.1: bytes=32 time&lt;1ms TTL=255</w:t>
      </w:r>
    </w:p>
    <w:p w14:paraId="4A63F487" w14:textId="77777777" w:rsidR="00FA057B" w:rsidRPr="00A9517F" w:rsidRDefault="00FA057B" w:rsidP="00A9517F">
      <w:pPr>
        <w:pStyle w:val="CMDOutput"/>
      </w:pPr>
      <w:r w:rsidRPr="001815F6">
        <w:t>Reply from 192.168.1.1: bytes=32 time&lt;1ms TTL=255</w:t>
      </w:r>
    </w:p>
    <w:p w14:paraId="77A8B67B" w14:textId="77777777" w:rsidR="00FA057B" w:rsidRPr="00A9517F" w:rsidRDefault="00FA057B" w:rsidP="00A9517F">
      <w:pPr>
        <w:pStyle w:val="CMDOutput"/>
      </w:pPr>
    </w:p>
    <w:p w14:paraId="1E6D8BEA" w14:textId="77777777" w:rsidR="00FA057B" w:rsidRPr="00A9517F" w:rsidRDefault="00FA057B" w:rsidP="00A9517F">
      <w:pPr>
        <w:pStyle w:val="CMDOutput"/>
      </w:pPr>
      <w:r w:rsidRPr="001815F6">
        <w:t>Ping statistics for 192.168.1.1:</w:t>
      </w:r>
    </w:p>
    <w:p w14:paraId="6B9D53F7" w14:textId="77777777" w:rsidR="00FA057B" w:rsidRPr="00A9517F" w:rsidRDefault="00FA057B" w:rsidP="00A9517F">
      <w:pPr>
        <w:pStyle w:val="CMDOutput"/>
      </w:pPr>
      <w:r w:rsidRPr="001815F6">
        <w:t xml:space="preserve">    Packets: Sent = 4, Received = 4, Lost = 0 (0% loss),</w:t>
      </w:r>
    </w:p>
    <w:p w14:paraId="0DAB2145" w14:textId="77777777" w:rsidR="00FA057B" w:rsidRPr="00A9517F" w:rsidRDefault="00FA057B" w:rsidP="00A9517F">
      <w:pPr>
        <w:pStyle w:val="CMDOutput"/>
      </w:pPr>
      <w:r w:rsidRPr="001815F6">
        <w:t>Approximate round trip times in milli-seconds:</w:t>
      </w:r>
    </w:p>
    <w:p w14:paraId="79281553" w14:textId="77777777" w:rsidR="00FA057B" w:rsidRPr="008C56ED" w:rsidRDefault="00FA057B" w:rsidP="00A9517F">
      <w:pPr>
        <w:pStyle w:val="CMDOutput"/>
        <w:rPr>
          <w:lang w:val="fr-FR"/>
        </w:rPr>
      </w:pPr>
      <w:r w:rsidRPr="001815F6">
        <w:t xml:space="preserve">    Minimum = 0ms, Maximum = 0ms, Average = 0ms</w:t>
      </w:r>
    </w:p>
    <w:p w14:paraId="11C71960" w14:textId="6DDFB38A" w:rsidR="00FA057B" w:rsidRPr="008C56ED" w:rsidRDefault="00FA057B" w:rsidP="00FA057B">
      <w:pPr>
        <w:pStyle w:val="BodyTextL50"/>
        <w:rPr>
          <w:lang w:val="fr-FR"/>
        </w:rPr>
      </w:pPr>
      <w:r>
        <w:rPr>
          <w:lang w:val="es-419"/>
        </w:rPr>
        <w:t>En este ejemplo, se enviaron cuatro solicitudes ICMP que tienen 32 bytes cada una. Las respuestas se recibieron en menos de un milisegundo sin pérdida de paquetes. El tiempo de transmisión y respuesta aumenta a medida que se procesan las solicitudes y respuestas de ICMP en más dispositivos a lo largo del trayecto hasta el destino final y desde él.</w:t>
      </w:r>
    </w:p>
    <w:p w14:paraId="1E25340B" w14:textId="39F79E08" w:rsidR="00C93ED1" w:rsidRPr="001815F6" w:rsidRDefault="00C93ED1" w:rsidP="007A58EE">
      <w:pPr>
        <w:pStyle w:val="BodyTextL50"/>
        <w:rPr>
          <w:lang w:val="es-MX"/>
        </w:rPr>
      </w:pPr>
      <w:r>
        <w:rPr>
          <w:lang w:val="es-419"/>
        </w:rPr>
        <w:t>Esto también se puede hacer usando la dirección IPv6 del gateway predeterminado (interfaz GigabitEthernet 0/0/1 de R1).</w:t>
      </w:r>
    </w:p>
    <w:p w14:paraId="144A5E5E" w14:textId="77777777" w:rsidR="00C93ED1" w:rsidRPr="001815F6" w:rsidRDefault="00C93ED1" w:rsidP="00C93ED1">
      <w:pPr>
        <w:pStyle w:val="CMD"/>
        <w:rPr>
          <w:b/>
        </w:rPr>
      </w:pPr>
      <w:r w:rsidRPr="001815F6">
        <w:t xml:space="preserve">C:\&gt; </w:t>
      </w:r>
      <w:r w:rsidRPr="001815F6">
        <w:rPr>
          <w:b/>
        </w:rPr>
        <w:t>ping 2001:db8:acad:1::1</w:t>
      </w:r>
    </w:p>
    <w:p w14:paraId="29B108BA" w14:textId="77777777" w:rsidR="00A9517F" w:rsidRPr="00A9517F" w:rsidRDefault="00A9517F" w:rsidP="00A9517F">
      <w:pPr>
        <w:pStyle w:val="CMDOutput"/>
      </w:pPr>
    </w:p>
    <w:p w14:paraId="116C24AB" w14:textId="21BB4E21" w:rsidR="00A9517F" w:rsidRPr="00A9517F" w:rsidRDefault="00A9517F" w:rsidP="00A9517F">
      <w:pPr>
        <w:pStyle w:val="CMDOutput"/>
      </w:pPr>
      <w:r w:rsidRPr="001815F6">
        <w:t>Pinging 2001:db8:acad:1::1 with 32 bytes of data:</w:t>
      </w:r>
    </w:p>
    <w:p w14:paraId="7CC77CCC" w14:textId="77777777" w:rsidR="00A9517F" w:rsidRPr="00A9517F" w:rsidRDefault="00A9517F" w:rsidP="00A9517F">
      <w:pPr>
        <w:pStyle w:val="CMDOutput"/>
      </w:pPr>
    </w:p>
    <w:p w14:paraId="0C0BA5A8" w14:textId="77777777" w:rsidR="00A9517F" w:rsidRPr="00A9517F" w:rsidRDefault="00A9517F" w:rsidP="00A9517F">
      <w:pPr>
        <w:pStyle w:val="CMDOutput"/>
      </w:pPr>
      <w:r w:rsidRPr="001815F6">
        <w:t>Reply from 2001:DB8:ACAD:1::1: bytes=32 time&lt;1ms TTL=255</w:t>
      </w:r>
    </w:p>
    <w:p w14:paraId="35DEE823" w14:textId="77777777" w:rsidR="00A9517F" w:rsidRPr="00A9517F" w:rsidRDefault="00A9517F" w:rsidP="00A9517F">
      <w:pPr>
        <w:pStyle w:val="CMDOutput"/>
      </w:pPr>
      <w:r w:rsidRPr="001815F6">
        <w:t>Reply from 2001:DB8:ACAD:1::1: bytes=32 time&lt;1ms TTL=255</w:t>
      </w:r>
    </w:p>
    <w:p w14:paraId="437C52D8" w14:textId="77777777" w:rsidR="00A9517F" w:rsidRPr="00A9517F" w:rsidRDefault="00A9517F" w:rsidP="00A9517F">
      <w:pPr>
        <w:pStyle w:val="CMDOutput"/>
      </w:pPr>
      <w:r w:rsidRPr="001815F6">
        <w:t>Reply from 2001:DB8:ACAD:1::1: bytes=32 time&lt;1ms TTL=255</w:t>
      </w:r>
    </w:p>
    <w:p w14:paraId="1382F0ED" w14:textId="77777777" w:rsidR="00A9517F" w:rsidRPr="00A9517F" w:rsidRDefault="00A9517F" w:rsidP="00A9517F">
      <w:pPr>
        <w:pStyle w:val="CMDOutput"/>
      </w:pPr>
      <w:r w:rsidRPr="001815F6">
        <w:t>Reply from 2001:DB8:ACAD:1::1: bytes=32 time&lt;1ms TTL=255</w:t>
      </w:r>
    </w:p>
    <w:p w14:paraId="21618060" w14:textId="77777777" w:rsidR="00A9517F" w:rsidRPr="00A9517F" w:rsidRDefault="00A9517F" w:rsidP="00A9517F">
      <w:pPr>
        <w:pStyle w:val="CMDOutput"/>
      </w:pPr>
    </w:p>
    <w:p w14:paraId="3486B945" w14:textId="77777777" w:rsidR="00A9517F" w:rsidRPr="00A9517F" w:rsidRDefault="00A9517F" w:rsidP="00A9517F">
      <w:pPr>
        <w:pStyle w:val="CMDOutput"/>
      </w:pPr>
      <w:r w:rsidRPr="001815F6">
        <w:t>Ping statistics for 2001:DB8:ACAD:1::1:</w:t>
      </w:r>
    </w:p>
    <w:p w14:paraId="2F7E501A" w14:textId="77777777" w:rsidR="00A9517F" w:rsidRPr="00A9517F" w:rsidRDefault="00A9517F" w:rsidP="00A9517F">
      <w:pPr>
        <w:pStyle w:val="CMDOutput"/>
      </w:pPr>
      <w:r w:rsidRPr="001815F6">
        <w:t xml:space="preserve">    Packets: Sent = 4, Received = 4, Lost = 0 (0% loss),</w:t>
      </w:r>
    </w:p>
    <w:p w14:paraId="1BD3CC97" w14:textId="77777777" w:rsidR="00A9517F" w:rsidRPr="00A9517F" w:rsidRDefault="00A9517F" w:rsidP="00A9517F">
      <w:pPr>
        <w:pStyle w:val="CMDOutput"/>
      </w:pPr>
      <w:r w:rsidRPr="001815F6">
        <w:t>Approximate round trip times in milli-seconds:</w:t>
      </w:r>
    </w:p>
    <w:p w14:paraId="6577DCDE" w14:textId="275C79D9" w:rsidR="00C93ED1" w:rsidRPr="00A9517F" w:rsidRDefault="00A9517F" w:rsidP="00A9517F">
      <w:pPr>
        <w:pStyle w:val="CMDOutput"/>
      </w:pPr>
      <w:r w:rsidRPr="001815F6">
        <w:t xml:space="preserve">    Minimum = 0ms, Maximum = 0ms, Average = 0ms</w:t>
      </w:r>
    </w:p>
    <w:p w14:paraId="01045320" w14:textId="1C2CAECC" w:rsidR="00FA057B" w:rsidRPr="008C56ED" w:rsidRDefault="00FA057B" w:rsidP="00FA057B">
      <w:pPr>
        <w:pStyle w:val="SubStepAlpha"/>
        <w:rPr>
          <w:lang w:val="fr-FR"/>
        </w:rPr>
      </w:pPr>
      <w:r>
        <w:rPr>
          <w:lang w:val="es-419"/>
        </w:rPr>
        <w:t xml:space="preserve">Desde la </w:t>
      </w:r>
      <w:r w:rsidRPr="00CB2131">
        <w:rPr>
          <w:b/>
          <w:bCs/>
          <w:lang w:val="es-419"/>
        </w:rPr>
        <w:t>PC-A</w:t>
      </w:r>
      <w:r>
        <w:rPr>
          <w:lang w:val="es-419"/>
        </w:rPr>
        <w:t>, haga ping a las direcciones que figuran en la siguiente tabla y registre el tiempo promedio de ida y vuelta y el TTL de IPv4 o Hop Limit de IPv6.</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es donde se puede registrar el tiempo medio de ida y vuelta y TTL/Hop para un destino determinado.  Escriba las respuestas en las celdas indicadas como “en blanco”."/>
      </w:tblPr>
      <w:tblGrid>
        <w:gridCol w:w="3682"/>
        <w:gridCol w:w="3510"/>
        <w:gridCol w:w="2888"/>
      </w:tblGrid>
      <w:tr w:rsidR="00FA057B" w14:paraId="3C52D337" w14:textId="77777777" w:rsidTr="000150DC">
        <w:trPr>
          <w:cantSplit/>
          <w:tblHeader/>
          <w:jc w:val="center"/>
        </w:trPr>
        <w:tc>
          <w:tcPr>
            <w:tcW w:w="36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59924" w14:textId="77777777" w:rsidR="00FA057B" w:rsidRDefault="00FA057B" w:rsidP="00FA057B">
            <w:pPr>
              <w:pStyle w:val="TableHeading"/>
            </w:pPr>
            <w:r>
              <w:rPr>
                <w:lang w:val="es-419"/>
              </w:rPr>
              <w:t>Destino</w:t>
            </w:r>
          </w:p>
        </w:tc>
        <w:tc>
          <w:tcPr>
            <w:tcW w:w="35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00BB7D" w14:textId="77777777" w:rsidR="00FA057B" w:rsidRPr="008C56ED" w:rsidRDefault="00FA057B" w:rsidP="00FA057B">
            <w:pPr>
              <w:pStyle w:val="TableHeading"/>
              <w:rPr>
                <w:lang w:val="fr-FR"/>
              </w:rPr>
            </w:pPr>
            <w:r>
              <w:rPr>
                <w:lang w:val="es-419"/>
              </w:rPr>
              <w:t>Tiempo promedio de ida y vuelta (ms)</w:t>
            </w:r>
          </w:p>
        </w:tc>
        <w:tc>
          <w:tcPr>
            <w:tcW w:w="28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25A5B5" w14:textId="77777777" w:rsidR="00FA057B" w:rsidRDefault="00FA057B" w:rsidP="00FA057B">
            <w:pPr>
              <w:pStyle w:val="TableHeading"/>
            </w:pPr>
            <w:r>
              <w:rPr>
                <w:lang w:val="es-419"/>
              </w:rPr>
              <w:t>TTL/Límite de saltos</w:t>
            </w:r>
          </w:p>
        </w:tc>
      </w:tr>
      <w:tr w:rsidR="00E75E95" w14:paraId="076281AB" w14:textId="77777777" w:rsidTr="000150DC">
        <w:trPr>
          <w:cantSplit/>
          <w:jc w:val="center"/>
        </w:trPr>
        <w:tc>
          <w:tcPr>
            <w:tcW w:w="3682" w:type="dxa"/>
            <w:vAlign w:val="bottom"/>
          </w:tcPr>
          <w:p w14:paraId="507DC33D" w14:textId="77777777" w:rsidR="00E75E95" w:rsidRDefault="00E75E95" w:rsidP="008A4A3C">
            <w:pPr>
              <w:pStyle w:val="TableText"/>
            </w:pPr>
            <w:r>
              <w:rPr>
                <w:lang w:val="es-419"/>
              </w:rPr>
              <w:t>192.168.1.10</w:t>
            </w:r>
          </w:p>
        </w:tc>
        <w:tc>
          <w:tcPr>
            <w:tcW w:w="3510" w:type="dxa"/>
            <w:vAlign w:val="bottom"/>
          </w:tcPr>
          <w:p w14:paraId="03B7E856" w14:textId="46764C9D" w:rsidR="00E75E95"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4158D14E" w14:textId="42A9181E" w:rsidR="00E75E95" w:rsidRPr="001815F6" w:rsidRDefault="001815F6" w:rsidP="00A9517F">
            <w:pPr>
              <w:pStyle w:val="TableAnswer"/>
              <w:jc w:val="center"/>
              <w:rPr>
                <w:rStyle w:val="nfasisintenso"/>
                <w:i/>
                <w:iCs w:val="0"/>
              </w:rPr>
            </w:pPr>
            <w:r w:rsidRPr="001815F6">
              <w:rPr>
                <w:rStyle w:val="nfasisintenso"/>
                <w:i/>
                <w:iCs w:val="0"/>
              </w:rPr>
              <w:t>128</w:t>
            </w:r>
          </w:p>
        </w:tc>
      </w:tr>
      <w:tr w:rsidR="00E75E95" w14:paraId="19C07D19" w14:textId="77777777" w:rsidTr="000150DC">
        <w:trPr>
          <w:cantSplit/>
          <w:jc w:val="center"/>
        </w:trPr>
        <w:tc>
          <w:tcPr>
            <w:tcW w:w="3682" w:type="dxa"/>
            <w:vAlign w:val="bottom"/>
          </w:tcPr>
          <w:p w14:paraId="691538E9" w14:textId="77777777" w:rsidR="00E75E95" w:rsidRDefault="00E75E95" w:rsidP="008A4A3C">
            <w:pPr>
              <w:pStyle w:val="TableText"/>
            </w:pPr>
            <w:r>
              <w:rPr>
                <w:lang w:val="es-419"/>
              </w:rPr>
              <w:t>2001:db8:acad:1: :10</w:t>
            </w:r>
          </w:p>
        </w:tc>
        <w:tc>
          <w:tcPr>
            <w:tcW w:w="3510" w:type="dxa"/>
            <w:vAlign w:val="bottom"/>
          </w:tcPr>
          <w:p w14:paraId="6E3540E5" w14:textId="176406F5" w:rsidR="00E75E95"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0C0793DF" w14:textId="7261D4ED" w:rsidR="00E75E95" w:rsidRPr="001815F6" w:rsidRDefault="001815F6" w:rsidP="00A9517F">
            <w:pPr>
              <w:pStyle w:val="TableAnswer"/>
              <w:jc w:val="center"/>
              <w:rPr>
                <w:rStyle w:val="nfasisintenso"/>
                <w:i/>
                <w:iCs w:val="0"/>
              </w:rPr>
            </w:pPr>
            <w:r w:rsidRPr="001815F6">
              <w:rPr>
                <w:rStyle w:val="nfasisintenso"/>
                <w:i/>
                <w:iCs w:val="0"/>
              </w:rPr>
              <w:t>128</w:t>
            </w:r>
          </w:p>
        </w:tc>
      </w:tr>
      <w:tr w:rsidR="00FA057B" w14:paraId="5BF85B6B" w14:textId="77777777" w:rsidTr="000150DC">
        <w:trPr>
          <w:cantSplit/>
          <w:jc w:val="center"/>
        </w:trPr>
        <w:tc>
          <w:tcPr>
            <w:tcW w:w="3682" w:type="dxa"/>
            <w:vAlign w:val="bottom"/>
          </w:tcPr>
          <w:p w14:paraId="088BEC92" w14:textId="5BEF3787" w:rsidR="00FA057B" w:rsidRDefault="00FA057B" w:rsidP="00FA057B">
            <w:pPr>
              <w:pStyle w:val="TableText"/>
            </w:pPr>
            <w:r>
              <w:rPr>
                <w:lang w:val="es-419"/>
              </w:rPr>
              <w:t>192.168.1.1 (</w:t>
            </w:r>
            <w:r w:rsidR="0090220F" w:rsidRPr="00CD38D5">
              <w:rPr>
                <w:rStyle w:val="DnT"/>
                <w:lang w:val="es-419"/>
              </w:rPr>
              <w:t>R1</w:t>
            </w:r>
            <w:r>
              <w:rPr>
                <w:lang w:val="es-419"/>
              </w:rPr>
              <w:t>)</w:t>
            </w:r>
          </w:p>
        </w:tc>
        <w:tc>
          <w:tcPr>
            <w:tcW w:w="3510" w:type="dxa"/>
            <w:vAlign w:val="bottom"/>
          </w:tcPr>
          <w:p w14:paraId="7AFF5143" w14:textId="557FA4A0" w:rsidR="00FA057B"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2FDD6855" w14:textId="0D8326AC" w:rsidR="00FA057B" w:rsidRPr="001815F6" w:rsidRDefault="001815F6" w:rsidP="00A9517F">
            <w:pPr>
              <w:pStyle w:val="TableAnswer"/>
              <w:jc w:val="center"/>
              <w:rPr>
                <w:rStyle w:val="nfasisintenso"/>
                <w:i/>
                <w:iCs w:val="0"/>
              </w:rPr>
            </w:pPr>
            <w:r w:rsidRPr="001815F6">
              <w:rPr>
                <w:rStyle w:val="nfasisintenso"/>
                <w:i/>
                <w:iCs w:val="0"/>
              </w:rPr>
              <w:t>255</w:t>
            </w:r>
          </w:p>
        </w:tc>
      </w:tr>
      <w:tr w:rsidR="00C93ED1" w14:paraId="7390A6AE" w14:textId="77777777" w:rsidTr="000150DC">
        <w:trPr>
          <w:cantSplit/>
          <w:jc w:val="center"/>
        </w:trPr>
        <w:tc>
          <w:tcPr>
            <w:tcW w:w="3682" w:type="dxa"/>
            <w:vAlign w:val="bottom"/>
          </w:tcPr>
          <w:p w14:paraId="61D81034" w14:textId="77777777" w:rsidR="00C93ED1" w:rsidRDefault="00C93ED1" w:rsidP="00FA057B">
            <w:pPr>
              <w:pStyle w:val="TableText"/>
            </w:pPr>
            <w:r>
              <w:rPr>
                <w:lang w:val="es-419"/>
              </w:rPr>
              <w:t>2001:db8:acad:1::1 (</w:t>
            </w:r>
            <w:r w:rsidRPr="00CD38D5">
              <w:rPr>
                <w:rStyle w:val="DnT"/>
                <w:lang w:val="es-419"/>
              </w:rPr>
              <w:t>R1</w:t>
            </w:r>
            <w:r>
              <w:rPr>
                <w:lang w:val="es-419"/>
              </w:rPr>
              <w:t>)</w:t>
            </w:r>
          </w:p>
        </w:tc>
        <w:tc>
          <w:tcPr>
            <w:tcW w:w="3510" w:type="dxa"/>
            <w:vAlign w:val="bottom"/>
          </w:tcPr>
          <w:p w14:paraId="38F29027" w14:textId="0A31F9F3" w:rsidR="00C93ED1"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4C910C46" w14:textId="775C37B5" w:rsidR="00C93ED1" w:rsidRPr="001815F6" w:rsidRDefault="001815F6" w:rsidP="00A9517F">
            <w:pPr>
              <w:pStyle w:val="TableAnswer"/>
              <w:jc w:val="center"/>
              <w:rPr>
                <w:rStyle w:val="nfasisintenso"/>
                <w:i/>
                <w:iCs w:val="0"/>
              </w:rPr>
            </w:pPr>
            <w:r w:rsidRPr="001815F6">
              <w:rPr>
                <w:rStyle w:val="nfasisintenso"/>
                <w:i/>
                <w:iCs w:val="0"/>
              </w:rPr>
              <w:t>64</w:t>
            </w:r>
          </w:p>
        </w:tc>
      </w:tr>
      <w:tr w:rsidR="00FA057B" w14:paraId="37B6EAD2" w14:textId="77777777" w:rsidTr="000150DC">
        <w:trPr>
          <w:cantSplit/>
          <w:jc w:val="center"/>
        </w:trPr>
        <w:tc>
          <w:tcPr>
            <w:tcW w:w="3682" w:type="dxa"/>
            <w:vAlign w:val="bottom"/>
          </w:tcPr>
          <w:p w14:paraId="0F574578" w14:textId="46B54A63" w:rsidR="00FA057B" w:rsidRDefault="00FA057B">
            <w:pPr>
              <w:pStyle w:val="TableText"/>
            </w:pPr>
            <w:r>
              <w:rPr>
                <w:lang w:val="es-419"/>
              </w:rPr>
              <w:t>192.168.1.2 (</w:t>
            </w:r>
            <w:r w:rsidRPr="00CD38D5">
              <w:rPr>
                <w:rStyle w:val="DnT"/>
                <w:lang w:val="es-419"/>
              </w:rPr>
              <w:t>S1</w:t>
            </w:r>
            <w:r>
              <w:rPr>
                <w:lang w:val="es-419"/>
              </w:rPr>
              <w:t>)</w:t>
            </w:r>
          </w:p>
        </w:tc>
        <w:tc>
          <w:tcPr>
            <w:tcW w:w="3510" w:type="dxa"/>
            <w:vAlign w:val="bottom"/>
          </w:tcPr>
          <w:p w14:paraId="2210C192" w14:textId="3A4E8B43"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77DEC19F" w14:textId="2D340D0C" w:rsidR="00FA057B" w:rsidRPr="001815F6" w:rsidRDefault="001815F6" w:rsidP="00A9517F">
            <w:pPr>
              <w:pStyle w:val="TableAnswer"/>
              <w:jc w:val="center"/>
              <w:rPr>
                <w:rStyle w:val="nfasisintenso"/>
                <w:i/>
                <w:iCs w:val="0"/>
              </w:rPr>
            </w:pPr>
            <w:r w:rsidRPr="001815F6">
              <w:rPr>
                <w:rStyle w:val="nfasisintenso"/>
                <w:i/>
                <w:iCs w:val="0"/>
              </w:rPr>
              <w:t>255</w:t>
            </w:r>
          </w:p>
        </w:tc>
      </w:tr>
      <w:tr w:rsidR="00C93ED1" w14:paraId="5DC9BD5E" w14:textId="77777777" w:rsidTr="000150DC">
        <w:trPr>
          <w:cantSplit/>
          <w:jc w:val="center"/>
        </w:trPr>
        <w:tc>
          <w:tcPr>
            <w:tcW w:w="3682" w:type="dxa"/>
            <w:vAlign w:val="bottom"/>
          </w:tcPr>
          <w:p w14:paraId="7F5B5014" w14:textId="77777777" w:rsidR="00C93ED1" w:rsidRDefault="00C93ED1">
            <w:pPr>
              <w:pStyle w:val="TableText"/>
            </w:pPr>
            <w:r>
              <w:rPr>
                <w:lang w:val="es-419"/>
              </w:rPr>
              <w:t>2001:db8:acad:1::2(</w:t>
            </w:r>
            <w:r w:rsidRPr="00CD38D5">
              <w:rPr>
                <w:rStyle w:val="DnT"/>
                <w:lang w:val="es-419"/>
              </w:rPr>
              <w:t>S1</w:t>
            </w:r>
            <w:r>
              <w:rPr>
                <w:lang w:val="es-419"/>
              </w:rPr>
              <w:t>)</w:t>
            </w:r>
          </w:p>
        </w:tc>
        <w:tc>
          <w:tcPr>
            <w:tcW w:w="3510" w:type="dxa"/>
            <w:vAlign w:val="bottom"/>
          </w:tcPr>
          <w:p w14:paraId="6D1C0EA4" w14:textId="724154B7" w:rsidR="00C93ED1"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686AA1B0" w14:textId="39B8C241" w:rsidR="00C93ED1" w:rsidRPr="001815F6" w:rsidRDefault="001815F6" w:rsidP="00A9517F">
            <w:pPr>
              <w:pStyle w:val="TableAnswer"/>
              <w:jc w:val="center"/>
              <w:rPr>
                <w:rStyle w:val="nfasisintenso"/>
                <w:i/>
                <w:iCs w:val="0"/>
              </w:rPr>
            </w:pPr>
            <w:r w:rsidRPr="001815F6">
              <w:rPr>
                <w:rStyle w:val="nfasisintenso"/>
                <w:i/>
                <w:iCs w:val="0"/>
              </w:rPr>
              <w:t>64</w:t>
            </w:r>
          </w:p>
        </w:tc>
      </w:tr>
      <w:tr w:rsidR="00FA057B" w14:paraId="0636A0A3" w14:textId="77777777" w:rsidTr="000150DC">
        <w:trPr>
          <w:cantSplit/>
          <w:jc w:val="center"/>
        </w:trPr>
        <w:tc>
          <w:tcPr>
            <w:tcW w:w="3682" w:type="dxa"/>
            <w:vAlign w:val="bottom"/>
          </w:tcPr>
          <w:p w14:paraId="1F72B696" w14:textId="590339A1" w:rsidR="00FA057B" w:rsidRDefault="00EB098E">
            <w:pPr>
              <w:pStyle w:val="TableText"/>
            </w:pPr>
            <w:r>
              <w:rPr>
                <w:lang w:val="es-419"/>
              </w:rPr>
              <w:t>64.100.0.2 (</w:t>
            </w:r>
            <w:r w:rsidR="0090220F" w:rsidRPr="00CD38D5">
              <w:rPr>
                <w:rStyle w:val="DnT"/>
                <w:lang w:val="es-419"/>
              </w:rPr>
              <w:t>R1</w:t>
            </w:r>
            <w:r>
              <w:rPr>
                <w:lang w:val="es-419"/>
              </w:rPr>
              <w:t>)</w:t>
            </w:r>
          </w:p>
        </w:tc>
        <w:tc>
          <w:tcPr>
            <w:tcW w:w="3510" w:type="dxa"/>
            <w:vAlign w:val="bottom"/>
          </w:tcPr>
          <w:p w14:paraId="0ED36080" w14:textId="4F5BE658"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5E29D754" w14:textId="5CC9A881" w:rsidR="00FA057B" w:rsidRPr="001815F6" w:rsidRDefault="001815F6" w:rsidP="00A9517F">
            <w:pPr>
              <w:pStyle w:val="TableAnswer"/>
              <w:jc w:val="center"/>
              <w:rPr>
                <w:rStyle w:val="nfasisintenso"/>
                <w:i/>
                <w:iCs w:val="0"/>
              </w:rPr>
            </w:pPr>
            <w:r w:rsidRPr="001815F6">
              <w:rPr>
                <w:rStyle w:val="nfasisintenso"/>
                <w:i/>
                <w:iCs w:val="0"/>
              </w:rPr>
              <w:t>255</w:t>
            </w:r>
          </w:p>
        </w:tc>
      </w:tr>
      <w:tr w:rsidR="0064756D" w14:paraId="203F7DA9" w14:textId="77777777" w:rsidTr="000150DC">
        <w:trPr>
          <w:cantSplit/>
          <w:jc w:val="center"/>
        </w:trPr>
        <w:tc>
          <w:tcPr>
            <w:tcW w:w="3682" w:type="dxa"/>
            <w:vAlign w:val="bottom"/>
          </w:tcPr>
          <w:p w14:paraId="78BD4F00" w14:textId="255F6427" w:rsidR="0064756D" w:rsidDel="00EB098E" w:rsidRDefault="0064756D">
            <w:pPr>
              <w:pStyle w:val="TableText"/>
            </w:pPr>
            <w:r>
              <w:rPr>
                <w:lang w:val="es-419"/>
              </w:rPr>
              <w:lastRenderedPageBreak/>
              <w:t>2001:db8:acad::2 (</w:t>
            </w:r>
            <w:r w:rsidRPr="00CD38D5">
              <w:rPr>
                <w:rStyle w:val="DnT"/>
                <w:lang w:val="es-419"/>
              </w:rPr>
              <w:t>R1</w:t>
            </w:r>
            <w:r>
              <w:rPr>
                <w:lang w:val="es-419"/>
              </w:rPr>
              <w:t>)</w:t>
            </w:r>
          </w:p>
        </w:tc>
        <w:tc>
          <w:tcPr>
            <w:tcW w:w="3510" w:type="dxa"/>
            <w:vAlign w:val="bottom"/>
          </w:tcPr>
          <w:p w14:paraId="118C9F46" w14:textId="3F524DA1" w:rsidR="0064756D"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5AC70609" w14:textId="20C47181" w:rsidR="0064756D" w:rsidRPr="001815F6" w:rsidRDefault="001815F6" w:rsidP="00A9517F">
            <w:pPr>
              <w:pStyle w:val="TableAnswer"/>
              <w:jc w:val="center"/>
              <w:rPr>
                <w:rStyle w:val="nfasisintenso"/>
                <w:i/>
                <w:iCs w:val="0"/>
              </w:rPr>
            </w:pPr>
            <w:r w:rsidRPr="001815F6">
              <w:rPr>
                <w:rStyle w:val="nfasisintenso"/>
                <w:i/>
                <w:iCs w:val="0"/>
              </w:rPr>
              <w:t>64</w:t>
            </w:r>
          </w:p>
        </w:tc>
      </w:tr>
      <w:tr w:rsidR="00FA057B" w14:paraId="23056226" w14:textId="77777777" w:rsidTr="000150DC">
        <w:trPr>
          <w:cantSplit/>
          <w:jc w:val="center"/>
        </w:trPr>
        <w:tc>
          <w:tcPr>
            <w:tcW w:w="3682" w:type="dxa"/>
            <w:vAlign w:val="bottom"/>
          </w:tcPr>
          <w:p w14:paraId="3EC46F92" w14:textId="217CD48B" w:rsidR="00FA057B" w:rsidRDefault="00EB098E" w:rsidP="00FA057B">
            <w:pPr>
              <w:pStyle w:val="TableText"/>
            </w:pPr>
            <w:r>
              <w:rPr>
                <w:lang w:val="es-419"/>
              </w:rPr>
              <w:t>64.100.0.1 (</w:t>
            </w:r>
            <w:r w:rsidR="00E9045B" w:rsidRPr="00CD38D5">
              <w:rPr>
                <w:rStyle w:val="DnT"/>
                <w:lang w:val="es-419"/>
              </w:rPr>
              <w:t>ISP</w:t>
            </w:r>
            <w:r>
              <w:rPr>
                <w:lang w:val="es-419"/>
              </w:rPr>
              <w:t>)</w:t>
            </w:r>
          </w:p>
        </w:tc>
        <w:tc>
          <w:tcPr>
            <w:tcW w:w="3510" w:type="dxa"/>
            <w:vAlign w:val="bottom"/>
          </w:tcPr>
          <w:p w14:paraId="10F91034" w14:textId="7B0BF310" w:rsidR="00FA057B" w:rsidRPr="001815F6" w:rsidRDefault="001815F6" w:rsidP="00A9517F">
            <w:pPr>
              <w:pStyle w:val="TableAnswer"/>
              <w:jc w:val="center"/>
              <w:rPr>
                <w:rStyle w:val="nfasisintenso"/>
                <w:i/>
                <w:iCs w:val="0"/>
              </w:rPr>
            </w:pPr>
            <w:r w:rsidRPr="001815F6">
              <w:rPr>
                <w:rStyle w:val="nfasisintenso"/>
                <w:i/>
                <w:iCs w:val="0"/>
              </w:rPr>
              <w:t>&lt;1</w:t>
            </w:r>
          </w:p>
        </w:tc>
        <w:tc>
          <w:tcPr>
            <w:tcW w:w="2888" w:type="dxa"/>
            <w:vAlign w:val="bottom"/>
          </w:tcPr>
          <w:p w14:paraId="3DEF5E67" w14:textId="26322D3C" w:rsidR="00FA057B" w:rsidRPr="001815F6" w:rsidRDefault="001815F6" w:rsidP="00A9517F">
            <w:pPr>
              <w:pStyle w:val="TableAnswer"/>
              <w:jc w:val="center"/>
              <w:rPr>
                <w:rStyle w:val="nfasisintenso"/>
                <w:i/>
                <w:iCs w:val="0"/>
              </w:rPr>
            </w:pPr>
            <w:r w:rsidRPr="001815F6">
              <w:rPr>
                <w:rStyle w:val="nfasisintenso"/>
                <w:i/>
                <w:iCs w:val="0"/>
              </w:rPr>
              <w:t>254</w:t>
            </w:r>
          </w:p>
        </w:tc>
      </w:tr>
      <w:tr w:rsidR="008E26BC" w14:paraId="18D47802" w14:textId="77777777" w:rsidTr="000150DC">
        <w:trPr>
          <w:cantSplit/>
          <w:jc w:val="center"/>
        </w:trPr>
        <w:tc>
          <w:tcPr>
            <w:tcW w:w="3682" w:type="dxa"/>
            <w:vAlign w:val="bottom"/>
          </w:tcPr>
          <w:p w14:paraId="2092FF48" w14:textId="0FF0A122" w:rsidR="008E26BC" w:rsidRDefault="008E26BC" w:rsidP="00162256">
            <w:pPr>
              <w:pStyle w:val="TableText"/>
            </w:pPr>
            <w:r>
              <w:rPr>
                <w:lang w:val="es-419"/>
              </w:rPr>
              <w:t>2001:db8:acad::1 (</w:t>
            </w:r>
            <w:r w:rsidR="00E9045B" w:rsidRPr="00CD38D5">
              <w:rPr>
                <w:rStyle w:val="DnT"/>
                <w:lang w:val="es-419"/>
              </w:rPr>
              <w:t>ISP</w:t>
            </w:r>
            <w:r>
              <w:rPr>
                <w:lang w:val="es-419"/>
              </w:rPr>
              <w:t>)</w:t>
            </w:r>
          </w:p>
        </w:tc>
        <w:tc>
          <w:tcPr>
            <w:tcW w:w="3510" w:type="dxa"/>
            <w:vAlign w:val="bottom"/>
          </w:tcPr>
          <w:p w14:paraId="42583ED4" w14:textId="0E7B3311" w:rsidR="008E26B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4E6F2468" w14:textId="493B4A4E" w:rsidR="008E26BC" w:rsidRPr="001815F6" w:rsidRDefault="001815F6" w:rsidP="00A9517F">
            <w:pPr>
              <w:pStyle w:val="TableAnswer"/>
              <w:jc w:val="center"/>
              <w:rPr>
                <w:rStyle w:val="nfasisintenso"/>
                <w:i/>
                <w:iCs w:val="0"/>
              </w:rPr>
            </w:pPr>
            <w:r w:rsidRPr="001815F6">
              <w:rPr>
                <w:rStyle w:val="nfasisintenso"/>
                <w:i/>
                <w:iCs w:val="0"/>
              </w:rPr>
              <w:t>63</w:t>
            </w:r>
          </w:p>
        </w:tc>
      </w:tr>
      <w:tr w:rsidR="008B752C" w14:paraId="4DA959A9" w14:textId="77777777" w:rsidTr="000150DC">
        <w:trPr>
          <w:cantSplit/>
          <w:jc w:val="center"/>
        </w:trPr>
        <w:tc>
          <w:tcPr>
            <w:tcW w:w="3682" w:type="dxa"/>
            <w:vAlign w:val="bottom"/>
          </w:tcPr>
          <w:p w14:paraId="0C0933A1" w14:textId="5E7F7F76" w:rsidR="008B752C" w:rsidDel="0090220F" w:rsidRDefault="008B752C">
            <w:pPr>
              <w:pStyle w:val="TableText"/>
            </w:pPr>
            <w:r>
              <w:rPr>
                <w:lang w:val="es-419"/>
              </w:rPr>
              <w:t>209.165.200.225 (</w:t>
            </w:r>
            <w:r w:rsidR="00E9045B" w:rsidRPr="00CD38D5">
              <w:rPr>
                <w:rStyle w:val="DnT"/>
                <w:lang w:val="es-419"/>
              </w:rPr>
              <w:t>ISP</w:t>
            </w:r>
            <w:r>
              <w:rPr>
                <w:lang w:val="es-419"/>
              </w:rPr>
              <w:t xml:space="preserve"> G0/0/1)</w:t>
            </w:r>
          </w:p>
        </w:tc>
        <w:tc>
          <w:tcPr>
            <w:tcW w:w="3510" w:type="dxa"/>
            <w:vAlign w:val="bottom"/>
          </w:tcPr>
          <w:p w14:paraId="580E5019" w14:textId="2762CA40" w:rsidR="008B752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3823BA28" w14:textId="3FA61254" w:rsidR="008B752C" w:rsidRPr="001815F6" w:rsidRDefault="001815F6" w:rsidP="00A9517F">
            <w:pPr>
              <w:pStyle w:val="TableAnswer"/>
              <w:jc w:val="center"/>
              <w:rPr>
                <w:rStyle w:val="nfasisintenso"/>
                <w:i/>
                <w:iCs w:val="0"/>
              </w:rPr>
            </w:pPr>
            <w:r w:rsidRPr="001815F6">
              <w:rPr>
                <w:rStyle w:val="nfasisintenso"/>
                <w:i/>
                <w:iCs w:val="0"/>
              </w:rPr>
              <w:t>254</w:t>
            </w:r>
          </w:p>
        </w:tc>
      </w:tr>
      <w:tr w:rsidR="008B752C" w14:paraId="4EBA83B6" w14:textId="77777777" w:rsidTr="000150DC">
        <w:trPr>
          <w:cantSplit/>
          <w:jc w:val="center"/>
        </w:trPr>
        <w:tc>
          <w:tcPr>
            <w:tcW w:w="3682" w:type="dxa"/>
            <w:vAlign w:val="bottom"/>
          </w:tcPr>
          <w:p w14:paraId="74E18D05" w14:textId="14F06687" w:rsidR="008B752C" w:rsidDel="0090220F" w:rsidRDefault="008B752C">
            <w:pPr>
              <w:pStyle w:val="TableText"/>
            </w:pPr>
            <w:r>
              <w:rPr>
                <w:lang w:val="es-419"/>
              </w:rPr>
              <w:t>2001:db8:acad:200::225 (</w:t>
            </w:r>
            <w:r w:rsidR="00E9045B" w:rsidRPr="00CD38D5">
              <w:rPr>
                <w:rStyle w:val="DnT"/>
                <w:lang w:val="es-419"/>
              </w:rPr>
              <w:t>ISP</w:t>
            </w:r>
            <w:r>
              <w:rPr>
                <w:lang w:val="es-419"/>
              </w:rPr>
              <w:t xml:space="preserve"> G0/0/1)</w:t>
            </w:r>
          </w:p>
        </w:tc>
        <w:tc>
          <w:tcPr>
            <w:tcW w:w="3510" w:type="dxa"/>
            <w:vAlign w:val="bottom"/>
          </w:tcPr>
          <w:p w14:paraId="0BEBF6D9" w14:textId="5DEA27F6" w:rsidR="008B752C" w:rsidRPr="001815F6" w:rsidDel="00216A00"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7669AA63" w14:textId="3D5E3E74" w:rsidR="008B752C" w:rsidRPr="001815F6" w:rsidRDefault="001815F6" w:rsidP="00A9517F">
            <w:pPr>
              <w:pStyle w:val="TableAnswer"/>
              <w:jc w:val="center"/>
              <w:rPr>
                <w:rStyle w:val="nfasisintenso"/>
                <w:i/>
                <w:iCs w:val="0"/>
              </w:rPr>
            </w:pPr>
            <w:r w:rsidRPr="001815F6">
              <w:rPr>
                <w:rStyle w:val="nfasisintenso"/>
                <w:i/>
                <w:iCs w:val="0"/>
              </w:rPr>
              <w:t>63</w:t>
            </w:r>
          </w:p>
        </w:tc>
      </w:tr>
      <w:tr w:rsidR="00FA057B" w14:paraId="11D6CB7A" w14:textId="77777777" w:rsidTr="000150DC">
        <w:trPr>
          <w:cantSplit/>
          <w:jc w:val="center"/>
        </w:trPr>
        <w:tc>
          <w:tcPr>
            <w:tcW w:w="3682" w:type="dxa"/>
            <w:vAlign w:val="bottom"/>
          </w:tcPr>
          <w:p w14:paraId="645BBEBF" w14:textId="765AECBE" w:rsidR="00FA057B" w:rsidRDefault="0090220F">
            <w:pPr>
              <w:pStyle w:val="TableText"/>
            </w:pPr>
            <w:r>
              <w:rPr>
                <w:lang w:val="es-419"/>
              </w:rPr>
              <w:t>209.165.200.226 (</w:t>
            </w:r>
            <w:r w:rsidR="009E7A8F" w:rsidRPr="00CD38D5">
              <w:rPr>
                <w:rStyle w:val="DnT"/>
                <w:lang w:val="es-419"/>
              </w:rPr>
              <w:t>External</w:t>
            </w:r>
            <w:r>
              <w:rPr>
                <w:lang w:val="es-419"/>
              </w:rPr>
              <w:t>)</w:t>
            </w:r>
          </w:p>
        </w:tc>
        <w:tc>
          <w:tcPr>
            <w:tcW w:w="3510" w:type="dxa"/>
            <w:vAlign w:val="bottom"/>
          </w:tcPr>
          <w:p w14:paraId="2EB1993A" w14:textId="2133DE76" w:rsidR="00FA057B" w:rsidRPr="001815F6" w:rsidRDefault="001815F6" w:rsidP="00A9517F">
            <w:pPr>
              <w:pStyle w:val="TableAnswer"/>
              <w:jc w:val="center"/>
              <w:rPr>
                <w:rStyle w:val="nfasisintenso"/>
                <w:i/>
                <w:iCs w:val="0"/>
              </w:rPr>
            </w:pPr>
            <w:r w:rsidRPr="001815F6">
              <w:rPr>
                <w:rStyle w:val="nfasisintenso"/>
                <w:i/>
                <w:iCs w:val="0"/>
              </w:rPr>
              <w:t>1</w:t>
            </w:r>
          </w:p>
        </w:tc>
        <w:tc>
          <w:tcPr>
            <w:tcW w:w="2888" w:type="dxa"/>
            <w:vAlign w:val="bottom"/>
          </w:tcPr>
          <w:p w14:paraId="6E5018DD" w14:textId="035A279C" w:rsidR="00FA057B" w:rsidRPr="001815F6" w:rsidRDefault="001815F6" w:rsidP="00A9517F">
            <w:pPr>
              <w:pStyle w:val="TableAnswer"/>
              <w:jc w:val="center"/>
              <w:rPr>
                <w:rStyle w:val="nfasisintenso"/>
                <w:i/>
                <w:iCs w:val="0"/>
              </w:rPr>
            </w:pPr>
            <w:r w:rsidRPr="001815F6">
              <w:rPr>
                <w:rStyle w:val="nfasisintenso"/>
                <w:i/>
                <w:iCs w:val="0"/>
              </w:rPr>
              <w:t>126</w:t>
            </w:r>
          </w:p>
        </w:tc>
      </w:tr>
      <w:tr w:rsidR="008B752C" w14:paraId="18CFCA40" w14:textId="77777777" w:rsidTr="000150DC">
        <w:trPr>
          <w:cantSplit/>
          <w:jc w:val="center"/>
        </w:trPr>
        <w:tc>
          <w:tcPr>
            <w:tcW w:w="3682" w:type="dxa"/>
            <w:vAlign w:val="bottom"/>
          </w:tcPr>
          <w:p w14:paraId="7848BE17" w14:textId="3BCB57BA" w:rsidR="008B752C" w:rsidDel="0090220F" w:rsidRDefault="008B752C" w:rsidP="00162256">
            <w:pPr>
              <w:pStyle w:val="TableText"/>
            </w:pPr>
            <w:r>
              <w:rPr>
                <w:lang w:val="es-419"/>
              </w:rPr>
              <w:t>2001:db8:acad:200::226 (</w:t>
            </w:r>
            <w:r w:rsidRPr="00CD38D5">
              <w:rPr>
                <w:rStyle w:val="DnT"/>
                <w:lang w:val="es-419"/>
              </w:rPr>
              <w:t>External</w:t>
            </w:r>
            <w:r>
              <w:rPr>
                <w:lang w:val="es-419"/>
              </w:rPr>
              <w:t>)</w:t>
            </w:r>
          </w:p>
        </w:tc>
        <w:tc>
          <w:tcPr>
            <w:tcW w:w="3510" w:type="dxa"/>
            <w:vAlign w:val="bottom"/>
          </w:tcPr>
          <w:p w14:paraId="19B17018" w14:textId="4B3090E8" w:rsidR="008B752C" w:rsidRPr="001815F6" w:rsidDel="00216A00" w:rsidRDefault="001815F6" w:rsidP="00A9517F">
            <w:pPr>
              <w:pStyle w:val="TableAnswer"/>
              <w:jc w:val="center"/>
              <w:rPr>
                <w:rStyle w:val="nfasisintenso"/>
                <w:i/>
                <w:iCs w:val="0"/>
              </w:rPr>
            </w:pPr>
            <w:r w:rsidRPr="001815F6">
              <w:rPr>
                <w:rStyle w:val="nfasisintenso"/>
                <w:i/>
                <w:iCs w:val="0"/>
              </w:rPr>
              <w:t>01</w:t>
            </w:r>
          </w:p>
        </w:tc>
        <w:tc>
          <w:tcPr>
            <w:tcW w:w="2888" w:type="dxa"/>
            <w:vAlign w:val="bottom"/>
          </w:tcPr>
          <w:p w14:paraId="47260662" w14:textId="480570D7" w:rsidR="008B752C" w:rsidRPr="001815F6" w:rsidRDefault="001815F6" w:rsidP="00A9517F">
            <w:pPr>
              <w:pStyle w:val="TableAnswer"/>
              <w:jc w:val="center"/>
              <w:rPr>
                <w:rStyle w:val="nfasisintenso"/>
                <w:i/>
                <w:iCs w:val="0"/>
              </w:rPr>
            </w:pPr>
            <w:r w:rsidRPr="001815F6">
              <w:rPr>
                <w:rStyle w:val="nfasisintenso"/>
                <w:i/>
                <w:iCs w:val="0"/>
              </w:rPr>
              <w:t>126</w:t>
            </w:r>
          </w:p>
        </w:tc>
      </w:tr>
    </w:tbl>
    <w:p w14:paraId="716452E9" w14:textId="77777777" w:rsidR="000150DC" w:rsidRPr="008C56ED" w:rsidRDefault="000150DC" w:rsidP="000150DC">
      <w:pPr>
        <w:pStyle w:val="ConfigWindow"/>
        <w:rPr>
          <w:lang w:val="fr-FR"/>
        </w:rPr>
      </w:pPr>
      <w:r>
        <w:rPr>
          <w:lang w:val="es-419"/>
        </w:rPr>
        <w:t>Linea en blanco - sin información adicional</w:t>
      </w:r>
    </w:p>
    <w:p w14:paraId="1BBB9BE3" w14:textId="75E50FE4" w:rsidR="00BC245A" w:rsidRDefault="00A16B34" w:rsidP="00A16B34">
      <w:pPr>
        <w:pStyle w:val="Ttulo3"/>
      </w:pPr>
      <w:r>
        <w:rPr>
          <w:lang w:val="es-419"/>
        </w:rPr>
        <w:t xml:space="preserve">Realice pings de </w:t>
      </w:r>
      <w:r w:rsidRPr="00CD38D5">
        <w:rPr>
          <w:rStyle w:val="DnT"/>
          <w:b/>
          <w:bCs w:val="0"/>
          <w:sz w:val="22"/>
          <w:szCs w:val="22"/>
          <w:lang w:val="es-419"/>
        </w:rPr>
        <w:t>S1</w:t>
      </w:r>
      <w:r>
        <w:rPr>
          <w:lang w:val="es-419"/>
        </w:rPr>
        <w:t xml:space="preserve"> a </w:t>
      </w:r>
      <w:r w:rsidRPr="00CD38D5">
        <w:rPr>
          <w:rStyle w:val="DnT"/>
          <w:b/>
          <w:bCs w:val="0"/>
          <w:sz w:val="22"/>
          <w:szCs w:val="22"/>
          <w:lang w:val="es-419"/>
        </w:rPr>
        <w:t>External</w:t>
      </w:r>
      <w:r>
        <w:rPr>
          <w:lang w:val="es-419"/>
        </w:rPr>
        <w:t>.</w:t>
      </w:r>
    </w:p>
    <w:p w14:paraId="0E5BC8A1" w14:textId="43BD6E90" w:rsidR="00A16B34" w:rsidRPr="001815F6" w:rsidRDefault="00A16B34" w:rsidP="003226AD">
      <w:pPr>
        <w:pStyle w:val="BodyTextL25"/>
        <w:rPr>
          <w:lang w:val="es-MX"/>
        </w:rPr>
      </w:pPr>
      <w:r>
        <w:rPr>
          <w:lang w:val="es-419"/>
        </w:rPr>
        <w:t xml:space="preserve">Desde </w:t>
      </w:r>
      <w:r w:rsidRPr="00CD38D5">
        <w:rPr>
          <w:rStyle w:val="DnT"/>
          <w:lang w:val="es-419"/>
        </w:rPr>
        <w:t>S1</w:t>
      </w:r>
      <w:r>
        <w:rPr>
          <w:lang w:val="es-419"/>
        </w:rPr>
        <w:t xml:space="preserve">, intente hacer ping a </w:t>
      </w:r>
      <w:r w:rsidR="00E9045B" w:rsidRPr="00CD38D5">
        <w:rPr>
          <w:rStyle w:val="DnT"/>
          <w:lang w:val="es-419"/>
        </w:rPr>
        <w:t>ISP</w:t>
      </w:r>
      <w:r>
        <w:rPr>
          <w:lang w:val="es-419"/>
        </w:rPr>
        <w:t xml:space="preserve"> y </w:t>
      </w:r>
      <w:r w:rsidRPr="00CD38D5">
        <w:rPr>
          <w:rStyle w:val="DnT"/>
          <w:sz w:val="22"/>
          <w:lang w:val="es-419"/>
        </w:rPr>
        <w:t>External</w:t>
      </w:r>
      <w:r>
        <w:rPr>
          <w:lang w:val="es-419"/>
        </w:rPr>
        <w:t xml:space="preserve"> usando direcciones IPv4 e IPv6.</w:t>
      </w:r>
    </w:p>
    <w:p w14:paraId="5863E8BA" w14:textId="3BDFFB3C" w:rsidR="00A16B34" w:rsidRPr="008C56ED" w:rsidRDefault="00A16B34" w:rsidP="008F7E4E">
      <w:pPr>
        <w:pStyle w:val="Ttulo4"/>
        <w:rPr>
          <w:lang w:val="fr-FR"/>
        </w:rPr>
      </w:pPr>
      <w:r>
        <w:rPr>
          <w:lang w:val="es-419"/>
        </w:rPr>
        <w:t>Pregunta:</w:t>
      </w:r>
    </w:p>
    <w:p w14:paraId="1AB60FA1" w14:textId="6F9F89A6" w:rsidR="00A16B34" w:rsidRPr="008C56ED" w:rsidRDefault="00A16B34" w:rsidP="00632A9B">
      <w:pPr>
        <w:pStyle w:val="BodyTextL25"/>
        <w:spacing w:before="0"/>
        <w:rPr>
          <w:lang w:val="fr-FR"/>
        </w:rPr>
      </w:pPr>
      <w:r>
        <w:rPr>
          <w:lang w:val="es-419"/>
        </w:rPr>
        <w:t>¿Cuáles son los resultados de ping de S1 a ISP y External?</w:t>
      </w:r>
    </w:p>
    <w:p w14:paraId="40C64BF2" w14:textId="4BE0EFDC" w:rsidR="00A16B34" w:rsidRPr="008C56ED" w:rsidRDefault="00A16B34" w:rsidP="00632A9B">
      <w:pPr>
        <w:pStyle w:val="AnswerLineL25"/>
        <w:rPr>
          <w:lang w:val="fr-FR"/>
        </w:rPr>
      </w:pPr>
      <w:r>
        <w:rPr>
          <w:lang w:val="es-419"/>
        </w:rPr>
        <w:t>Escriba sus respuestas aquí.</w:t>
      </w:r>
    </w:p>
    <w:p w14:paraId="2AB3E506" w14:textId="6AEC0F7E" w:rsidR="008334A2" w:rsidRPr="001815F6" w:rsidRDefault="008334A2" w:rsidP="008334A2">
      <w:pPr>
        <w:pStyle w:val="ConfigWindow"/>
        <w:rPr>
          <w:lang w:val="es-MX"/>
        </w:rPr>
      </w:pPr>
      <w:r>
        <w:rPr>
          <w:lang w:val="es-419"/>
        </w:rPr>
        <w:t>Cerrar símbolo del sistema</w:t>
      </w:r>
    </w:p>
    <w:p w14:paraId="314E69A5" w14:textId="0C674600" w:rsidR="007414F4" w:rsidRPr="008C56ED" w:rsidRDefault="007414F4" w:rsidP="008334A2">
      <w:pPr>
        <w:pStyle w:val="Ttulo2"/>
        <w:spacing w:before="120"/>
        <w:rPr>
          <w:lang w:val="fr-FR"/>
        </w:rPr>
      </w:pPr>
      <w:r>
        <w:rPr>
          <w:lang w:val="es-419"/>
        </w:rPr>
        <w:t xml:space="preserve">Utilizar los comandos </w:t>
      </w:r>
      <w:r w:rsidRPr="00CD38D5">
        <w:rPr>
          <w:rStyle w:val="DnT"/>
          <w:b/>
          <w:bCs w:val="0"/>
          <w:sz w:val="22"/>
          <w:szCs w:val="22"/>
          <w:lang w:val="es-419"/>
        </w:rPr>
        <w:t>Tracert</w:t>
      </w:r>
      <w:r>
        <w:rPr>
          <w:lang w:val="es-419"/>
        </w:rPr>
        <w:t xml:space="preserve"> y </w:t>
      </w:r>
      <w:r w:rsidRPr="00CD38D5">
        <w:rPr>
          <w:rStyle w:val="DnT"/>
          <w:b/>
          <w:bCs w:val="0"/>
          <w:sz w:val="22"/>
          <w:szCs w:val="22"/>
          <w:lang w:val="es-419"/>
        </w:rPr>
        <w:t>Traceroute</w:t>
      </w:r>
      <w:r>
        <w:rPr>
          <w:lang w:val="es-419"/>
        </w:rPr>
        <w:t xml:space="preserve"> para realizar pruebas de red básicas</w:t>
      </w:r>
    </w:p>
    <w:p w14:paraId="2837B350" w14:textId="458DA45E" w:rsidR="007414F4" w:rsidRPr="008C56ED" w:rsidRDefault="007414F4" w:rsidP="007414F4">
      <w:pPr>
        <w:pStyle w:val="BodyTextL25"/>
        <w:tabs>
          <w:tab w:val="left" w:pos="1725"/>
        </w:tabs>
        <w:rPr>
          <w:lang w:val="fr-FR"/>
        </w:rPr>
      </w:pPr>
      <w:r>
        <w:rPr>
          <w:lang w:val="es-419"/>
        </w:rPr>
        <w:t xml:space="preserve">En las PC y los dispositivos de red, existen comandos para rastrear las rutas. En las PC con Windows, el comando </w:t>
      </w:r>
      <w:r w:rsidRPr="00CD38D5">
        <w:rPr>
          <w:rStyle w:val="DnT"/>
          <w:lang w:val="es-419"/>
        </w:rPr>
        <w:t>tracert</w:t>
      </w:r>
      <w:r>
        <w:rPr>
          <w:lang w:val="es-419"/>
        </w:rPr>
        <w:t xml:space="preserve"> utiliza mensajes de ICMP para rastrear la ruta hacia el destino final. En dispositivos Cisco y PC del estilo de Unix, el comando </w:t>
      </w:r>
      <w:r w:rsidRPr="00CD38D5">
        <w:rPr>
          <w:rStyle w:val="DnT"/>
          <w:lang w:val="es-419"/>
        </w:rPr>
        <w:t>traceroute</w:t>
      </w:r>
      <w:r>
        <w:rPr>
          <w:lang w:val="es-419"/>
        </w:rPr>
        <w:t xml:space="preserve"> utiliza los datagramas del Protocolo de Datagramas de Usuario (UDP) para rastrear las rutas hacia el destino final.</w:t>
      </w:r>
    </w:p>
    <w:p w14:paraId="7BE6CBC4" w14:textId="45F2E74A" w:rsidR="007414F4" w:rsidRPr="008C56ED" w:rsidRDefault="007414F4" w:rsidP="007414F4">
      <w:pPr>
        <w:pStyle w:val="BodyTextL25"/>
        <w:tabs>
          <w:tab w:val="left" w:pos="1725"/>
        </w:tabs>
        <w:rPr>
          <w:lang w:val="fr-FR"/>
        </w:rPr>
      </w:pPr>
      <w:r>
        <w:rPr>
          <w:lang w:val="es-419"/>
        </w:rPr>
        <w:t xml:space="preserve">En esta parte, examinará los comandos traceroute y determinará la ruta de un paquete hasta el destino final. Utilizará el comando </w:t>
      </w:r>
      <w:r w:rsidRPr="00CD38D5">
        <w:rPr>
          <w:rStyle w:val="DnT"/>
          <w:lang w:val="es-419"/>
        </w:rPr>
        <w:t>tracert</w:t>
      </w:r>
      <w:r>
        <w:rPr>
          <w:lang w:val="es-419"/>
        </w:rPr>
        <w:t xml:space="preserve"> en las PCs y el comando </w:t>
      </w:r>
      <w:r w:rsidRPr="00CD38D5">
        <w:rPr>
          <w:rStyle w:val="DnT"/>
          <w:lang w:val="es-419"/>
        </w:rPr>
        <w:t>traceroute</w:t>
      </w:r>
      <w:r>
        <w:rPr>
          <w:lang w:val="es-419"/>
        </w:rPr>
        <w:t xml:space="preserve"> en los dispositivos Cisco. También examinará las opciones disponibles para ajustar los resultados de traceroute.</w:t>
      </w:r>
    </w:p>
    <w:p w14:paraId="602417E3" w14:textId="3015F0F5" w:rsidR="007414F4" w:rsidRPr="001815F6" w:rsidRDefault="003834E9" w:rsidP="007414F4">
      <w:pPr>
        <w:pStyle w:val="Ttulo3"/>
        <w:rPr>
          <w:lang w:val="es-MX"/>
        </w:rPr>
      </w:pPr>
      <w:r>
        <w:rPr>
          <w:lang w:val="es-419"/>
        </w:rPr>
        <w:t xml:space="preserve">Desde la </w:t>
      </w:r>
      <w:r w:rsidRPr="00CD38D5">
        <w:rPr>
          <w:rStyle w:val="DnT"/>
          <w:b/>
          <w:bCs w:val="0"/>
          <w:sz w:val="22"/>
          <w:szCs w:val="22"/>
          <w:lang w:val="es-419"/>
        </w:rPr>
        <w:t>PC-A</w:t>
      </w:r>
      <w:r>
        <w:rPr>
          <w:lang w:val="es-419"/>
        </w:rPr>
        <w:t xml:space="preserve">, use el comando </w:t>
      </w:r>
      <w:r w:rsidR="007414F4" w:rsidRPr="00CD38D5">
        <w:rPr>
          <w:rStyle w:val="DnT"/>
          <w:b/>
          <w:bCs w:val="0"/>
          <w:sz w:val="22"/>
          <w:szCs w:val="22"/>
          <w:lang w:val="es-419"/>
        </w:rPr>
        <w:t>tracert</w:t>
      </w:r>
      <w:r>
        <w:rPr>
          <w:lang w:val="es-419"/>
        </w:rPr>
        <w:t xml:space="preserve"> a </w:t>
      </w:r>
      <w:r w:rsidR="00A44EC5" w:rsidRPr="00CD38D5">
        <w:rPr>
          <w:rStyle w:val="DnT"/>
          <w:b/>
          <w:bCs w:val="0"/>
          <w:sz w:val="22"/>
          <w:szCs w:val="22"/>
          <w:lang w:val="es-419"/>
        </w:rPr>
        <w:t>External</w:t>
      </w:r>
      <w:r w:rsidR="007414F4" w:rsidRPr="00CD38D5">
        <w:rPr>
          <w:b w:val="0"/>
          <w:bCs w:val="0"/>
          <w:szCs w:val="22"/>
          <w:lang w:val="es-419"/>
        </w:rPr>
        <w:t>.</w:t>
      </w:r>
    </w:p>
    <w:p w14:paraId="63B538B4" w14:textId="5CEA10B2" w:rsidR="007414F4" w:rsidRPr="008C56ED" w:rsidRDefault="007414F4" w:rsidP="007414F4">
      <w:pPr>
        <w:pStyle w:val="SubStepAlpha"/>
        <w:rPr>
          <w:lang w:val="fr-FR"/>
        </w:rPr>
      </w:pPr>
      <w:r>
        <w:rPr>
          <w:lang w:val="es-419"/>
        </w:rPr>
        <w:t xml:space="preserve">En el Command Prompt (Símbolo del sistema) de </w:t>
      </w:r>
      <w:r w:rsidRPr="00CD38D5">
        <w:rPr>
          <w:rStyle w:val="DnT"/>
          <w:lang w:val="es-419"/>
        </w:rPr>
        <w:t>PC-A</w:t>
      </w:r>
      <w:r>
        <w:rPr>
          <w:lang w:val="es-419"/>
        </w:rPr>
        <w:t xml:space="preserve">, escriba </w:t>
      </w:r>
      <w:r>
        <w:rPr>
          <w:b/>
          <w:lang w:val="es-419"/>
        </w:rPr>
        <w:t>tracert 209.165.200.226</w:t>
      </w:r>
      <w:r>
        <w:rPr>
          <w:lang w:val="es-419"/>
        </w:rPr>
        <w:t>.</w:t>
      </w:r>
    </w:p>
    <w:p w14:paraId="3A4D380B" w14:textId="77777777" w:rsidR="007414F4" w:rsidRPr="008C56ED" w:rsidRDefault="007414F4" w:rsidP="007414F4">
      <w:pPr>
        <w:pStyle w:val="ConfigWindow"/>
        <w:rPr>
          <w:lang w:val="fr-FR"/>
        </w:rPr>
      </w:pPr>
      <w:r>
        <w:rPr>
          <w:lang w:val="es-419"/>
        </w:rPr>
        <w:t>Abra un símbolo del sistema.</w:t>
      </w:r>
    </w:p>
    <w:p w14:paraId="3F6BD1FE" w14:textId="77777777" w:rsidR="007414F4" w:rsidRDefault="007414F4" w:rsidP="007414F4">
      <w:pPr>
        <w:pStyle w:val="CMD"/>
        <w:spacing w:before="0"/>
      </w:pPr>
      <w:r w:rsidRPr="001815F6">
        <w:t xml:space="preserve">C:\ &gt; </w:t>
      </w:r>
      <w:r w:rsidRPr="001815F6">
        <w:rPr>
          <w:b/>
        </w:rPr>
        <w:t>tracert 209.165.200.226</w:t>
      </w:r>
    </w:p>
    <w:p w14:paraId="570DE6DE" w14:textId="77777777" w:rsidR="007414F4" w:rsidRPr="001815F6" w:rsidRDefault="007414F4" w:rsidP="007414F4">
      <w:pPr>
        <w:pStyle w:val="CMDOutput"/>
      </w:pPr>
    </w:p>
    <w:p w14:paraId="4B5EAF69" w14:textId="77777777" w:rsidR="007414F4" w:rsidRPr="001815F6" w:rsidRDefault="007414F4" w:rsidP="007414F4">
      <w:pPr>
        <w:pStyle w:val="CMDOutput"/>
      </w:pPr>
      <w:r w:rsidRPr="001815F6">
        <w:t xml:space="preserve">Tracing route to 209.165.200.226 over a maximum of 30 hops: </w:t>
      </w:r>
    </w:p>
    <w:p w14:paraId="0A7C240B" w14:textId="77777777" w:rsidR="007414F4" w:rsidRPr="001815F6" w:rsidRDefault="007414F4" w:rsidP="007414F4">
      <w:pPr>
        <w:pStyle w:val="CMDOutput"/>
      </w:pPr>
    </w:p>
    <w:p w14:paraId="577F65C1" w14:textId="4F0DE340" w:rsidR="007414F4" w:rsidRPr="001815F6" w:rsidRDefault="007414F4" w:rsidP="007414F4">
      <w:pPr>
        <w:pStyle w:val="CMDOutput"/>
      </w:pPr>
      <w:r w:rsidRPr="001815F6">
        <w:t xml:space="preserve">  1 * * 1 ms 192.168.1.1</w:t>
      </w:r>
    </w:p>
    <w:p w14:paraId="4D6F79F3" w14:textId="3DE96E2E" w:rsidR="007414F4" w:rsidRPr="001815F6" w:rsidRDefault="007414F4" w:rsidP="007414F4">
      <w:pPr>
        <w:pStyle w:val="CMDOutput"/>
      </w:pPr>
      <w:r w:rsidRPr="001815F6">
        <w:t xml:space="preserve">  2 * 0 ms 0 ms 64.100.0.1</w:t>
      </w:r>
    </w:p>
    <w:p w14:paraId="48A63B24" w14:textId="1F54BDC4" w:rsidR="007414F4" w:rsidRPr="001815F6" w:rsidRDefault="007414F4" w:rsidP="007414F4">
      <w:pPr>
        <w:pStyle w:val="CMDOutput"/>
      </w:pPr>
      <w:r w:rsidRPr="001815F6">
        <w:t xml:space="preserve">  3 0 ms * 0 ms 64.100.0.1</w:t>
      </w:r>
    </w:p>
    <w:p w14:paraId="2C37A214" w14:textId="261969AA" w:rsidR="007414F4" w:rsidRPr="001815F6" w:rsidRDefault="007414F4" w:rsidP="007414F4">
      <w:pPr>
        <w:pStyle w:val="CMDOutput"/>
      </w:pPr>
      <w:r w:rsidRPr="001815F6">
        <w:t xml:space="preserve">  4 * 11 ms * Request timed out.</w:t>
      </w:r>
    </w:p>
    <w:p w14:paraId="6D51B679" w14:textId="37F75CB9" w:rsidR="007414F4" w:rsidRPr="001815F6" w:rsidRDefault="007414F4" w:rsidP="007414F4">
      <w:pPr>
        <w:pStyle w:val="CMDOutput"/>
      </w:pPr>
      <w:r w:rsidRPr="001815F6">
        <w:t xml:space="preserve">  5 0 ms * 0 ms 64.100.0.1</w:t>
      </w:r>
    </w:p>
    <w:p w14:paraId="2B84F0D9" w14:textId="77777777" w:rsidR="00980FC2" w:rsidRPr="008C56ED" w:rsidRDefault="00980FC2" w:rsidP="00980FC2">
      <w:pPr>
        <w:pStyle w:val="CMDOutput"/>
        <w:rPr>
          <w:lang w:val="es-419"/>
        </w:rPr>
      </w:pPr>
      <w:r>
        <w:rPr>
          <w:lang w:val="es-419"/>
        </w:rPr>
        <w:t>Control-C</w:t>
      </w:r>
    </w:p>
    <w:p w14:paraId="2618836F" w14:textId="77777777" w:rsidR="00980FC2" w:rsidRPr="008C56ED" w:rsidRDefault="00980FC2" w:rsidP="00980FC2">
      <w:pPr>
        <w:pStyle w:val="CMDOutput"/>
        <w:rPr>
          <w:lang w:val="es-419"/>
        </w:rPr>
      </w:pPr>
      <w:r>
        <w:rPr>
          <w:lang w:val="es-419"/>
        </w:rPr>
        <w:t>^C</w:t>
      </w:r>
    </w:p>
    <w:p w14:paraId="2F995FF3" w14:textId="1577018F" w:rsidR="00BC245A" w:rsidRPr="008C56ED" w:rsidRDefault="00980FC2" w:rsidP="00980FC2">
      <w:pPr>
        <w:pStyle w:val="CMDOutput"/>
        <w:rPr>
          <w:lang w:val="es-419"/>
        </w:rPr>
      </w:pPr>
      <w:r>
        <w:rPr>
          <w:lang w:val="es-419"/>
        </w:rPr>
        <w:t>C:\&gt;</w:t>
      </w:r>
    </w:p>
    <w:p w14:paraId="5B9B8856" w14:textId="650E610A" w:rsidR="00BC245A" w:rsidRPr="008C56ED" w:rsidRDefault="00BC245A" w:rsidP="00BC245A">
      <w:pPr>
        <w:pStyle w:val="BodyTextL50"/>
        <w:rPr>
          <w:lang w:val="es-419"/>
        </w:rPr>
      </w:pPr>
      <w:r w:rsidRPr="00BC245A">
        <w:rPr>
          <w:b/>
          <w:bCs/>
          <w:lang w:val="es-419"/>
        </w:rPr>
        <w:t>Nota</w:t>
      </w:r>
      <w:r>
        <w:rPr>
          <w:lang w:val="es-419"/>
        </w:rPr>
        <w:t xml:space="preserve">: Puede detener el trace route presionando </w:t>
      </w:r>
      <w:r w:rsidRPr="00CD38D5">
        <w:rPr>
          <w:rStyle w:val="DnT"/>
          <w:lang w:val="es-419"/>
        </w:rPr>
        <w:t>Ctrl-C</w:t>
      </w:r>
      <w:r>
        <w:rPr>
          <w:lang w:val="es-419"/>
        </w:rPr>
        <w:t>.</w:t>
      </w:r>
    </w:p>
    <w:p w14:paraId="0DA77B17" w14:textId="4564F9E2" w:rsidR="007414F4" w:rsidRPr="008C56ED" w:rsidRDefault="007414F4" w:rsidP="007414F4">
      <w:pPr>
        <w:pStyle w:val="BodyTextL50"/>
        <w:spacing w:after="0"/>
        <w:rPr>
          <w:lang w:val="fr-FR"/>
        </w:rPr>
      </w:pPr>
      <w:r>
        <w:rPr>
          <w:lang w:val="es-419"/>
        </w:rPr>
        <w:t xml:space="preserve">Los resultados de </w:t>
      </w:r>
      <w:r w:rsidRPr="00CD38D5">
        <w:rPr>
          <w:rStyle w:val="DnT"/>
          <w:lang w:val="es-419"/>
        </w:rPr>
        <w:t>tracert</w:t>
      </w:r>
      <w:r>
        <w:rPr>
          <w:lang w:val="es-419"/>
        </w:rPr>
        <w:t xml:space="preserve"> indican la ruta desde PC-A a External va de PC-A a R1 a ISP y no logra llegar a Eternal. Los resultados del </w:t>
      </w:r>
      <w:r w:rsidR="004F024D" w:rsidRPr="00CD38D5">
        <w:rPr>
          <w:rStyle w:val="DnT"/>
          <w:lang w:val="es-419"/>
        </w:rPr>
        <w:t>tracert</w:t>
      </w:r>
      <w:r>
        <w:rPr>
          <w:lang w:val="es-419"/>
        </w:rPr>
        <w:t xml:space="preserve"> indican un problema en el router ISP.</w:t>
      </w:r>
    </w:p>
    <w:p w14:paraId="326978E6" w14:textId="4E9861DA" w:rsidR="00D3637C" w:rsidRPr="001815F6" w:rsidRDefault="00D3637C" w:rsidP="00BC245A">
      <w:pPr>
        <w:pStyle w:val="SubStepAlpha"/>
        <w:spacing w:after="0"/>
        <w:rPr>
          <w:lang w:val="es-MX"/>
        </w:rPr>
      </w:pPr>
      <w:r>
        <w:rPr>
          <w:lang w:val="es-419"/>
        </w:rPr>
        <w:lastRenderedPageBreak/>
        <w:t xml:space="preserve">Repita el comando tracert utilizando la dirección IPv6. En el command prompt (símbolo del sistema), escriba </w:t>
      </w:r>
      <w:r>
        <w:rPr>
          <w:b/>
          <w:lang w:val="es-419"/>
        </w:rPr>
        <w:t>tracert 2001:db8:acad:200::226</w:t>
      </w:r>
      <w:r>
        <w:rPr>
          <w:lang w:val="es-419"/>
        </w:rPr>
        <w:t>.</w:t>
      </w:r>
    </w:p>
    <w:p w14:paraId="6D29D521" w14:textId="77777777" w:rsidR="007414F4" w:rsidRDefault="007414F4" w:rsidP="007414F4">
      <w:pPr>
        <w:pStyle w:val="ConfigWindow"/>
      </w:pPr>
      <w:r>
        <w:rPr>
          <w:lang w:val="es-419"/>
        </w:rPr>
        <w:t>Cerrar símbolo del sistema</w:t>
      </w:r>
    </w:p>
    <w:p w14:paraId="312F70BB" w14:textId="65ED6BA0" w:rsidR="007414F4" w:rsidRDefault="00745177" w:rsidP="007414F4">
      <w:pPr>
        <w:pStyle w:val="Ttulo3"/>
      </w:pPr>
      <w:r>
        <w:rPr>
          <w:lang w:val="es-419"/>
        </w:rPr>
        <w:t xml:space="preserve">Utilice el comando </w:t>
      </w:r>
      <w:r w:rsidR="007414F4" w:rsidRPr="00CD38D5">
        <w:rPr>
          <w:rStyle w:val="DnT"/>
          <w:b/>
          <w:bCs w:val="0"/>
          <w:sz w:val="22"/>
          <w:szCs w:val="22"/>
          <w:lang w:val="es-419"/>
        </w:rPr>
        <w:t>traceroute</w:t>
      </w:r>
      <w:r>
        <w:rPr>
          <w:lang w:val="es-419"/>
        </w:rPr>
        <w:t xml:space="preserve"> del switch S1 a External.</w:t>
      </w:r>
    </w:p>
    <w:p w14:paraId="1C7FE770" w14:textId="4B717B46" w:rsidR="00632A9B" w:rsidRPr="001815F6" w:rsidRDefault="008D79CC" w:rsidP="003226AD">
      <w:pPr>
        <w:pStyle w:val="BodyTextL25"/>
        <w:rPr>
          <w:lang w:val="es-MX"/>
        </w:rPr>
      </w:pPr>
      <w:r w:rsidRPr="003226AD">
        <w:rPr>
          <w:rStyle w:val="BodyTextL25Char"/>
          <w:lang w:val="es-419"/>
        </w:rPr>
        <w:t>Desde</w:t>
      </w:r>
      <w:r w:rsidR="007414F4" w:rsidRPr="00CD38D5">
        <w:rPr>
          <w:rStyle w:val="DnT"/>
          <w:lang w:val="es-419"/>
        </w:rPr>
        <w:t>S1</w:t>
      </w:r>
      <w:r>
        <w:rPr>
          <w:lang w:val="es-419"/>
        </w:rPr>
        <w:t xml:space="preserve">, escriba </w:t>
      </w:r>
      <w:r w:rsidR="007414F4" w:rsidRPr="00CD38D5">
        <w:rPr>
          <w:rStyle w:val="DnT"/>
          <w:lang w:val="es-419"/>
        </w:rPr>
        <w:t>traceroute 209.165.200.226</w:t>
      </w:r>
      <w:r>
        <w:rPr>
          <w:lang w:val="es-419"/>
        </w:rPr>
        <w:t xml:space="preserve"> o </w:t>
      </w:r>
      <w:r>
        <w:rPr>
          <w:rStyle w:val="DnT"/>
          <w:lang w:val="es-419"/>
        </w:rPr>
        <w:t>traceroute 2001:db8:acad:200::226</w:t>
      </w:r>
      <w:r>
        <w:rPr>
          <w:lang w:val="es-419"/>
        </w:rPr>
        <w:t>.</w:t>
      </w:r>
    </w:p>
    <w:p w14:paraId="04048BA8" w14:textId="17AB2A3B" w:rsidR="007414F4" w:rsidRPr="001815F6" w:rsidRDefault="008F7E4E" w:rsidP="007414F4">
      <w:pPr>
        <w:pStyle w:val="BodyTextL25"/>
        <w:rPr>
          <w:lang w:val="es-MX"/>
        </w:rPr>
      </w:pPr>
      <w:r w:rsidRPr="008F7E4E">
        <w:rPr>
          <w:b/>
          <w:bCs/>
          <w:lang w:val="es-419"/>
        </w:rPr>
        <w:t>Nota</w:t>
      </w:r>
      <w:r>
        <w:rPr>
          <w:lang w:val="es-419"/>
        </w:rPr>
        <w:t xml:space="preserve">: Para detener el </w:t>
      </w:r>
      <w:r w:rsidRPr="00CD38D5">
        <w:rPr>
          <w:rStyle w:val="DnT"/>
          <w:lang w:val="es-419"/>
        </w:rPr>
        <w:t>traceroute</w:t>
      </w:r>
      <w:r>
        <w:rPr>
          <w:lang w:val="es-419"/>
        </w:rPr>
        <w:t xml:space="preserve">, pulse </w:t>
      </w:r>
      <w:r w:rsidRPr="00CD38D5">
        <w:rPr>
          <w:rStyle w:val="DnT"/>
          <w:lang w:val="es-419"/>
        </w:rPr>
        <w:t>Ctrl-Shift-6</w:t>
      </w:r>
      <w:r>
        <w:rPr>
          <w:lang w:val="es-419"/>
        </w:rPr>
        <w:t>.</w:t>
      </w:r>
    </w:p>
    <w:p w14:paraId="3D6E6337" w14:textId="77777777" w:rsidR="007414F4" w:rsidRPr="001815F6" w:rsidRDefault="007414F4" w:rsidP="007414F4">
      <w:pPr>
        <w:pStyle w:val="ConfigWindow"/>
        <w:rPr>
          <w:lang w:val="es-MX"/>
        </w:rPr>
      </w:pPr>
      <w:r>
        <w:rPr>
          <w:lang w:val="es-419"/>
        </w:rPr>
        <w:t>Abrir una ventana de configuración</w:t>
      </w:r>
    </w:p>
    <w:p w14:paraId="4EE1197F" w14:textId="77777777" w:rsidR="007414F4" w:rsidRPr="001815F6" w:rsidRDefault="007414F4" w:rsidP="007414F4">
      <w:pPr>
        <w:pStyle w:val="CMD"/>
        <w:spacing w:before="0"/>
        <w:rPr>
          <w:lang w:val="es-MX"/>
        </w:rPr>
      </w:pPr>
      <w:r>
        <w:rPr>
          <w:lang w:val="es-419"/>
        </w:rPr>
        <w:t xml:space="preserve">S1# </w:t>
      </w:r>
      <w:r w:rsidRPr="00D351B0">
        <w:rPr>
          <w:b/>
          <w:lang w:val="es-419"/>
        </w:rPr>
        <w:t>traceroute 209.165.200.226</w:t>
      </w:r>
    </w:p>
    <w:p w14:paraId="7B9F8132" w14:textId="77777777" w:rsidR="007414F4" w:rsidRPr="008C56ED" w:rsidRDefault="007414F4" w:rsidP="007414F4">
      <w:pPr>
        <w:pStyle w:val="ConfigWindow"/>
        <w:rPr>
          <w:lang w:val="fr-FR"/>
        </w:rPr>
      </w:pPr>
      <w:r>
        <w:rPr>
          <w:lang w:val="es-419"/>
        </w:rPr>
        <w:t>Cerrar la ventana de configuración</w:t>
      </w:r>
    </w:p>
    <w:p w14:paraId="1CCEAA7E" w14:textId="77777777" w:rsidR="00745177" w:rsidRPr="008C56ED" w:rsidRDefault="007414F4" w:rsidP="007414F4">
      <w:pPr>
        <w:pStyle w:val="BodyTextL25"/>
        <w:spacing w:before="0"/>
        <w:rPr>
          <w:lang w:val="fr-FR"/>
        </w:rPr>
      </w:pPr>
      <w:r>
        <w:rPr>
          <w:lang w:val="es-419"/>
        </w:rPr>
        <w:t xml:space="preserve">El comando </w:t>
      </w:r>
      <w:r w:rsidRPr="00CD38D5">
        <w:rPr>
          <w:rStyle w:val="DnT"/>
          <w:lang w:val="es-419"/>
        </w:rPr>
        <w:t>traceroute</w:t>
      </w:r>
      <w:r>
        <w:rPr>
          <w:lang w:val="es-419"/>
        </w:rPr>
        <w:t xml:space="preserve"> tiene opciones adicionales. Puede utilizar el símbolo </w:t>
      </w:r>
      <w:r w:rsidRPr="00CD38D5">
        <w:rPr>
          <w:rStyle w:val="DnT"/>
          <w:lang w:val="es-419"/>
        </w:rPr>
        <w:t>?</w:t>
      </w:r>
      <w:r>
        <w:rPr>
          <w:lang w:val="es-419"/>
        </w:rPr>
        <w:t xml:space="preserve"> o, simplemente, presione </w:t>
      </w:r>
      <w:r w:rsidRPr="00CD38D5">
        <w:rPr>
          <w:rStyle w:val="DnT"/>
          <w:lang w:val="es-419"/>
        </w:rPr>
        <w:t>Enter</w:t>
      </w:r>
      <w:r>
        <w:rPr>
          <w:lang w:val="es-419"/>
        </w:rPr>
        <w:t xml:space="preserve"> después de escribir </w:t>
      </w:r>
      <w:r w:rsidRPr="00CD38D5">
        <w:rPr>
          <w:rStyle w:val="DnT"/>
          <w:lang w:val="es-419"/>
        </w:rPr>
        <w:t>traceroute</w:t>
      </w:r>
      <w:r>
        <w:rPr>
          <w:lang w:val="es-419"/>
        </w:rPr>
        <w:t xml:space="preserve"> en la petición de entrada para explorar estas opciones. </w:t>
      </w:r>
    </w:p>
    <w:p w14:paraId="312C5260" w14:textId="2225BCF4" w:rsidR="007414F4" w:rsidRPr="008C56ED" w:rsidRDefault="000E26AB" w:rsidP="007414F4">
      <w:pPr>
        <w:pStyle w:val="BodyTextL25"/>
        <w:spacing w:before="0"/>
        <w:rPr>
          <w:lang w:val="fr-FR"/>
        </w:rPr>
      </w:pPr>
      <w:r>
        <w:rPr>
          <w:b/>
          <w:lang w:val="es-419"/>
        </w:rPr>
        <w:t>Nota</w:t>
      </w:r>
      <w:r>
        <w:rPr>
          <w:lang w:val="es-419"/>
        </w:rPr>
        <w:t>: Las opciones disponibles están limitadas en Packet Tracer.</w:t>
      </w:r>
    </w:p>
    <w:p w14:paraId="0C61066B" w14:textId="77777777" w:rsidR="007414F4" w:rsidRPr="008C56ED" w:rsidRDefault="007414F4" w:rsidP="007414F4">
      <w:pPr>
        <w:pStyle w:val="BodyTextL25"/>
        <w:rPr>
          <w:lang w:val="fr-FR"/>
        </w:rPr>
      </w:pPr>
      <w:r>
        <w:rPr>
          <w:lang w:val="es-419"/>
        </w:rPr>
        <w:t xml:space="preserve">En el siguiente enlace, se proporciona más información sobre los comandos </w:t>
      </w:r>
      <w:r w:rsidRPr="00CD38D5">
        <w:rPr>
          <w:rStyle w:val="DnT"/>
          <w:lang w:val="es-419"/>
        </w:rPr>
        <w:t>ping</w:t>
      </w:r>
      <w:r>
        <w:rPr>
          <w:lang w:val="es-419"/>
        </w:rPr>
        <w:t xml:space="preserve"> y </w:t>
      </w:r>
      <w:r w:rsidRPr="00CD38D5">
        <w:rPr>
          <w:rStyle w:val="DnT"/>
          <w:lang w:val="es-419"/>
        </w:rPr>
        <w:t>traceroute</w:t>
      </w:r>
      <w:r>
        <w:rPr>
          <w:lang w:val="es-419"/>
        </w:rPr>
        <w:t xml:space="preserve"> para dispositivos Cisco:</w:t>
      </w:r>
    </w:p>
    <w:p w14:paraId="013FECAC" w14:textId="77777777" w:rsidR="007414F4" w:rsidRPr="008C56ED" w:rsidRDefault="00000000" w:rsidP="007414F4">
      <w:pPr>
        <w:pStyle w:val="BodyTextL25"/>
        <w:rPr>
          <w:lang w:val="fr-FR"/>
        </w:rPr>
      </w:pPr>
      <w:hyperlink r:id="rId12" w:history="1">
        <w:r w:rsidR="00CD38D5" w:rsidRPr="001815F6">
          <w:rPr>
            <w:rStyle w:val="Hipervnculo"/>
            <w:lang w:val="fr-FR"/>
          </w:rPr>
          <w:t>http://www.cisco.com/en/US/products/sw/iosswrel/ps1831/products_tech_note09186a00800a6057.shtml</w:t>
        </w:r>
      </w:hyperlink>
    </w:p>
    <w:p w14:paraId="2933715A" w14:textId="46FD01D5" w:rsidR="007414F4" w:rsidRPr="008C56ED" w:rsidRDefault="004F024D" w:rsidP="004F024D">
      <w:pPr>
        <w:pStyle w:val="Ttulo2"/>
        <w:rPr>
          <w:lang w:val="fr-FR"/>
        </w:rPr>
      </w:pPr>
      <w:r>
        <w:rPr>
          <w:lang w:val="es-419"/>
        </w:rPr>
        <w:t xml:space="preserve">Corrija el problema de conectividad de red en el </w:t>
      </w:r>
      <w:r w:rsidR="00E9045B" w:rsidRPr="00CD38D5">
        <w:rPr>
          <w:rStyle w:val="DnT"/>
          <w:b/>
          <w:bCs w:val="0"/>
          <w:sz w:val="22"/>
          <w:szCs w:val="22"/>
          <w:lang w:val="es-419"/>
        </w:rPr>
        <w:t>ISP</w:t>
      </w:r>
      <w:r>
        <w:rPr>
          <w:lang w:val="es-419"/>
        </w:rPr>
        <w:t>.</w:t>
      </w:r>
    </w:p>
    <w:p w14:paraId="0DDEC954" w14:textId="663FE1B4" w:rsidR="00D04B2F" w:rsidRPr="008C56ED" w:rsidRDefault="00C45E4E" w:rsidP="00D04B2F">
      <w:pPr>
        <w:pStyle w:val="Ttulo3"/>
        <w:rPr>
          <w:lang w:val="fr-FR"/>
        </w:rPr>
      </w:pPr>
      <w:r>
        <w:rPr>
          <w:lang w:val="es-419"/>
        </w:rPr>
        <w:t>Acceda a la ubicación de red donde se está produciendo el problema de conectividad.</w:t>
      </w:r>
    </w:p>
    <w:p w14:paraId="4CEB5FF6" w14:textId="64B772FD" w:rsidR="00D04B2F" w:rsidRPr="008C56ED" w:rsidRDefault="00D3637C" w:rsidP="00D04B2F">
      <w:pPr>
        <w:pStyle w:val="BodyTextL25"/>
        <w:rPr>
          <w:lang w:val="es-419"/>
        </w:rPr>
      </w:pPr>
      <w:r>
        <w:rPr>
          <w:lang w:val="es-419"/>
        </w:rPr>
        <w:t xml:space="preserve">A partir de los pasos anteriores, había determinado que había un problema en el router </w:t>
      </w:r>
      <w:r w:rsidR="00E9045B" w:rsidRPr="00CD38D5">
        <w:rPr>
          <w:rStyle w:val="DnT"/>
          <w:lang w:val="es-419"/>
        </w:rPr>
        <w:t>ISP</w:t>
      </w:r>
      <w:r>
        <w:rPr>
          <w:lang w:val="es-419"/>
        </w:rPr>
        <w:t xml:space="preserve"> usando los comandos </w:t>
      </w:r>
      <w:r w:rsidR="008F7E4E" w:rsidRPr="00CD38D5">
        <w:rPr>
          <w:rStyle w:val="DnT"/>
          <w:lang w:val="es-419"/>
        </w:rPr>
        <w:t>ping</w:t>
      </w:r>
      <w:r>
        <w:rPr>
          <w:lang w:val="es-419"/>
        </w:rPr>
        <w:t xml:space="preserve"> y </w:t>
      </w:r>
      <w:r w:rsidR="008F7E4E" w:rsidRPr="00CD38D5">
        <w:rPr>
          <w:rStyle w:val="DnT"/>
          <w:lang w:val="es-419"/>
        </w:rPr>
        <w:t>traceroute</w:t>
      </w:r>
      <w:r>
        <w:rPr>
          <w:lang w:val="es-419"/>
        </w:rPr>
        <w:t xml:space="preserve">. Tiene acceso SSH remoto a todos los dispositivos de red utilizando nombre de usuario </w:t>
      </w:r>
      <w:r w:rsidR="00C45E4E" w:rsidRPr="00CD38D5">
        <w:rPr>
          <w:rStyle w:val="DnT"/>
          <w:lang w:val="es-419"/>
        </w:rPr>
        <w:t>admin</w:t>
      </w:r>
      <w:r>
        <w:rPr>
          <w:lang w:val="es-419"/>
        </w:rPr>
        <w:t xml:space="preserve"> y contraseña </w:t>
      </w:r>
      <w:r w:rsidR="00C45E4E" w:rsidRPr="00CD38D5">
        <w:rPr>
          <w:rStyle w:val="DnT"/>
          <w:lang w:val="es-419"/>
        </w:rPr>
        <w:t>class</w:t>
      </w:r>
      <w:r>
        <w:rPr>
          <w:lang w:val="es-419"/>
        </w:rPr>
        <w:t>.</w:t>
      </w:r>
    </w:p>
    <w:p w14:paraId="32FDC766" w14:textId="03761729" w:rsidR="00D3637C" w:rsidRPr="008C56ED" w:rsidRDefault="00D3637C" w:rsidP="00D3637C">
      <w:pPr>
        <w:pStyle w:val="ConfigWindow"/>
        <w:rPr>
          <w:lang w:val="es-419"/>
        </w:rPr>
      </w:pPr>
      <w:r>
        <w:rPr>
          <w:lang w:val="es-419"/>
        </w:rPr>
        <w:t>Abra símbolo del sistema</w:t>
      </w:r>
    </w:p>
    <w:p w14:paraId="5377CF76" w14:textId="196551E7" w:rsidR="00C45E4E" w:rsidRPr="001815F6" w:rsidRDefault="00C45E4E" w:rsidP="00D3637C">
      <w:pPr>
        <w:pStyle w:val="SubStepAlpha"/>
        <w:spacing w:before="0"/>
        <w:rPr>
          <w:lang w:val="es-MX"/>
        </w:rPr>
      </w:pPr>
      <w:r>
        <w:rPr>
          <w:lang w:val="es-419"/>
        </w:rPr>
        <w:t xml:space="preserve">Desde el terminal de </w:t>
      </w:r>
      <w:r w:rsidR="008F7E4E" w:rsidRPr="00CD38D5">
        <w:rPr>
          <w:rStyle w:val="DnT"/>
          <w:lang w:val="es-419"/>
        </w:rPr>
        <w:t>S1</w:t>
      </w:r>
      <w:r>
        <w:rPr>
          <w:lang w:val="es-419"/>
        </w:rPr>
        <w:t xml:space="preserve">, haga SSH al router </w:t>
      </w:r>
      <w:r w:rsidR="00E9045B" w:rsidRPr="00CD38D5">
        <w:rPr>
          <w:rStyle w:val="DnT"/>
          <w:lang w:val="es-419"/>
        </w:rPr>
        <w:t>ISP</w:t>
      </w:r>
      <w:r>
        <w:rPr>
          <w:lang w:val="es-419"/>
        </w:rPr>
        <w:t xml:space="preserve"> usando la interfaz G0/0/0 para corregir el problema.</w:t>
      </w:r>
    </w:p>
    <w:p w14:paraId="1BEBF42D" w14:textId="5A91DE90" w:rsidR="006A07C6" w:rsidRDefault="006A07C6" w:rsidP="006A07C6">
      <w:pPr>
        <w:pStyle w:val="CMD"/>
        <w:rPr>
          <w:b/>
          <w:bCs/>
          <w:lang w:val="es-419"/>
        </w:rPr>
      </w:pPr>
      <w:r>
        <w:rPr>
          <w:lang w:val="es-419"/>
        </w:rPr>
        <w:t xml:space="preserve">C:\&gt; </w:t>
      </w:r>
      <w:r>
        <w:rPr>
          <w:b/>
          <w:lang w:val="es-419"/>
        </w:rPr>
        <w:t>ssh -l admin 64.100.0.1</w:t>
      </w:r>
    </w:p>
    <w:p w14:paraId="033903A1" w14:textId="315ACFF2" w:rsidR="00EC0FE1" w:rsidRPr="001815F6" w:rsidRDefault="00EC0FE1" w:rsidP="008334A2">
      <w:pPr>
        <w:pStyle w:val="SubStepAlpha"/>
        <w:rPr>
          <w:lang w:val="es-MX"/>
        </w:rPr>
      </w:pPr>
      <w:r>
        <w:rPr>
          <w:lang w:val="es-419"/>
        </w:rPr>
        <w:t xml:space="preserve">Utilice los comandos </w:t>
      </w:r>
      <w:r w:rsidRPr="00CD38D5">
        <w:rPr>
          <w:rStyle w:val="DnT"/>
          <w:lang w:val="es-419"/>
        </w:rPr>
        <w:t>show</w:t>
      </w:r>
      <w:r>
        <w:rPr>
          <w:lang w:val="es-419"/>
        </w:rPr>
        <w:t xml:space="preserve"> para examinar las configuraciones en ejecución del router </w:t>
      </w:r>
      <w:r w:rsidR="00E9045B" w:rsidRPr="00CD38D5">
        <w:rPr>
          <w:rStyle w:val="DnT"/>
          <w:lang w:val="es-419"/>
        </w:rPr>
        <w:t>ISP</w:t>
      </w:r>
      <w:r>
        <w:rPr>
          <w:lang w:val="es-419"/>
        </w:rPr>
        <w:t>.</w:t>
      </w:r>
    </w:p>
    <w:p w14:paraId="6C52B87F" w14:textId="6DECC414" w:rsidR="00EC0FE1" w:rsidRPr="001815F6" w:rsidRDefault="00EC0FE1" w:rsidP="00EC0FE1">
      <w:pPr>
        <w:pStyle w:val="BodyTextL50"/>
        <w:spacing w:before="0"/>
        <w:rPr>
          <w:lang w:val="es-MX"/>
        </w:rPr>
      </w:pPr>
      <w:r>
        <w:rPr>
          <w:lang w:val="es-419"/>
        </w:rPr>
        <w:t xml:space="preserve">Los resultados de los comandos </w:t>
      </w:r>
      <w:r w:rsidRPr="00CD38D5">
        <w:rPr>
          <w:rStyle w:val="DnT"/>
          <w:lang w:val="es-419"/>
        </w:rPr>
        <w:t>show run</w:t>
      </w:r>
      <w:r>
        <w:rPr>
          <w:lang w:val="es-419"/>
        </w:rPr>
        <w:t xml:space="preserve"> y </w:t>
      </w:r>
      <w:r>
        <w:rPr>
          <w:rStyle w:val="DnT"/>
          <w:lang w:val="es-419"/>
        </w:rPr>
        <w:t>show ip interface brief</w:t>
      </w:r>
      <w:r>
        <w:rPr>
          <w:lang w:val="es-419"/>
        </w:rPr>
        <w:t xml:space="preserve"> indican que el estado de la interfaz GigabitEthernet 0/0/1 es up/up (activo/activo), pero se configuró con una dirección IP incorrecta.</w:t>
      </w:r>
    </w:p>
    <w:p w14:paraId="09D6818F" w14:textId="5228C1CF" w:rsidR="005738A7" w:rsidRPr="008C56ED" w:rsidRDefault="00EC0FE1" w:rsidP="005738A7">
      <w:pPr>
        <w:pStyle w:val="SubStepAlpha"/>
        <w:rPr>
          <w:lang w:val="fr-FR"/>
        </w:rPr>
      </w:pPr>
      <w:r>
        <w:rPr>
          <w:lang w:val="es-419"/>
        </w:rPr>
        <w:t xml:space="preserve">Corrija los problemas encontrados. Desde el símbolo del sistema en </w:t>
      </w:r>
      <w:r w:rsidR="00D55283" w:rsidRPr="00CD38D5">
        <w:rPr>
          <w:rStyle w:val="DnT"/>
          <w:lang w:val="es-419"/>
        </w:rPr>
        <w:t>PC-A</w:t>
      </w:r>
      <w:r>
        <w:rPr>
          <w:lang w:val="es-419"/>
        </w:rPr>
        <w:t xml:space="preserve">, copie y pegue la siguiente configuración en el router </w:t>
      </w:r>
      <w:r w:rsidR="00E9045B" w:rsidRPr="00CD38D5">
        <w:rPr>
          <w:rStyle w:val="DnT"/>
          <w:lang w:val="es-419"/>
        </w:rPr>
        <w:t>ISP</w:t>
      </w:r>
      <w:r>
        <w:rPr>
          <w:lang w:val="es-419"/>
        </w:rPr>
        <w:t xml:space="preserve"> para corregir el problema en la sesión SSH en el router </w:t>
      </w:r>
      <w:r w:rsidR="00D55283" w:rsidRPr="00CD38D5">
        <w:rPr>
          <w:rStyle w:val="DnT"/>
          <w:lang w:val="es-419"/>
        </w:rPr>
        <w:t>ISP</w:t>
      </w:r>
      <w:r>
        <w:rPr>
          <w:lang w:val="es-419"/>
        </w:rPr>
        <w:t xml:space="preserve"> .</w:t>
      </w:r>
    </w:p>
    <w:p w14:paraId="6A2134A6" w14:textId="070529A4" w:rsidR="00E16D5F" w:rsidRDefault="00E16D5F" w:rsidP="00E16D5F">
      <w:pPr>
        <w:pStyle w:val="CMD"/>
      </w:pPr>
      <w:r w:rsidRPr="001815F6">
        <w:t>configure terminal</w:t>
      </w:r>
    </w:p>
    <w:p w14:paraId="13FAB5EA" w14:textId="7A076A86" w:rsidR="00E16D5F" w:rsidRDefault="00E16D5F" w:rsidP="00E16D5F">
      <w:pPr>
        <w:pStyle w:val="CMD"/>
      </w:pPr>
      <w:r w:rsidRPr="001815F6">
        <w:t>interface g0/0/1</w:t>
      </w:r>
    </w:p>
    <w:p w14:paraId="14218723" w14:textId="0ACB7BFD" w:rsidR="00E16D5F" w:rsidRDefault="00632A9B" w:rsidP="00E16D5F">
      <w:pPr>
        <w:pStyle w:val="CMD"/>
      </w:pPr>
      <w:r w:rsidRPr="001815F6">
        <w:t xml:space="preserve"> no ip address 192.168.8.1 255.255.255.0</w:t>
      </w:r>
    </w:p>
    <w:p w14:paraId="3B604259" w14:textId="204CEDB3" w:rsidR="00632A9B" w:rsidRDefault="00632A9B" w:rsidP="00E16D5F">
      <w:pPr>
        <w:pStyle w:val="CMD"/>
      </w:pPr>
      <w:r w:rsidRPr="001815F6">
        <w:t xml:space="preserve"> ip address 209.165.200.225 255.255.255.224</w:t>
      </w:r>
    </w:p>
    <w:p w14:paraId="6B7C192C" w14:textId="12DE9510" w:rsidR="00632A9B" w:rsidRDefault="00632A9B" w:rsidP="00632A9B">
      <w:pPr>
        <w:pStyle w:val="CMD"/>
      </w:pPr>
      <w:r w:rsidRPr="001815F6">
        <w:t xml:space="preserve"> no ipv6 address 2001:db8:acad:201::225/64</w:t>
      </w:r>
    </w:p>
    <w:p w14:paraId="6549F4DF" w14:textId="712091AE" w:rsidR="00E16D5F" w:rsidRDefault="00E16D5F" w:rsidP="00E16D5F">
      <w:pPr>
        <w:pStyle w:val="CMD"/>
      </w:pPr>
      <w:r w:rsidRPr="001815F6">
        <w:t xml:space="preserve"> ipv6 address 2001:db8:acad:200::225/64</w:t>
      </w:r>
    </w:p>
    <w:p w14:paraId="0981A764" w14:textId="601D924B" w:rsidR="004953C6" w:rsidRDefault="004953C6" w:rsidP="00E16D5F">
      <w:pPr>
        <w:pStyle w:val="CMD"/>
      </w:pPr>
      <w:r w:rsidRPr="001815F6">
        <w:t xml:space="preserve"> ipv6 address fe80::225 link-local</w:t>
      </w:r>
    </w:p>
    <w:p w14:paraId="08E09B7D" w14:textId="59E4370C" w:rsidR="00E16D5F" w:rsidRDefault="00E16D5F" w:rsidP="00E16D5F">
      <w:pPr>
        <w:pStyle w:val="CMD"/>
      </w:pPr>
      <w:r>
        <w:rPr>
          <w:lang w:val="es-419"/>
        </w:rPr>
        <w:t>no shutdown</w:t>
      </w:r>
    </w:p>
    <w:p w14:paraId="23209D01" w14:textId="57E13C7A" w:rsidR="005738A7" w:rsidRPr="008C56ED" w:rsidRDefault="005738A7" w:rsidP="008334A2">
      <w:pPr>
        <w:pStyle w:val="SubStepAlpha"/>
        <w:spacing w:after="0"/>
        <w:rPr>
          <w:lang w:val="fr-FR"/>
        </w:rPr>
      </w:pPr>
      <w:r>
        <w:rPr>
          <w:lang w:val="es-419"/>
        </w:rPr>
        <w:t>Salga de la sesión SSH cuando termine.</w:t>
      </w:r>
    </w:p>
    <w:p w14:paraId="76D9F952" w14:textId="0668B942" w:rsidR="008334A2" w:rsidRDefault="008334A2" w:rsidP="008334A2">
      <w:pPr>
        <w:pStyle w:val="ConfigWindow"/>
      </w:pPr>
      <w:r>
        <w:rPr>
          <w:lang w:val="es-419"/>
        </w:rPr>
        <w:t>Cerrar símbolo del sistema</w:t>
      </w:r>
    </w:p>
    <w:p w14:paraId="4B636472" w14:textId="1C6045AF" w:rsidR="00D3637C" w:rsidRPr="008C56ED" w:rsidRDefault="00D3637C" w:rsidP="00D3637C">
      <w:pPr>
        <w:pStyle w:val="Ttulo3"/>
        <w:rPr>
          <w:lang w:val="fr-FR"/>
        </w:rPr>
      </w:pPr>
      <w:r>
        <w:rPr>
          <w:lang w:val="es-419"/>
        </w:rPr>
        <w:t>Verifique la conectividad de extremo a extremo</w:t>
      </w:r>
    </w:p>
    <w:p w14:paraId="402029B9" w14:textId="4FD8F522" w:rsidR="000E26AB" w:rsidRPr="008C56ED" w:rsidRDefault="0078566D" w:rsidP="00B03FDB">
      <w:pPr>
        <w:pStyle w:val="BodyTextL25"/>
        <w:rPr>
          <w:lang w:val="fr-FR"/>
        </w:rPr>
      </w:pPr>
      <w:r>
        <w:rPr>
          <w:lang w:val="es-419"/>
        </w:rPr>
        <w:t xml:space="preserve">Desde el símbolo del sistema de </w:t>
      </w:r>
      <w:r>
        <w:rPr>
          <w:rStyle w:val="DnT"/>
          <w:lang w:val="es-419"/>
        </w:rPr>
        <w:t xml:space="preserve">PC-A </w:t>
      </w:r>
      <w:r>
        <w:rPr>
          <w:lang w:val="es-419"/>
        </w:rPr>
        <w:t xml:space="preserve">, utilice los comandos </w:t>
      </w:r>
      <w:r w:rsidRPr="00CD38D5">
        <w:rPr>
          <w:rStyle w:val="DnT"/>
          <w:lang w:val="es-419"/>
        </w:rPr>
        <w:t>ping</w:t>
      </w:r>
      <w:r>
        <w:rPr>
          <w:lang w:val="es-419"/>
        </w:rPr>
        <w:t xml:space="preserve"> y </w:t>
      </w:r>
      <w:r w:rsidRPr="00CD38D5">
        <w:rPr>
          <w:rStyle w:val="DnT"/>
          <w:lang w:val="es-419"/>
        </w:rPr>
        <w:t>tracert</w:t>
      </w:r>
      <w:r>
        <w:rPr>
          <w:lang w:val="es-419"/>
        </w:rPr>
        <w:t xml:space="preserve"> para verificar la conectividad de extremo a extremo con el servidor externo en 209.165.200.226 y 2001:db8:acad:200። 226.</w:t>
      </w:r>
    </w:p>
    <w:p w14:paraId="3AA66523" w14:textId="5F3D7789" w:rsidR="00D55283" w:rsidRPr="008C56ED" w:rsidRDefault="00D55283" w:rsidP="00D55283">
      <w:pPr>
        <w:pStyle w:val="Ttulo2"/>
        <w:rPr>
          <w:lang w:val="fr-FR"/>
        </w:rPr>
      </w:pPr>
      <w:r>
        <w:rPr>
          <w:lang w:val="es-419"/>
        </w:rPr>
        <w:lastRenderedPageBreak/>
        <w:t>Uso de los comandos de ping extendido</w:t>
      </w:r>
    </w:p>
    <w:p w14:paraId="27E3C11C" w14:textId="118F1F09" w:rsidR="00E16768" w:rsidRPr="001815F6" w:rsidRDefault="00E16768" w:rsidP="00E16768">
      <w:pPr>
        <w:pStyle w:val="Ttulo3"/>
        <w:rPr>
          <w:lang w:val="es-MX"/>
        </w:rPr>
      </w:pPr>
      <w:r>
        <w:rPr>
          <w:lang w:val="es-419"/>
        </w:rPr>
        <w:t xml:space="preserve">Use el comando ping extendido en la </w:t>
      </w:r>
      <w:r w:rsidRPr="007E7258">
        <w:rPr>
          <w:rStyle w:val="DnT"/>
          <w:b/>
          <w:bCs w:val="0"/>
          <w:sz w:val="22"/>
          <w:szCs w:val="22"/>
          <w:lang w:val="es-419"/>
        </w:rPr>
        <w:t>PC-A</w:t>
      </w:r>
      <w:r>
        <w:rPr>
          <w:lang w:val="es-419"/>
        </w:rPr>
        <w:t>.</w:t>
      </w:r>
    </w:p>
    <w:p w14:paraId="67740F4F" w14:textId="16D39448" w:rsidR="00E16768" w:rsidRPr="001815F6" w:rsidRDefault="00E16768" w:rsidP="008334A2">
      <w:pPr>
        <w:pStyle w:val="BodyTextL25"/>
        <w:spacing w:after="0"/>
        <w:rPr>
          <w:lang w:val="es-MX"/>
        </w:rPr>
      </w:pPr>
      <w:r>
        <w:rPr>
          <w:lang w:val="es-419"/>
        </w:rPr>
        <w:t xml:space="preserve">El comando </w:t>
      </w:r>
      <w:r w:rsidRPr="005248AA">
        <w:rPr>
          <w:b/>
          <w:lang w:val="es-419"/>
        </w:rPr>
        <w:t>ping</w:t>
      </w:r>
      <w:r>
        <w:rPr>
          <w:lang w:val="es-419"/>
        </w:rPr>
        <w:t xml:space="preserve"> predeterminado envía cuatro solicitudes de 32 bytes cada una. Espera 4000 milisegundos (4 segundos) la devolución de cada respuesta y, luego, muestra el mensaje “Request timed out (Tiempo de espera agotado)”. Se puede ajustar el comando </w:t>
      </w:r>
      <w:r w:rsidRPr="007E7258">
        <w:rPr>
          <w:rStyle w:val="DnT"/>
          <w:lang w:val="es-419"/>
        </w:rPr>
        <w:t>ping</w:t>
      </w:r>
      <w:r>
        <w:rPr>
          <w:lang w:val="es-419"/>
        </w:rPr>
        <w:t xml:space="preserve"> para resolver los problemas de una red.</w:t>
      </w:r>
    </w:p>
    <w:p w14:paraId="7FF48D73" w14:textId="0AF0EDD8" w:rsidR="008334A2" w:rsidRDefault="008334A2" w:rsidP="008334A2">
      <w:pPr>
        <w:pStyle w:val="ConfigWindow"/>
      </w:pPr>
      <w:r>
        <w:rPr>
          <w:lang w:val="es-419"/>
        </w:rPr>
        <w:t>Abra símbolo del sistema</w:t>
      </w:r>
    </w:p>
    <w:p w14:paraId="6A7C361E" w14:textId="77777777" w:rsidR="00E16768" w:rsidRPr="001815F6" w:rsidRDefault="00E16768" w:rsidP="00E16768">
      <w:pPr>
        <w:pStyle w:val="SubStepAlpha"/>
        <w:rPr>
          <w:lang w:val="es-MX"/>
        </w:rPr>
      </w:pPr>
      <w:r>
        <w:rPr>
          <w:lang w:val="es-419"/>
        </w:rPr>
        <w:t xml:space="preserve">En el símbolo del sistema, escriba </w:t>
      </w:r>
      <w:r w:rsidRPr="007E7258">
        <w:rPr>
          <w:rStyle w:val="DnT"/>
          <w:lang w:val="es-419"/>
        </w:rPr>
        <w:t>ping</w:t>
      </w:r>
      <w:r>
        <w:rPr>
          <w:lang w:val="es-419"/>
        </w:rPr>
        <w:t xml:space="preserve"> y presione </w:t>
      </w:r>
      <w:r w:rsidRPr="007E7258">
        <w:rPr>
          <w:rStyle w:val="DnT"/>
          <w:lang w:val="es-419"/>
        </w:rPr>
        <w:t>Enter</w:t>
      </w:r>
      <w:r>
        <w:rPr>
          <w:lang w:val="es-419"/>
        </w:rPr>
        <w:t>.</w:t>
      </w:r>
    </w:p>
    <w:p w14:paraId="3A3516BC" w14:textId="77777777" w:rsidR="00E16768" w:rsidRDefault="00E16768" w:rsidP="00E16768">
      <w:pPr>
        <w:pStyle w:val="CMD"/>
        <w:rPr>
          <w:b/>
          <w:lang w:val="es-419"/>
        </w:rPr>
      </w:pPr>
      <w:r>
        <w:rPr>
          <w:lang w:val="es-419"/>
        </w:rPr>
        <w:t xml:space="preserve">C:\ &gt; </w:t>
      </w:r>
      <w:r w:rsidRPr="00C63E66">
        <w:rPr>
          <w:b/>
          <w:lang w:val="es-419"/>
        </w:rPr>
        <w:t>ping</w:t>
      </w:r>
    </w:p>
    <w:p w14:paraId="713F048F" w14:textId="072EAA74" w:rsidR="00E16768" w:rsidRDefault="00E16768" w:rsidP="00E16768">
      <w:pPr>
        <w:pStyle w:val="SubStepAlpha"/>
      </w:pPr>
      <w:r>
        <w:rPr>
          <w:lang w:val="es-419"/>
        </w:rPr>
        <w:t xml:space="preserve">Mediante la opción </w:t>
      </w:r>
      <w:r w:rsidRPr="007E7258">
        <w:rPr>
          <w:rStyle w:val="DnT"/>
          <w:lang w:val="es-419"/>
        </w:rPr>
        <w:t>–t</w:t>
      </w:r>
      <w:r>
        <w:rPr>
          <w:lang w:val="es-419"/>
        </w:rPr>
        <w:t xml:space="preserve">, haga ping a External para verificar que External sea accesible. La opción </w:t>
      </w:r>
      <w:r w:rsidR="00013027" w:rsidRPr="007E7258">
        <w:rPr>
          <w:rStyle w:val="DnT"/>
          <w:lang w:val="es-419"/>
        </w:rPr>
        <w:t>-t</w:t>
      </w:r>
      <w:r>
        <w:rPr>
          <w:lang w:val="es-419"/>
        </w:rPr>
        <w:t xml:space="preserve"> hará ping continuamente al objetivo hasta que sea detenido. Utilicen </w:t>
      </w:r>
      <w:r>
        <w:rPr>
          <w:rStyle w:val="DnT"/>
          <w:lang w:val="es-419"/>
        </w:rPr>
        <w:t>Ctrl+C</w:t>
      </w:r>
      <w:r>
        <w:rPr>
          <w:lang w:val="es-419"/>
        </w:rPr>
        <w:t xml:space="preserve"> </w:t>
      </w:r>
      <w:r w:rsidR="00013027">
        <w:rPr>
          <w:color w:val="000000"/>
          <w:szCs w:val="20"/>
          <w:lang w:val="es-419"/>
        </w:rPr>
        <w:t>para detener el ping.</w:t>
      </w:r>
    </w:p>
    <w:p w14:paraId="199EC708" w14:textId="6EA9C00B" w:rsidR="00E16768" w:rsidRDefault="00E16768" w:rsidP="00E16768">
      <w:pPr>
        <w:pStyle w:val="CMD"/>
        <w:rPr>
          <w:b/>
          <w:lang w:val="es-419"/>
        </w:rPr>
      </w:pPr>
      <w:r>
        <w:rPr>
          <w:lang w:val="es-419"/>
        </w:rPr>
        <w:t xml:space="preserve">C:\&gt; </w:t>
      </w:r>
      <w:r>
        <w:rPr>
          <w:b/>
          <w:lang w:val="es-419"/>
        </w:rPr>
        <w:t>ping –t 209.165.200.226</w:t>
      </w:r>
    </w:p>
    <w:p w14:paraId="7EB70051" w14:textId="4DEC5962" w:rsidR="00EC0FE1" w:rsidRDefault="00E16768" w:rsidP="00EC0FE1">
      <w:pPr>
        <w:pStyle w:val="SubStepAlpha"/>
      </w:pPr>
      <w:r>
        <w:rPr>
          <w:lang w:val="es-419"/>
        </w:rPr>
        <w:t xml:space="preserve">Para ilustrar los resultados cuando no se puede acceder a un host, apague la interfaz GigabitEthernet 0/0/1 en el router </w:t>
      </w:r>
      <w:r>
        <w:rPr>
          <w:rStyle w:val="DnT"/>
          <w:lang w:val="es-419"/>
        </w:rPr>
        <w:t>ISP</w:t>
      </w:r>
      <w:r>
        <w:rPr>
          <w:lang w:val="es-419"/>
        </w:rPr>
        <w:t xml:space="preserve">. Desde el switch </w:t>
      </w:r>
      <w:r w:rsidR="00EC0FE1" w:rsidRPr="007E7258">
        <w:rPr>
          <w:rStyle w:val="DnT"/>
          <w:lang w:val="es-419"/>
        </w:rPr>
        <w:t>S1</w:t>
      </w:r>
      <w:r>
        <w:rPr>
          <w:lang w:val="es-419"/>
        </w:rPr>
        <w:t>, haga SSH a la interfaz G0/0/0 de</w:t>
      </w:r>
      <w:r w:rsidR="00E9045B" w:rsidRPr="007E7258">
        <w:rPr>
          <w:rStyle w:val="DnT"/>
          <w:lang w:val="es-419"/>
        </w:rPr>
        <w:t xml:space="preserve"> ISP</w:t>
      </w:r>
      <w:r>
        <w:rPr>
          <w:lang w:val="es-419"/>
        </w:rPr>
        <w:t xml:space="preserve">.  Use la contraseña </w:t>
      </w:r>
      <w:r w:rsidR="005738A7" w:rsidRPr="007E7258">
        <w:rPr>
          <w:rStyle w:val="DnT"/>
          <w:lang w:val="es-419"/>
        </w:rPr>
        <w:t>class</w:t>
      </w:r>
    </w:p>
    <w:p w14:paraId="4D940F9F" w14:textId="77777777" w:rsidR="00EC0FE1" w:rsidRDefault="00EC0FE1" w:rsidP="00EC0FE1">
      <w:pPr>
        <w:pStyle w:val="CMD"/>
      </w:pPr>
      <w:r>
        <w:rPr>
          <w:lang w:val="es-419"/>
        </w:rPr>
        <w:t xml:space="preserve">S1# </w:t>
      </w:r>
      <w:r>
        <w:rPr>
          <w:b/>
          <w:lang w:val="es-419"/>
        </w:rPr>
        <w:t>ssh -l admin 64.100.0.1</w:t>
      </w:r>
    </w:p>
    <w:p w14:paraId="44282BB1" w14:textId="4DB8680F" w:rsidR="00EC0FE1" w:rsidRPr="008C56ED" w:rsidRDefault="00BE4952" w:rsidP="00EC0FE1">
      <w:pPr>
        <w:pStyle w:val="SubStepAlpha"/>
        <w:rPr>
          <w:lang w:val="fr-FR"/>
        </w:rPr>
      </w:pPr>
      <w:r>
        <w:rPr>
          <w:lang w:val="es-419"/>
        </w:rPr>
        <w:t xml:space="preserve">Utilice el comando </w:t>
      </w:r>
      <w:r w:rsidRPr="007E7258">
        <w:rPr>
          <w:rStyle w:val="DnT"/>
          <w:lang w:val="es-419"/>
        </w:rPr>
        <w:t>shutdown</w:t>
      </w:r>
      <w:r>
        <w:rPr>
          <w:lang w:val="es-419"/>
        </w:rPr>
        <w:t xml:space="preserve"> para desactivar la interfaz GigabitEthernet 0/0/1 en el router </w:t>
      </w:r>
      <w:r w:rsidR="00E9045B" w:rsidRPr="007E7258">
        <w:rPr>
          <w:rStyle w:val="DnT"/>
          <w:lang w:val="es-419"/>
        </w:rPr>
        <w:t>ISP</w:t>
      </w:r>
      <w:r>
        <w:rPr>
          <w:lang w:val="es-419"/>
        </w:rPr>
        <w:t>.</w:t>
      </w:r>
    </w:p>
    <w:p w14:paraId="50A24177" w14:textId="666DDE01" w:rsidR="00E16768" w:rsidRPr="008C56ED" w:rsidRDefault="00E16768" w:rsidP="00E16768">
      <w:pPr>
        <w:pStyle w:val="BodyTextL50"/>
        <w:rPr>
          <w:lang w:val="fr-FR"/>
        </w:rPr>
      </w:pPr>
      <w:r>
        <w:rPr>
          <w:lang w:val="es-419"/>
        </w:rPr>
        <w:t>Mientras la red funciona correctamente, el comando</w:t>
      </w:r>
      <w:r w:rsidRPr="007E7258">
        <w:rPr>
          <w:rStyle w:val="DnT"/>
          <w:lang w:val="es-419"/>
        </w:rPr>
        <w:t>ping</w:t>
      </w:r>
      <w:r>
        <w:rPr>
          <w:lang w:val="es-419"/>
        </w:rPr>
        <w:t xml:space="preserve"> puede determinar si el destino respondió y cuánto tardó en recibir una respuesta del destino. Si existe un problema de conectividad de red, el comando  </w:t>
      </w:r>
      <w:r w:rsidRPr="007E7258">
        <w:rPr>
          <w:rStyle w:val="DnT"/>
          <w:lang w:val="es-419"/>
        </w:rPr>
        <w:t>ping</w:t>
      </w:r>
      <w:r>
        <w:rPr>
          <w:lang w:val="es-419"/>
        </w:rPr>
        <w:t xml:space="preserve"> muestra un mensaje de error.</w:t>
      </w:r>
    </w:p>
    <w:p w14:paraId="7BB65A28" w14:textId="2E89F228" w:rsidR="00E16768" w:rsidRPr="008C56ED" w:rsidRDefault="00EC0FE1" w:rsidP="00E16768">
      <w:pPr>
        <w:pStyle w:val="SubStepAlpha"/>
        <w:rPr>
          <w:lang w:val="fr-FR"/>
        </w:rPr>
      </w:pPr>
      <w:r>
        <w:rPr>
          <w:lang w:val="es-419"/>
        </w:rPr>
        <w:t xml:space="preserve">Active la interfaz GigabitEthernet 0/0/1 en el router </w:t>
      </w:r>
      <w:r w:rsidR="00E9045B" w:rsidRPr="007E7258">
        <w:rPr>
          <w:rStyle w:val="DnT"/>
          <w:lang w:val="es-419"/>
        </w:rPr>
        <w:t>ISP</w:t>
      </w:r>
      <w:r>
        <w:rPr>
          <w:lang w:val="es-419"/>
        </w:rPr>
        <w:t xml:space="preserve"> (utilizando el comando </w:t>
      </w:r>
      <w:r w:rsidR="00E16768" w:rsidRPr="00B03057">
        <w:rPr>
          <w:b/>
          <w:lang w:val="es-419"/>
        </w:rPr>
        <w:t>no</w:t>
      </w:r>
      <w:r>
        <w:rPr>
          <w:lang w:val="es-419"/>
        </w:rPr>
        <w:t xml:space="preserve"> </w:t>
      </w:r>
      <w:r w:rsidR="00E16768" w:rsidRPr="007E7258">
        <w:rPr>
          <w:rStyle w:val="DnT"/>
          <w:lang w:val="es-419"/>
        </w:rPr>
        <w:t>shutdown</w:t>
      </w:r>
      <w:r>
        <w:rPr>
          <w:lang w:val="es-419"/>
        </w:rPr>
        <w:t>) antes de pasar al siguiente paso. Después de 30 segundos aproximadamente, el ping debería volver a ser correcto.</w:t>
      </w:r>
    </w:p>
    <w:p w14:paraId="784946D6" w14:textId="7B565E88" w:rsidR="00E16768" w:rsidRPr="001815F6" w:rsidRDefault="00E16768" w:rsidP="00E16768">
      <w:pPr>
        <w:pStyle w:val="SubStepAlpha"/>
        <w:rPr>
          <w:lang w:val="es-MX"/>
        </w:rPr>
      </w:pPr>
      <w:r>
        <w:rPr>
          <w:lang w:val="es-419"/>
        </w:rPr>
        <w:t xml:space="preserve">Presione </w:t>
      </w:r>
      <w:r>
        <w:rPr>
          <w:rStyle w:val="DnT"/>
          <w:lang w:val="es-419"/>
        </w:rPr>
        <w:t>Ctrl+C</w:t>
      </w:r>
      <w:r>
        <w:rPr>
          <w:lang w:val="es-419"/>
        </w:rPr>
        <w:t xml:space="preserve"> para detener el comando </w:t>
      </w:r>
      <w:r w:rsidRPr="007E7258">
        <w:rPr>
          <w:rStyle w:val="DnT"/>
          <w:lang w:val="es-419"/>
        </w:rPr>
        <w:t>ping</w:t>
      </w:r>
      <w:r>
        <w:rPr>
          <w:lang w:val="es-419"/>
        </w:rPr>
        <w:t>.</w:t>
      </w:r>
    </w:p>
    <w:p w14:paraId="2E2F687E" w14:textId="1244351A" w:rsidR="00E16768" w:rsidRPr="008C56ED" w:rsidRDefault="00E16768" w:rsidP="00E16768">
      <w:pPr>
        <w:pStyle w:val="SubStepAlpha"/>
        <w:rPr>
          <w:lang w:val="fr-FR"/>
        </w:rPr>
      </w:pPr>
      <w:r>
        <w:rPr>
          <w:lang w:val="es-419"/>
        </w:rPr>
        <w:t>Los pasos anteriores se pueden repetir para la dirección IPv6 para obtener el mensaje de error ICMP.</w:t>
      </w:r>
    </w:p>
    <w:p w14:paraId="6BC88136" w14:textId="77777777" w:rsidR="00E16768" w:rsidRPr="008C56ED" w:rsidRDefault="00E16768" w:rsidP="00E16768">
      <w:pPr>
        <w:pStyle w:val="Ttulo4"/>
        <w:rPr>
          <w:lang w:val="fr-FR"/>
        </w:rPr>
      </w:pPr>
      <w:r>
        <w:rPr>
          <w:lang w:val="es-419"/>
        </w:rPr>
        <w:t>Pregunta:</w:t>
      </w:r>
    </w:p>
    <w:p w14:paraId="2260D850" w14:textId="43CEFB64" w:rsidR="001815F6" w:rsidRPr="001815F6" w:rsidRDefault="00E16768" w:rsidP="001815F6">
      <w:pPr>
        <w:rPr>
          <w:sz w:val="20"/>
          <w:lang w:val="es-419"/>
        </w:rPr>
      </w:pPr>
      <w:r>
        <w:rPr>
          <w:lang w:val="es-419"/>
        </w:rPr>
        <w:t>¿Qué mensajes de error de ICMP recibió?</w:t>
      </w:r>
      <w:r w:rsidR="001815F6" w:rsidRPr="001815F6">
        <w:rPr>
          <w:lang w:val="es-MX"/>
        </w:rPr>
        <w:t xml:space="preserve"> </w:t>
      </w:r>
      <w:r w:rsidR="001815F6" w:rsidRPr="001815F6">
        <w:rPr>
          <w:rStyle w:val="nfasisintenso"/>
          <w:lang w:val="es-419"/>
        </w:rPr>
        <w:t>Red de destino inalcanzable, se ha agotado el tiempo de espera de la solicitud.</w:t>
      </w:r>
    </w:p>
    <w:p w14:paraId="0611F3D9" w14:textId="78572FBA" w:rsidR="00E16768" w:rsidRPr="001815F6" w:rsidRDefault="00E16768" w:rsidP="00E16768">
      <w:pPr>
        <w:pStyle w:val="BodyTextL50"/>
        <w:spacing w:before="0"/>
        <w:rPr>
          <w:lang w:val="es-419"/>
        </w:rPr>
      </w:pPr>
    </w:p>
    <w:p w14:paraId="79C48FCA" w14:textId="77777777" w:rsidR="00E16768" w:rsidRDefault="00E16768" w:rsidP="00E16768">
      <w:pPr>
        <w:pStyle w:val="AnswerLineL50"/>
      </w:pPr>
      <w:r>
        <w:rPr>
          <w:lang w:val="es-419"/>
        </w:rPr>
        <w:t>Escriba sus respuestas aquí.</w:t>
      </w:r>
    </w:p>
    <w:p w14:paraId="4E8DD4FF" w14:textId="2BAF1730" w:rsidR="00E16768" w:rsidRPr="001815F6" w:rsidRDefault="00E16768" w:rsidP="00E16768">
      <w:pPr>
        <w:pStyle w:val="SubStepAlpha"/>
        <w:rPr>
          <w:lang w:val="es-MX"/>
        </w:rPr>
      </w:pPr>
      <w:r>
        <w:rPr>
          <w:lang w:val="es-419"/>
        </w:rPr>
        <w:t xml:space="preserve">Active la interfaz GigabitEthernet 0/0/1 en el router </w:t>
      </w:r>
      <w:r w:rsidR="00E9045B" w:rsidRPr="007E7258">
        <w:rPr>
          <w:rStyle w:val="DnT"/>
          <w:lang w:val="es-419"/>
        </w:rPr>
        <w:t>ISP</w:t>
      </w:r>
      <w:r>
        <w:rPr>
          <w:lang w:val="es-419"/>
        </w:rPr>
        <w:t xml:space="preserve"> (utilizando el comando </w:t>
      </w:r>
      <w:r w:rsidRPr="007E7258">
        <w:rPr>
          <w:rStyle w:val="DnT"/>
          <w:lang w:val="es-419"/>
        </w:rPr>
        <w:t>no shutdown</w:t>
      </w:r>
      <w:r>
        <w:rPr>
          <w:lang w:val="es-419"/>
        </w:rPr>
        <w:t>) antes de pasar al siguiente paso. Después de 30 segundos aproximadamente, el ping debería volver a ser correcto.</w:t>
      </w:r>
    </w:p>
    <w:p w14:paraId="32311C7F" w14:textId="77777777" w:rsidR="00E16768" w:rsidRDefault="00E16768" w:rsidP="00E16768">
      <w:pPr>
        <w:pStyle w:val="ConfigWindow"/>
      </w:pPr>
      <w:r>
        <w:rPr>
          <w:lang w:val="es-419"/>
        </w:rPr>
        <w:t>Cerrar símbolo del sistema</w:t>
      </w:r>
    </w:p>
    <w:p w14:paraId="3BC664AE" w14:textId="08BBAC2B" w:rsidR="00FA057B" w:rsidRPr="008C56ED" w:rsidRDefault="00FA057B" w:rsidP="00214235">
      <w:pPr>
        <w:pStyle w:val="Ttulo3"/>
        <w:spacing w:before="0"/>
        <w:rPr>
          <w:lang w:val="fr-FR"/>
        </w:rPr>
      </w:pPr>
      <w:r>
        <w:rPr>
          <w:lang w:val="es-419"/>
        </w:rPr>
        <w:t xml:space="preserve">Probar la conectividad de red desde </w:t>
      </w:r>
      <w:r w:rsidR="00EA3CCD" w:rsidRPr="007E7258">
        <w:rPr>
          <w:rStyle w:val="DnT"/>
          <w:b/>
          <w:bCs w:val="0"/>
          <w:sz w:val="22"/>
          <w:szCs w:val="22"/>
          <w:lang w:val="es-419"/>
        </w:rPr>
        <w:t>R1</w:t>
      </w:r>
      <w:r>
        <w:rPr>
          <w:lang w:val="es-419"/>
        </w:rPr>
        <w:t xml:space="preserve"> por medio de dispositivos Cisco.</w:t>
      </w:r>
    </w:p>
    <w:p w14:paraId="45113D74" w14:textId="370E81AB" w:rsidR="00FA057B" w:rsidRPr="001815F6" w:rsidRDefault="00FA057B" w:rsidP="00FA057B">
      <w:pPr>
        <w:pStyle w:val="BodyTextL25"/>
        <w:tabs>
          <w:tab w:val="right" w:pos="10080"/>
        </w:tabs>
        <w:rPr>
          <w:lang w:val="es-MX"/>
        </w:rPr>
      </w:pPr>
      <w:r>
        <w:rPr>
          <w:lang w:val="es-419"/>
        </w:rPr>
        <w:t xml:space="preserve">El comando </w:t>
      </w:r>
      <w:r w:rsidRPr="00FF0965">
        <w:rPr>
          <w:b/>
          <w:lang w:val="es-419"/>
        </w:rPr>
        <w:t>ping</w:t>
      </w:r>
      <w:r>
        <w:rPr>
          <w:lang w:val="es-419"/>
        </w:rPr>
        <w:t xml:space="preserve"> también está disponible en los dispositivos Cisco. En este paso, el comando </w:t>
      </w:r>
      <w:r w:rsidRPr="00FF0965">
        <w:rPr>
          <w:b/>
          <w:lang w:val="es-419"/>
        </w:rPr>
        <w:t>ping</w:t>
      </w:r>
      <w:r>
        <w:rPr>
          <w:lang w:val="es-419"/>
        </w:rPr>
        <w:t xml:space="preserve"> se examina usando el </w:t>
      </w:r>
      <w:r>
        <w:rPr>
          <w:rStyle w:val="DnT"/>
          <w:lang w:val="es-419"/>
        </w:rPr>
        <w:t>R1</w:t>
      </w:r>
      <w:r>
        <w:rPr>
          <w:lang w:val="es-419"/>
        </w:rPr>
        <w:t xml:space="preserve"> y </w:t>
      </w:r>
      <w:r w:rsidRPr="007E7258">
        <w:rPr>
          <w:rStyle w:val="DnT"/>
          <w:lang w:val="es-419"/>
        </w:rPr>
        <w:t>S1</w:t>
      </w:r>
      <w:r>
        <w:rPr>
          <w:lang w:val="es-419"/>
        </w:rPr>
        <w:t>.</w:t>
      </w:r>
    </w:p>
    <w:p w14:paraId="416F679A" w14:textId="7227CF07" w:rsidR="00FA057B" w:rsidRPr="008C56ED" w:rsidRDefault="008D79CC" w:rsidP="00FA057B">
      <w:pPr>
        <w:pStyle w:val="SubStepAlpha"/>
        <w:rPr>
          <w:lang w:val="fr-FR"/>
        </w:rPr>
      </w:pPr>
      <w:r>
        <w:rPr>
          <w:lang w:val="es-419"/>
        </w:rPr>
        <w:t xml:space="preserve">Desde </w:t>
      </w:r>
      <w:r w:rsidRPr="007E7258">
        <w:rPr>
          <w:rStyle w:val="DnT"/>
          <w:lang w:val="es-419"/>
        </w:rPr>
        <w:t>R1</w:t>
      </w:r>
      <w:r>
        <w:rPr>
          <w:lang w:val="es-419"/>
        </w:rPr>
        <w:t xml:space="preserve">, haga ping a </w:t>
      </w:r>
      <w:r w:rsidR="00C06C58" w:rsidRPr="007E7258">
        <w:rPr>
          <w:rStyle w:val="DnT"/>
          <w:lang w:val="es-419"/>
        </w:rPr>
        <w:t>External</w:t>
      </w:r>
      <w:r>
        <w:rPr>
          <w:lang w:val="es-419"/>
        </w:rPr>
        <w:t xml:space="preserve"> en la red externa usando la dirección IP 209.165.200.226</w:t>
      </w:r>
    </w:p>
    <w:p w14:paraId="3EC24D92" w14:textId="3723A2AA" w:rsidR="007B3DCF" w:rsidRPr="008C56ED" w:rsidRDefault="007B3DCF" w:rsidP="007B3DCF">
      <w:pPr>
        <w:pStyle w:val="ConfigWindow"/>
        <w:rPr>
          <w:lang w:val="fr-FR"/>
        </w:rPr>
      </w:pPr>
      <w:r>
        <w:rPr>
          <w:lang w:val="es-419"/>
        </w:rPr>
        <w:t>Abrir la ventana de configuración</w:t>
      </w:r>
    </w:p>
    <w:p w14:paraId="45BD9F1F" w14:textId="34F40A9E" w:rsidR="00FA057B" w:rsidRPr="008C56ED" w:rsidRDefault="00EA3CCD" w:rsidP="007B3DCF">
      <w:pPr>
        <w:pStyle w:val="CMD"/>
        <w:spacing w:before="0"/>
        <w:rPr>
          <w:lang w:val="fr-FR"/>
        </w:rPr>
      </w:pPr>
      <w:r>
        <w:rPr>
          <w:lang w:val="es-419"/>
        </w:rPr>
        <w:t xml:space="preserve">R1# </w:t>
      </w:r>
      <w:r>
        <w:rPr>
          <w:b/>
          <w:lang w:val="es-419"/>
        </w:rPr>
        <w:t>ping 209.165.200.226</w:t>
      </w:r>
    </w:p>
    <w:p w14:paraId="168E439A" w14:textId="77777777" w:rsidR="00FA057B" w:rsidRDefault="00FA057B" w:rsidP="00FA057B">
      <w:pPr>
        <w:pStyle w:val="CMDOutput"/>
      </w:pPr>
      <w:r w:rsidRPr="001815F6">
        <w:t>Type escape sequence to abort.</w:t>
      </w:r>
    </w:p>
    <w:p w14:paraId="6AC42E87" w14:textId="43175ADC" w:rsidR="00FA057B" w:rsidRDefault="00FA057B" w:rsidP="00FA057B">
      <w:pPr>
        <w:pStyle w:val="CMDOutput"/>
      </w:pPr>
      <w:r w:rsidRPr="001815F6">
        <w:t>Sending 5, 100-byte ICMP Echos to 209.165.200.226, timeout is 2 seconds:</w:t>
      </w:r>
    </w:p>
    <w:p w14:paraId="0339EB1B" w14:textId="77777777" w:rsidR="00FA057B" w:rsidRDefault="00FA057B" w:rsidP="00FA057B">
      <w:pPr>
        <w:pStyle w:val="CMDOutput"/>
      </w:pPr>
      <w:r w:rsidRPr="001815F6">
        <w:t>!!!!!</w:t>
      </w:r>
    </w:p>
    <w:p w14:paraId="5FFD1A3D" w14:textId="720582C9" w:rsidR="00FA057B" w:rsidRDefault="00FA057B" w:rsidP="00FA057B">
      <w:pPr>
        <w:pStyle w:val="CMDOutput"/>
      </w:pPr>
      <w:r w:rsidRPr="001815F6">
        <w:t>Success rate is 100 percent (5/5), round-trip min/avg/max = 1/1/1 ms</w:t>
      </w:r>
    </w:p>
    <w:p w14:paraId="0BE46F2E" w14:textId="7BBB8D26" w:rsidR="00FA057B" w:rsidRPr="008C56ED" w:rsidRDefault="00FA057B" w:rsidP="00FA057B">
      <w:pPr>
        <w:pStyle w:val="BodyTextL50"/>
        <w:rPr>
          <w:lang w:val="fr-FR"/>
        </w:rPr>
      </w:pPr>
      <w:r>
        <w:rPr>
          <w:lang w:val="es-419"/>
        </w:rPr>
        <w:lastRenderedPageBreak/>
        <w:t>El signo de exclamación (</w:t>
      </w:r>
      <w:r w:rsidRPr="007E7258">
        <w:rPr>
          <w:rStyle w:val="DnT"/>
          <w:lang w:val="es-419"/>
        </w:rPr>
        <w:t>!</w:t>
      </w:r>
      <w:r>
        <w:rPr>
          <w:lang w:val="es-419"/>
        </w:rPr>
        <w:t xml:space="preserve">) indica que el ping se realizó correctamente desde el router </w:t>
      </w:r>
      <w:r>
        <w:rPr>
          <w:rStyle w:val="DnT"/>
          <w:lang w:val="es-419"/>
        </w:rPr>
        <w:t>R1</w:t>
      </w:r>
      <w:r>
        <w:rPr>
          <w:lang w:val="es-419"/>
        </w:rPr>
        <w:t xml:space="preserve"> a </w:t>
      </w:r>
      <w:r w:rsidR="00495A24" w:rsidRPr="007E7258">
        <w:rPr>
          <w:rStyle w:val="DnT"/>
          <w:lang w:val="es-419"/>
        </w:rPr>
        <w:t>External</w:t>
      </w:r>
      <w:r>
        <w:rPr>
          <w:lang w:val="es-419"/>
        </w:rPr>
        <w:t>. El viaje de ida y vuelta dura un promedio de 1 ms sin pérdida de paquetes, como indica una tasa de éxito del 100%.</w:t>
      </w:r>
    </w:p>
    <w:p w14:paraId="0442E000" w14:textId="56A1AD5A" w:rsidR="003571EA" w:rsidRPr="008C56ED" w:rsidRDefault="00FA057B" w:rsidP="00FA057B">
      <w:pPr>
        <w:pStyle w:val="SubStepAlpha"/>
        <w:rPr>
          <w:lang w:val="fr-FR"/>
        </w:rPr>
      </w:pPr>
      <w:r>
        <w:rPr>
          <w:lang w:val="es-419"/>
        </w:rPr>
        <w:t xml:space="preserve">Debido a que se configuró una tabla de host local en </w:t>
      </w:r>
      <w:r w:rsidR="00EA3CCD" w:rsidRPr="007E7258">
        <w:rPr>
          <w:rStyle w:val="DnT"/>
          <w:lang w:val="es-419"/>
        </w:rPr>
        <w:t>R1</w:t>
      </w:r>
      <w:r>
        <w:rPr>
          <w:lang w:val="es-419"/>
        </w:rPr>
        <w:t xml:space="preserve">, puede hacerle ping a </w:t>
      </w:r>
      <w:r>
        <w:rPr>
          <w:rStyle w:val="DnT"/>
          <w:lang w:val="es-419"/>
        </w:rPr>
        <w:t>Externalv4</w:t>
      </w:r>
      <w:r>
        <w:rPr>
          <w:lang w:val="es-419"/>
        </w:rPr>
        <w:t xml:space="preserve"> en la red externa utilizando el nombre de host configurado desde </w:t>
      </w:r>
      <w:r w:rsidR="00EA3CCD" w:rsidRPr="007E7258">
        <w:rPr>
          <w:rStyle w:val="DnT"/>
          <w:lang w:val="es-419"/>
        </w:rPr>
        <w:t>R1</w:t>
      </w:r>
      <w:r>
        <w:rPr>
          <w:lang w:val="es-419"/>
        </w:rPr>
        <w:t>.</w:t>
      </w:r>
    </w:p>
    <w:p w14:paraId="294C6860" w14:textId="023F1859" w:rsidR="00FA057B" w:rsidRPr="001815F6" w:rsidRDefault="00EA3CCD" w:rsidP="00FA057B">
      <w:pPr>
        <w:pStyle w:val="CMD"/>
        <w:rPr>
          <w:lang w:val="es-MX"/>
        </w:rPr>
      </w:pPr>
      <w:r>
        <w:rPr>
          <w:lang w:val="es-419"/>
        </w:rPr>
        <w:t xml:space="preserve">R1# </w:t>
      </w:r>
      <w:r>
        <w:rPr>
          <w:b/>
          <w:lang w:val="es-419"/>
        </w:rPr>
        <w:t>ping Externalv4</w:t>
      </w:r>
    </w:p>
    <w:p w14:paraId="734CF5CD" w14:textId="77777777" w:rsidR="00495A24" w:rsidRPr="001815F6" w:rsidRDefault="00495A24" w:rsidP="007A58EE">
      <w:pPr>
        <w:pStyle w:val="Ttulo4"/>
        <w:rPr>
          <w:lang w:val="es-MX"/>
        </w:rPr>
      </w:pPr>
      <w:r>
        <w:rPr>
          <w:lang w:val="es-419"/>
        </w:rPr>
        <w:t>Pregunta:</w:t>
      </w:r>
    </w:p>
    <w:p w14:paraId="6A7EABE3" w14:textId="55384840" w:rsidR="00CC7EA2" w:rsidRPr="001815F6" w:rsidRDefault="00CC7EA2" w:rsidP="007A58EE">
      <w:pPr>
        <w:pStyle w:val="BodyTextL50"/>
        <w:spacing w:before="0"/>
        <w:rPr>
          <w:lang w:val="es-MX"/>
        </w:rPr>
      </w:pPr>
      <w:r>
        <w:rPr>
          <w:lang w:val="es-419"/>
        </w:rPr>
        <w:t>¿Cuál es la dirección IP utilizada?</w:t>
      </w:r>
      <w:r w:rsidR="001815F6" w:rsidRPr="001815F6">
        <w:rPr>
          <w:lang w:val="es-MX"/>
        </w:rPr>
        <w:t xml:space="preserve"> </w:t>
      </w:r>
      <w:r w:rsidR="001815F6" w:rsidRPr="001815F6">
        <w:rPr>
          <w:rStyle w:val="nfasisintenso"/>
          <w:lang w:val="es-419"/>
        </w:rPr>
        <w:t>209.165.200.226</w:t>
      </w:r>
    </w:p>
    <w:p w14:paraId="18950B65" w14:textId="77777777" w:rsidR="00CC7EA2" w:rsidRDefault="00CC7EA2" w:rsidP="007A58EE">
      <w:pPr>
        <w:pStyle w:val="AnswerLineL50"/>
      </w:pPr>
      <w:r>
        <w:rPr>
          <w:lang w:val="es-419"/>
        </w:rPr>
        <w:t>Escriba sus respuestas aquí.</w:t>
      </w:r>
    </w:p>
    <w:p w14:paraId="2D6CE0A1" w14:textId="50B3315B" w:rsidR="00FA057B" w:rsidRPr="008C56ED" w:rsidRDefault="00D55283" w:rsidP="00FA057B">
      <w:pPr>
        <w:pStyle w:val="SubStepAlpha"/>
        <w:rPr>
          <w:lang w:val="es-419"/>
        </w:rPr>
      </w:pPr>
      <w:r>
        <w:rPr>
          <w:lang w:val="es-419"/>
        </w:rPr>
        <w:t xml:space="preserve">En el modo EXEC privilegiado, hay más opciones disponibles para el comando </w:t>
      </w:r>
      <w:r w:rsidR="00FA057B" w:rsidRPr="007E7258">
        <w:rPr>
          <w:rStyle w:val="DnT"/>
          <w:lang w:val="es-419"/>
        </w:rPr>
        <w:t>ping</w:t>
      </w:r>
      <w:r>
        <w:rPr>
          <w:lang w:val="es-419"/>
        </w:rPr>
        <w:t xml:space="preserve">. En el símbolo del sistema, escriba </w:t>
      </w:r>
      <w:r w:rsidR="00FA057B" w:rsidRPr="007E7258">
        <w:rPr>
          <w:rStyle w:val="DnT"/>
          <w:lang w:val="es-419"/>
        </w:rPr>
        <w:t>ping</w:t>
      </w:r>
      <w:r>
        <w:rPr>
          <w:lang w:val="es-419"/>
        </w:rPr>
        <w:t xml:space="preserve"> y presione </w:t>
      </w:r>
      <w:r w:rsidR="00FA057B" w:rsidRPr="007E7258">
        <w:rPr>
          <w:rStyle w:val="DnT"/>
          <w:lang w:val="es-419"/>
        </w:rPr>
        <w:t>Enter</w:t>
      </w:r>
      <w:r>
        <w:rPr>
          <w:lang w:val="es-419"/>
        </w:rPr>
        <w:t xml:space="preserve">. Use </w:t>
      </w:r>
      <w:r w:rsidR="009D5273" w:rsidRPr="007E7258">
        <w:rPr>
          <w:rStyle w:val="DnT"/>
          <w:lang w:val="es-419"/>
        </w:rPr>
        <w:t xml:space="preserve">ipv6 </w:t>
      </w:r>
      <w:r>
        <w:rPr>
          <w:lang w:val="es-419"/>
        </w:rPr>
        <w:t xml:space="preserve">como protocolo. Escriba </w:t>
      </w:r>
      <w:r>
        <w:rPr>
          <w:rStyle w:val="DnT"/>
          <w:lang w:val="es-419"/>
        </w:rPr>
        <w:t>2001:DB8:ACAD:200::226</w:t>
      </w:r>
      <w:r>
        <w:rPr>
          <w:lang w:val="es-419"/>
        </w:rPr>
        <w:t xml:space="preserve"> o </w:t>
      </w:r>
      <w:r>
        <w:rPr>
          <w:rStyle w:val="DnT"/>
          <w:lang w:val="es-419"/>
        </w:rPr>
        <w:t>External</w:t>
      </w:r>
      <w:r>
        <w:rPr>
          <w:lang w:val="es-419"/>
        </w:rPr>
        <w:t xml:space="preserve"> para la dirección IPv6 de destino. Presione </w:t>
      </w:r>
      <w:r w:rsidR="00FA057B" w:rsidRPr="007E7258">
        <w:rPr>
          <w:rStyle w:val="DnT"/>
          <w:lang w:val="es-419"/>
        </w:rPr>
        <w:t>Enter</w:t>
      </w:r>
      <w:r>
        <w:rPr>
          <w:lang w:val="es-419"/>
        </w:rPr>
        <w:t xml:space="preserve"> para aceptar el valor predeterminado para las otras opciones.</w:t>
      </w:r>
    </w:p>
    <w:p w14:paraId="44F241E7" w14:textId="5B673A25" w:rsidR="00FA057B" w:rsidRPr="001815F6" w:rsidRDefault="003F3829" w:rsidP="00FA057B">
      <w:pPr>
        <w:pStyle w:val="CMD"/>
        <w:rPr>
          <w:lang w:val="es-MX"/>
        </w:rPr>
      </w:pPr>
      <w:r>
        <w:rPr>
          <w:lang w:val="es-419"/>
        </w:rPr>
        <w:t xml:space="preserve">R1# </w:t>
      </w:r>
      <w:r w:rsidR="00FA057B" w:rsidRPr="00B676A2">
        <w:rPr>
          <w:b/>
          <w:lang w:val="es-419"/>
        </w:rPr>
        <w:t>ping</w:t>
      </w:r>
    </w:p>
    <w:p w14:paraId="1CD7045A" w14:textId="77777777" w:rsidR="009D5273" w:rsidRPr="009D5273" w:rsidRDefault="009D5273" w:rsidP="009D5273">
      <w:pPr>
        <w:pStyle w:val="CMD"/>
        <w:rPr>
          <w:sz w:val="18"/>
          <w:lang w:val="es-419"/>
        </w:rPr>
      </w:pPr>
      <w:r>
        <w:rPr>
          <w:sz w:val="18"/>
          <w:lang w:val="es-419"/>
        </w:rPr>
        <w:t xml:space="preserve">Protocol [ip]: </w:t>
      </w:r>
      <w:r w:rsidRPr="007A58EE">
        <w:rPr>
          <w:b/>
          <w:sz w:val="18"/>
          <w:lang w:val="es-419"/>
        </w:rPr>
        <w:t>ipv6</w:t>
      </w:r>
    </w:p>
    <w:p w14:paraId="7FCEA478" w14:textId="77777777" w:rsidR="009D5273" w:rsidRPr="009D5273" w:rsidRDefault="009D5273" w:rsidP="009D5273">
      <w:pPr>
        <w:pStyle w:val="CMD"/>
        <w:rPr>
          <w:sz w:val="18"/>
          <w:lang w:val="es-419"/>
        </w:rPr>
      </w:pPr>
      <w:r>
        <w:rPr>
          <w:sz w:val="18"/>
          <w:lang w:val="es-419"/>
        </w:rPr>
        <w:t xml:space="preserve">Dirección IPv6 de destino: </w:t>
      </w:r>
      <w:r>
        <w:rPr>
          <w:b/>
          <w:sz w:val="18"/>
          <w:lang w:val="es-419"/>
        </w:rPr>
        <w:t>2001:db8:acad:200: :226</w:t>
      </w:r>
    </w:p>
    <w:p w14:paraId="35887D24" w14:textId="77777777" w:rsidR="009D5273" w:rsidRPr="001815F6" w:rsidRDefault="009D5273" w:rsidP="009D5273">
      <w:pPr>
        <w:pStyle w:val="CMD"/>
        <w:rPr>
          <w:sz w:val="18"/>
        </w:rPr>
      </w:pPr>
      <w:r w:rsidRPr="001815F6">
        <w:rPr>
          <w:sz w:val="18"/>
        </w:rPr>
        <w:t>Repeat count [5]:</w:t>
      </w:r>
    </w:p>
    <w:p w14:paraId="50359722" w14:textId="77777777" w:rsidR="009D5273" w:rsidRPr="001815F6" w:rsidRDefault="009D5273" w:rsidP="009D5273">
      <w:pPr>
        <w:pStyle w:val="CMD"/>
        <w:rPr>
          <w:sz w:val="18"/>
        </w:rPr>
      </w:pPr>
      <w:r w:rsidRPr="001815F6">
        <w:rPr>
          <w:sz w:val="18"/>
        </w:rPr>
        <w:t>Datagram size [100]:</w:t>
      </w:r>
    </w:p>
    <w:p w14:paraId="32F3D103" w14:textId="77777777" w:rsidR="009D5273" w:rsidRPr="001815F6" w:rsidRDefault="009D5273" w:rsidP="009D5273">
      <w:pPr>
        <w:pStyle w:val="CMD"/>
        <w:rPr>
          <w:sz w:val="18"/>
        </w:rPr>
      </w:pPr>
      <w:r w:rsidRPr="001815F6">
        <w:rPr>
          <w:sz w:val="18"/>
        </w:rPr>
        <w:t>Timeout in seconds [2]:</w:t>
      </w:r>
    </w:p>
    <w:p w14:paraId="4EA63BE0" w14:textId="77777777" w:rsidR="009D5273" w:rsidRPr="001815F6" w:rsidRDefault="009D5273" w:rsidP="009D5273">
      <w:pPr>
        <w:pStyle w:val="CMD"/>
        <w:rPr>
          <w:sz w:val="18"/>
        </w:rPr>
      </w:pPr>
      <w:r w:rsidRPr="001815F6">
        <w:rPr>
          <w:sz w:val="18"/>
        </w:rPr>
        <w:t>Extended commands? [no]:</w:t>
      </w:r>
    </w:p>
    <w:p w14:paraId="5A53EDC5" w14:textId="77777777" w:rsidR="009D5273" w:rsidRPr="001815F6" w:rsidRDefault="009D5273" w:rsidP="009D5273">
      <w:pPr>
        <w:pStyle w:val="CMD"/>
        <w:rPr>
          <w:sz w:val="18"/>
        </w:rPr>
      </w:pPr>
      <w:r w:rsidRPr="001815F6">
        <w:rPr>
          <w:sz w:val="18"/>
        </w:rPr>
        <w:t>Sweep range of sizes? [no]:</w:t>
      </w:r>
    </w:p>
    <w:p w14:paraId="60D57FE6" w14:textId="77777777" w:rsidR="009D5273" w:rsidRPr="001815F6" w:rsidRDefault="009D5273" w:rsidP="009D5273">
      <w:pPr>
        <w:pStyle w:val="CMD"/>
        <w:rPr>
          <w:sz w:val="18"/>
        </w:rPr>
      </w:pPr>
      <w:r w:rsidRPr="001815F6">
        <w:rPr>
          <w:sz w:val="18"/>
        </w:rPr>
        <w:t>Type escape sequence to abort.</w:t>
      </w:r>
    </w:p>
    <w:p w14:paraId="79987284" w14:textId="2C927CE2" w:rsidR="009D5273" w:rsidRPr="001815F6" w:rsidRDefault="009D5273" w:rsidP="009D5273">
      <w:pPr>
        <w:pStyle w:val="CMD"/>
        <w:rPr>
          <w:sz w:val="18"/>
        </w:rPr>
      </w:pPr>
      <w:r w:rsidRPr="001815F6">
        <w:rPr>
          <w:sz w:val="18"/>
        </w:rPr>
        <w:t>Sending 5, 100-byte ICMP Echos to 2001:db8:acad:200::226, timeout is 2 seconds:</w:t>
      </w:r>
    </w:p>
    <w:p w14:paraId="686E3B98" w14:textId="77777777" w:rsidR="009D5273" w:rsidRPr="001815F6" w:rsidRDefault="009D5273" w:rsidP="009D5273">
      <w:pPr>
        <w:pStyle w:val="CMD"/>
        <w:rPr>
          <w:sz w:val="18"/>
        </w:rPr>
      </w:pPr>
      <w:r w:rsidRPr="001815F6">
        <w:rPr>
          <w:sz w:val="18"/>
        </w:rPr>
        <w:t>!!!!!</w:t>
      </w:r>
    </w:p>
    <w:p w14:paraId="0E0F6A1E" w14:textId="60184812" w:rsidR="00FA057B" w:rsidRDefault="009D5273" w:rsidP="00FA057B">
      <w:pPr>
        <w:pStyle w:val="CMDOutput"/>
      </w:pPr>
      <w:r w:rsidRPr="001815F6">
        <w:t>Success rate is 100 percent (5/5), round-trip min/avg/max = 1/1/1 ms</w:t>
      </w:r>
    </w:p>
    <w:p w14:paraId="0066BA4C" w14:textId="197C4993" w:rsidR="00FA057B" w:rsidRPr="008C56ED" w:rsidRDefault="00FA057B" w:rsidP="00FA057B">
      <w:pPr>
        <w:pStyle w:val="SubStepAlpha"/>
        <w:rPr>
          <w:lang w:val="fr-FR"/>
        </w:rPr>
      </w:pPr>
      <w:r>
        <w:rPr>
          <w:lang w:val="es-419"/>
        </w:rPr>
        <w:t xml:space="preserve">Puede utilizar un ping extendido para observar cuando hay un problema de red. Inicie el comando </w:t>
      </w:r>
      <w:r w:rsidRPr="007E7258">
        <w:rPr>
          <w:rStyle w:val="DnT"/>
          <w:lang w:val="es-419"/>
        </w:rPr>
        <w:t>ping</w:t>
      </w:r>
      <w:r>
        <w:rPr>
          <w:lang w:val="es-419"/>
        </w:rPr>
        <w:t xml:space="preserve"> a 209.165.200.226 con un conteo de repetición de 500. A continuación, apague la interfaz GigabitEthernet 0/0/1 en el router </w:t>
      </w:r>
      <w:r>
        <w:rPr>
          <w:rStyle w:val="DnT"/>
          <w:lang w:val="es-419"/>
        </w:rPr>
        <w:t xml:space="preserve">ISP </w:t>
      </w:r>
      <w:r>
        <w:rPr>
          <w:lang w:val="es-419"/>
        </w:rPr>
        <w:t>.</w:t>
      </w:r>
    </w:p>
    <w:p w14:paraId="3EA89070" w14:textId="5A94A464" w:rsidR="00854255" w:rsidRPr="008C56ED" w:rsidRDefault="00854255" w:rsidP="00854255">
      <w:pPr>
        <w:pStyle w:val="BodyTextL50"/>
        <w:rPr>
          <w:lang w:val="fr-FR"/>
        </w:rPr>
      </w:pPr>
      <w:r>
        <w:rPr>
          <w:lang w:val="es-419"/>
        </w:rPr>
        <w:t xml:space="preserve">Desde la sesión SSH al </w:t>
      </w:r>
      <w:r w:rsidR="00E9045B" w:rsidRPr="007E7258">
        <w:rPr>
          <w:rStyle w:val="DnT"/>
          <w:lang w:val="es-419"/>
        </w:rPr>
        <w:t>ISP</w:t>
      </w:r>
      <w:r>
        <w:rPr>
          <w:lang w:val="es-419"/>
        </w:rPr>
        <w:t xml:space="preserve"> en el switch </w:t>
      </w:r>
      <w:r w:rsidRPr="007E7258">
        <w:rPr>
          <w:rStyle w:val="DnT"/>
          <w:lang w:val="es-419"/>
        </w:rPr>
        <w:t>S1</w:t>
      </w:r>
      <w:r>
        <w:rPr>
          <w:lang w:val="es-419"/>
        </w:rPr>
        <w:t xml:space="preserve">, deshabilite la interfaz GigabitEthernet 0/0/1 en el </w:t>
      </w:r>
      <w:r w:rsidR="00E9045B" w:rsidRPr="007E7258">
        <w:rPr>
          <w:rStyle w:val="DnT"/>
          <w:lang w:val="es-419"/>
        </w:rPr>
        <w:t>ISP</w:t>
      </w:r>
      <w:r>
        <w:rPr>
          <w:lang w:val="es-419"/>
        </w:rPr>
        <w:t>.</w:t>
      </w:r>
    </w:p>
    <w:p w14:paraId="0005AE56" w14:textId="3C1F2544" w:rsidR="00FA057B" w:rsidRDefault="00854255" w:rsidP="00854255">
      <w:pPr>
        <w:pStyle w:val="SubStepAlpha"/>
      </w:pPr>
      <w:r>
        <w:rPr>
          <w:lang w:val="es-419"/>
        </w:rPr>
        <w:t xml:space="preserve">Desde la sesión SSH, encienda la interfaz GigabitEthernet 0/0/1 en </w:t>
      </w:r>
      <w:r>
        <w:rPr>
          <w:rStyle w:val="DnT"/>
          <w:lang w:val="es-419"/>
        </w:rPr>
        <w:t xml:space="preserve">ISP </w:t>
      </w:r>
      <w:r>
        <w:rPr>
          <w:lang w:val="es-419"/>
        </w:rPr>
        <w:t>despues de que los signos de exclamación (</w:t>
      </w:r>
      <w:r w:rsidR="00FA057B" w:rsidRPr="007E7258">
        <w:rPr>
          <w:rStyle w:val="DnT"/>
          <w:lang w:val="es-419"/>
        </w:rPr>
        <w:t>!</w:t>
      </w:r>
      <w:r>
        <w:rPr>
          <w:lang w:val="es-419"/>
        </w:rPr>
        <w:t xml:space="preserve">) hayan sido reemplazado por la letra </w:t>
      </w:r>
      <w:r w:rsidR="00FA057B" w:rsidRPr="007E7258">
        <w:rPr>
          <w:rStyle w:val="DnT"/>
          <w:lang w:val="es-419"/>
        </w:rPr>
        <w:t>U</w:t>
      </w:r>
      <w:r>
        <w:rPr>
          <w:lang w:val="es-419"/>
        </w:rPr>
        <w:t xml:space="preserve"> y puntos (</w:t>
      </w:r>
      <w:r w:rsidR="00FA057B" w:rsidRPr="007E7258">
        <w:rPr>
          <w:rStyle w:val="DnT"/>
          <w:lang w:val="es-419"/>
        </w:rPr>
        <w:t>.</w:t>
      </w:r>
      <w:r>
        <w:rPr>
          <w:lang w:val="es-419"/>
        </w:rPr>
        <w:t xml:space="preserve">). Después de 30 segundos aproximadamente, el ping debería volver a ser correcto. Presione </w:t>
      </w:r>
      <w:r w:rsidR="00FA057B" w:rsidRPr="007E7258">
        <w:rPr>
          <w:rStyle w:val="DnT"/>
          <w:lang w:val="es-419"/>
        </w:rPr>
        <w:t>Ctrl+Shift+6</w:t>
      </w:r>
      <w:r>
        <w:rPr>
          <w:lang w:val="es-419"/>
        </w:rPr>
        <w:t xml:space="preserve"> para detener el comando </w:t>
      </w:r>
      <w:r w:rsidR="00FA057B" w:rsidRPr="007E7258">
        <w:rPr>
          <w:rStyle w:val="DnT"/>
          <w:lang w:val="es-419"/>
        </w:rPr>
        <w:t>ping</w:t>
      </w:r>
      <w:r>
        <w:rPr>
          <w:lang w:val="es-419"/>
        </w:rPr>
        <w:t>.</w:t>
      </w:r>
    </w:p>
    <w:p w14:paraId="74FDB99C" w14:textId="6C2F7309" w:rsidR="00FA057B" w:rsidRPr="005E13A0" w:rsidRDefault="003A4FAC" w:rsidP="00FA057B">
      <w:pPr>
        <w:pStyle w:val="CMD"/>
        <w:rPr>
          <w:b/>
          <w:lang w:val="es-419"/>
        </w:rPr>
      </w:pPr>
      <w:r>
        <w:rPr>
          <w:lang w:val="es-419"/>
        </w:rPr>
        <w:t xml:space="preserve">R1# </w:t>
      </w:r>
      <w:r w:rsidR="00FA057B" w:rsidRPr="005E13A0">
        <w:rPr>
          <w:b/>
          <w:lang w:val="es-419"/>
        </w:rPr>
        <w:t>ping</w:t>
      </w:r>
    </w:p>
    <w:p w14:paraId="44C68FDE" w14:textId="77777777" w:rsidR="00FA057B" w:rsidRPr="005E13A0" w:rsidRDefault="00FA057B" w:rsidP="00FA057B">
      <w:pPr>
        <w:pStyle w:val="CMDOutput"/>
      </w:pPr>
      <w:r>
        <w:rPr>
          <w:lang w:val="es-419"/>
        </w:rPr>
        <w:t>Protocol [ip]:</w:t>
      </w:r>
    </w:p>
    <w:p w14:paraId="108A153D" w14:textId="5E20AAD2" w:rsidR="00FA057B" w:rsidRPr="005E13A0" w:rsidRDefault="00FA057B" w:rsidP="00FA057B">
      <w:pPr>
        <w:pStyle w:val="CMDOutput"/>
        <w:rPr>
          <w:b/>
          <w:lang w:val="es-419"/>
        </w:rPr>
      </w:pPr>
      <w:r>
        <w:rPr>
          <w:lang w:val="es-419"/>
        </w:rPr>
        <w:t xml:space="preserve">Target IP address: </w:t>
      </w:r>
      <w:r w:rsidR="003F3829">
        <w:rPr>
          <w:b/>
          <w:lang w:val="es-419"/>
        </w:rPr>
        <w:t>209.165.200.226</w:t>
      </w:r>
    </w:p>
    <w:p w14:paraId="1C5D739E" w14:textId="6C5E3B07" w:rsidR="00FA057B" w:rsidRPr="005E13A0" w:rsidRDefault="00FA057B" w:rsidP="00FA057B">
      <w:pPr>
        <w:pStyle w:val="CMDOutput"/>
        <w:rPr>
          <w:b/>
          <w:lang w:val="es-419"/>
        </w:rPr>
      </w:pPr>
      <w:r>
        <w:rPr>
          <w:lang w:val="es-419"/>
        </w:rPr>
        <w:t xml:space="preserve">Repeat count [5]: </w:t>
      </w:r>
      <w:r>
        <w:rPr>
          <w:b/>
          <w:lang w:val="es-419"/>
        </w:rPr>
        <w:t>50000</w:t>
      </w:r>
    </w:p>
    <w:p w14:paraId="48293F8D" w14:textId="77777777" w:rsidR="00FA057B" w:rsidRPr="005E13A0" w:rsidRDefault="00FA057B" w:rsidP="00FA057B">
      <w:pPr>
        <w:pStyle w:val="CMDOutput"/>
      </w:pPr>
      <w:r>
        <w:rPr>
          <w:lang w:val="es-419"/>
        </w:rPr>
        <w:t>Datagram size [100]:</w:t>
      </w:r>
    </w:p>
    <w:p w14:paraId="7177E52D" w14:textId="77777777" w:rsidR="00FA057B" w:rsidRPr="005E13A0" w:rsidRDefault="00FA057B" w:rsidP="00FA057B">
      <w:pPr>
        <w:pStyle w:val="CMDOutput"/>
      </w:pPr>
      <w:r>
        <w:rPr>
          <w:lang w:val="es-419"/>
        </w:rPr>
        <w:t>Timeout in seconds [2]:</w:t>
      </w:r>
    </w:p>
    <w:p w14:paraId="1F9FF133" w14:textId="77777777" w:rsidR="00FA057B" w:rsidRPr="005E13A0" w:rsidRDefault="00FA057B" w:rsidP="00FA057B">
      <w:pPr>
        <w:pStyle w:val="CMDOutput"/>
      </w:pPr>
      <w:r>
        <w:rPr>
          <w:lang w:val="es-419"/>
        </w:rPr>
        <w:t>Extended commands [n]:</w:t>
      </w:r>
    </w:p>
    <w:p w14:paraId="55F50320" w14:textId="77777777" w:rsidR="00FA057B" w:rsidRPr="005E13A0" w:rsidRDefault="00FA057B" w:rsidP="00FA057B">
      <w:pPr>
        <w:pStyle w:val="CMDOutput"/>
      </w:pPr>
      <w:r w:rsidRPr="001815F6">
        <w:t>Sweep range of sizes [n]:</w:t>
      </w:r>
    </w:p>
    <w:p w14:paraId="4863504B" w14:textId="77777777" w:rsidR="003571EA" w:rsidRDefault="003571EA" w:rsidP="003571EA">
      <w:pPr>
        <w:pStyle w:val="CMDOutput"/>
      </w:pPr>
      <w:r w:rsidRPr="001815F6">
        <w:t>Sending 500, 100-byte ICMP Echos to 209.165.200.226, timeout is 2 seconds:</w:t>
      </w:r>
    </w:p>
    <w:p w14:paraId="250C3A7E" w14:textId="77777777" w:rsidR="003571EA" w:rsidRDefault="003571EA" w:rsidP="003571EA">
      <w:pPr>
        <w:pStyle w:val="CMDOutput"/>
      </w:pPr>
      <w:r w:rsidRPr="001815F6">
        <w:t>!!!!!!!!!!!!!!!!!!!!!!!!!!!!!!!!!!!!!!!!!!!!!!!!!!!!!!!!!!!!!!!!!!!!!!</w:t>
      </w:r>
    </w:p>
    <w:p w14:paraId="612CC72B" w14:textId="77777777" w:rsidR="003571EA" w:rsidRDefault="003571EA" w:rsidP="003571EA">
      <w:pPr>
        <w:pStyle w:val="CMDOutput"/>
      </w:pPr>
      <w:r w:rsidRPr="001815F6">
        <w:t>&lt;output omitted&gt;</w:t>
      </w:r>
    </w:p>
    <w:p w14:paraId="0DE19CD5" w14:textId="77777777" w:rsidR="003571EA" w:rsidRDefault="003571EA" w:rsidP="003571EA">
      <w:pPr>
        <w:pStyle w:val="CMDOutput"/>
      </w:pPr>
      <w:r w:rsidRPr="001815F6">
        <w:t>!!!!!!!!!!!!!!!!!!!!!!!!!!!!!!!!!!!!!!!!!!!!!!!!!!!!!!!!!!!!!!!!!!!!!!</w:t>
      </w:r>
    </w:p>
    <w:p w14:paraId="234A538C" w14:textId="77777777" w:rsidR="003571EA" w:rsidRDefault="003571EA" w:rsidP="003571EA">
      <w:pPr>
        <w:pStyle w:val="CMDOutput"/>
      </w:pPr>
      <w:r w:rsidRPr="001815F6">
        <w:t>!!!!!!!!!!!!!!!!!!!!!!!!!!!!!!!!!!!!!!!!!!!!!!!!!!!!!!!!!!!!!!!!!!!!!!</w:t>
      </w:r>
    </w:p>
    <w:p w14:paraId="7573F63A" w14:textId="77777777" w:rsidR="003571EA" w:rsidRDefault="003571EA" w:rsidP="003571EA">
      <w:pPr>
        <w:pStyle w:val="CMDOutput"/>
      </w:pPr>
      <w:r w:rsidRPr="001815F6">
        <w:t>!!!!!!!!!!!!!!!!!!!!!!!!!!!!!!!!!!!!!!!!!!!!!!!!!!!!!!!!!!!.U.U.U.U.U.</w:t>
      </w:r>
    </w:p>
    <w:p w14:paraId="7CB9FD23" w14:textId="77777777" w:rsidR="003571EA" w:rsidRDefault="003571EA" w:rsidP="003571EA">
      <w:pPr>
        <w:pStyle w:val="CMDOutput"/>
      </w:pPr>
      <w:r w:rsidRPr="001815F6">
        <w:t>U.U................!!!!!!!!!!!!!!!!!!!!!!!!!!!!!!!!!!!!!!!!!!!!!!!!!!!</w:t>
      </w:r>
    </w:p>
    <w:p w14:paraId="0631217A" w14:textId="77777777" w:rsidR="003571EA" w:rsidRDefault="003571EA" w:rsidP="003571EA">
      <w:pPr>
        <w:pStyle w:val="CMDOutput"/>
      </w:pPr>
      <w:r w:rsidRPr="001815F6">
        <w:lastRenderedPageBreak/>
        <w:t>!!!!!!!!!!!!!!!!!!!!!!!!!!!!!!!!!!!!!!!!!!!!!!!!!!!!!!!!!!!!!!!!!!!!!!</w:t>
      </w:r>
    </w:p>
    <w:p w14:paraId="25DDFF3E" w14:textId="77777777" w:rsidR="003571EA" w:rsidRDefault="003571EA" w:rsidP="003571EA">
      <w:pPr>
        <w:pStyle w:val="CMDOutput"/>
      </w:pPr>
      <w:r w:rsidRPr="001815F6">
        <w:t>&lt;output omitted&gt;</w:t>
      </w:r>
    </w:p>
    <w:p w14:paraId="5095B0A9" w14:textId="77777777" w:rsidR="003571EA" w:rsidRDefault="003571EA" w:rsidP="003571EA">
      <w:pPr>
        <w:pStyle w:val="CMDOutput"/>
      </w:pPr>
      <w:r w:rsidRPr="001815F6">
        <w:t>!!!!!!!!!!!!!!!!!!!!!!!!!!!!!!!!!!!!!!!!!!!!!!!!!!!!!!!!!!!!!!!!!!!!!!</w:t>
      </w:r>
    </w:p>
    <w:p w14:paraId="19A713A5" w14:textId="77777777" w:rsidR="003571EA" w:rsidRDefault="003571EA" w:rsidP="003571EA">
      <w:pPr>
        <w:pStyle w:val="CMDOutput"/>
      </w:pPr>
      <w:r w:rsidRPr="001815F6">
        <w:t>!!!!!!!!!!!!!!!!!!!!!!!!!!!!!!!!!!!!!!!!!!!!!!!!!!!!!!!!!!!!!!!!!!!!!!</w:t>
      </w:r>
    </w:p>
    <w:p w14:paraId="39A96906" w14:textId="77777777" w:rsidR="003571EA" w:rsidRDefault="003571EA" w:rsidP="003571EA">
      <w:pPr>
        <w:pStyle w:val="CMDOutput"/>
      </w:pPr>
      <w:r w:rsidRPr="001815F6">
        <w:t>!!!!!!!!!!!</w:t>
      </w:r>
    </w:p>
    <w:p w14:paraId="332EDAFB" w14:textId="77777777" w:rsidR="003571EA" w:rsidRDefault="003571EA" w:rsidP="003571EA">
      <w:pPr>
        <w:pStyle w:val="CMDOutput"/>
      </w:pPr>
      <w:r w:rsidRPr="001815F6">
        <w:t>Success rate is 99 percent (9970/10000), round-trip min/avg/max = 1/1/10 ms</w:t>
      </w:r>
    </w:p>
    <w:p w14:paraId="4C843F93" w14:textId="4AF4A304" w:rsidR="00FA057B" w:rsidRPr="008C56ED" w:rsidRDefault="00FA057B" w:rsidP="008334A2">
      <w:pPr>
        <w:pStyle w:val="BodyTextL50"/>
        <w:spacing w:after="0"/>
        <w:rPr>
          <w:lang w:val="fr-FR"/>
        </w:rPr>
      </w:pPr>
      <w:r>
        <w:rPr>
          <w:lang w:val="es-419"/>
        </w:rPr>
        <w:t xml:space="preserve">La letra </w:t>
      </w:r>
      <w:r w:rsidRPr="007E7258">
        <w:rPr>
          <w:rStyle w:val="DnT"/>
          <w:lang w:val="es-419"/>
        </w:rPr>
        <w:t>U</w:t>
      </w:r>
      <w:r>
        <w:rPr>
          <w:lang w:val="es-419"/>
        </w:rPr>
        <w:t xml:space="preserve"> en los resultados indica que el destino es inaccesible.  </w:t>
      </w:r>
      <w:r w:rsidR="009D5273" w:rsidRPr="007E7258">
        <w:rPr>
          <w:rStyle w:val="DnT"/>
          <w:lang w:val="es-419"/>
        </w:rPr>
        <w:t>R1</w:t>
      </w:r>
      <w:r>
        <w:rPr>
          <w:lang w:val="es-419"/>
        </w:rPr>
        <w:t>recibió un PDU de error. Cada punto (</w:t>
      </w:r>
      <w:r w:rsidRPr="007E7258">
        <w:rPr>
          <w:rStyle w:val="DnT"/>
          <w:lang w:val="es-419"/>
        </w:rPr>
        <w:t>.</w:t>
      </w:r>
      <w:r>
        <w:rPr>
          <w:lang w:val="es-419"/>
        </w:rPr>
        <w:t xml:space="preserve">) en el resultado indica que el ping agotó el tiempo de espera mientras esperaba una respuesta de </w:t>
      </w:r>
      <w:r w:rsidR="003571EA" w:rsidRPr="007E7258">
        <w:rPr>
          <w:rStyle w:val="DnT"/>
          <w:lang w:val="es-419"/>
        </w:rPr>
        <w:t>External</w:t>
      </w:r>
      <w:r>
        <w:rPr>
          <w:lang w:val="es-419"/>
        </w:rPr>
        <w:t>. En este ejemplo, el 1% de los paquetes se perdieron durante la interrupción de la red simulada.</w:t>
      </w:r>
    </w:p>
    <w:p w14:paraId="6B81ED4E" w14:textId="3416202F" w:rsidR="003571EA" w:rsidRPr="008C56ED" w:rsidRDefault="003571EA" w:rsidP="003571EA">
      <w:pPr>
        <w:pStyle w:val="ConfigWindow"/>
        <w:rPr>
          <w:lang w:val="fr-FR"/>
        </w:rPr>
      </w:pPr>
      <w:r>
        <w:rPr>
          <w:lang w:val="es-419"/>
        </w:rPr>
        <w:t>Cerrar la ventana de configuración</w:t>
      </w:r>
    </w:p>
    <w:p w14:paraId="76E4359E" w14:textId="1B34BE16" w:rsidR="00FA057B" w:rsidRPr="008C56ED" w:rsidRDefault="00FA057B" w:rsidP="00D55283">
      <w:pPr>
        <w:pStyle w:val="BodyTextL50"/>
        <w:rPr>
          <w:lang w:val="fr-FR"/>
        </w:rPr>
      </w:pPr>
      <w:r>
        <w:rPr>
          <w:lang w:val="es-419"/>
        </w:rPr>
        <w:t xml:space="preserve">El comando </w:t>
      </w:r>
      <w:r w:rsidRPr="007E7258">
        <w:rPr>
          <w:rStyle w:val="DnT"/>
          <w:lang w:val="es-419"/>
        </w:rPr>
        <w:t>ping</w:t>
      </w:r>
      <w:r>
        <w:rPr>
          <w:lang w:val="es-419"/>
        </w:rPr>
        <w:t xml:space="preserve"> es extremadamente útil para solucionar problemas en la conectividad de red. Sin embargo, el comando </w:t>
      </w:r>
      <w:r w:rsidRPr="007E7258">
        <w:rPr>
          <w:rStyle w:val="DnT"/>
          <w:lang w:val="es-419"/>
        </w:rPr>
        <w:t>ping</w:t>
      </w:r>
      <w:r>
        <w:rPr>
          <w:lang w:val="es-419"/>
        </w:rPr>
        <w:t xml:space="preserve"> no puede indicar la ubicación del problema cuando un </w:t>
      </w:r>
      <w:r w:rsidRPr="007E7258">
        <w:rPr>
          <w:rStyle w:val="DnT"/>
          <w:lang w:val="es-419"/>
        </w:rPr>
        <w:t>ping</w:t>
      </w:r>
      <w:r>
        <w:rPr>
          <w:lang w:val="es-419"/>
        </w:rPr>
        <w:t xml:space="preserve"> no es exitoso . El comando </w:t>
      </w:r>
      <w:r w:rsidRPr="007E7258">
        <w:rPr>
          <w:rStyle w:val="DnT"/>
          <w:lang w:val="es-419"/>
        </w:rPr>
        <w:t>tracert</w:t>
      </w:r>
      <w:r>
        <w:rPr>
          <w:lang w:val="es-419"/>
        </w:rPr>
        <w:t xml:space="preserve"> (o </w:t>
      </w:r>
      <w:r w:rsidRPr="007E7258">
        <w:rPr>
          <w:rStyle w:val="DnT"/>
          <w:lang w:val="es-419"/>
        </w:rPr>
        <w:t>traceroute</w:t>
      </w:r>
      <w:r>
        <w:rPr>
          <w:lang w:val="es-419"/>
        </w:rPr>
        <w:t>) puede mostrar la latencia de la red y la información sobre la ruta.</w:t>
      </w:r>
    </w:p>
    <w:p w14:paraId="5E6EC343" w14:textId="67D0F367" w:rsidR="00F14CE8" w:rsidRPr="008C56ED" w:rsidRDefault="00F14CE8" w:rsidP="00F14CE8">
      <w:pPr>
        <w:pStyle w:val="SubStepAlpha"/>
        <w:rPr>
          <w:lang w:val="fr-FR"/>
        </w:rPr>
      </w:pPr>
      <w:r>
        <w:rPr>
          <w:lang w:val="es-419"/>
        </w:rPr>
        <w:t xml:space="preserve">En la ventana de actividad PT, haga clic en </w:t>
      </w:r>
      <w:r w:rsidRPr="007E7258">
        <w:rPr>
          <w:rStyle w:val="DnT"/>
          <w:lang w:val="es-419"/>
        </w:rPr>
        <w:t>Comprobar resultados para comprobar</w:t>
      </w:r>
      <w:r>
        <w:rPr>
          <w:lang w:val="es-419"/>
        </w:rPr>
        <w:t xml:space="preserve"> que todos los elementos de evaluación y las pruebas de conectividad son correctos.</w:t>
      </w:r>
    </w:p>
    <w:p w14:paraId="589FE005" w14:textId="77777777" w:rsidR="00FA057B" w:rsidRDefault="00FA057B" w:rsidP="00FA057B">
      <w:pPr>
        <w:pStyle w:val="Ttulo1"/>
        <w:numPr>
          <w:ilvl w:val="0"/>
          <w:numId w:val="3"/>
        </w:numPr>
      </w:pPr>
      <w:r>
        <w:rPr>
          <w:lang w:val="es-419"/>
        </w:rPr>
        <w:t>Preguntas de reflexión</w:t>
      </w:r>
    </w:p>
    <w:p w14:paraId="0861FD2E" w14:textId="2CC77C2E" w:rsidR="00FA057B" w:rsidRPr="008C56ED" w:rsidRDefault="00FA057B" w:rsidP="00FA057B">
      <w:pPr>
        <w:pStyle w:val="ReflectionQ"/>
        <w:keepNext w:val="0"/>
        <w:rPr>
          <w:lang w:val="fr-FR"/>
        </w:rPr>
      </w:pPr>
      <w:r>
        <w:rPr>
          <w:lang w:val="es-419"/>
        </w:rPr>
        <w:t xml:space="preserve">¿Qué podría evitar que las respuestas de los comandos </w:t>
      </w:r>
      <w:r w:rsidRPr="007E7258">
        <w:rPr>
          <w:rStyle w:val="DnT"/>
          <w:lang w:val="es-419"/>
        </w:rPr>
        <w:t>ping</w:t>
      </w:r>
      <w:r>
        <w:rPr>
          <w:lang w:val="es-419"/>
        </w:rPr>
        <w:t xml:space="preserve"> o </w:t>
      </w:r>
      <w:r>
        <w:rPr>
          <w:rStyle w:val="DnT"/>
          <w:lang w:val="es-419"/>
        </w:rPr>
        <w:t>traceroute</w:t>
      </w:r>
      <w:r>
        <w:rPr>
          <w:lang w:val="es-419"/>
        </w:rPr>
        <w:t xml:space="preserve"> regresen al dispositivo de origen, además de problemas de conectividad de red?</w:t>
      </w:r>
      <w:r w:rsidR="001815F6">
        <w:rPr>
          <w:lang w:val="es-419"/>
        </w:rPr>
        <w:t xml:space="preserve"> </w:t>
      </w:r>
      <w:r w:rsidR="001815F6" w:rsidRPr="001815F6">
        <w:rPr>
          <w:rStyle w:val="nfasisintenso"/>
        </w:rPr>
        <w:t>Un firewall</w:t>
      </w:r>
    </w:p>
    <w:p w14:paraId="323A8DA0" w14:textId="77777777" w:rsidR="00FA057B" w:rsidRPr="008C56ED" w:rsidRDefault="00EE650E" w:rsidP="00EE650E">
      <w:pPr>
        <w:pStyle w:val="AnswerLineL25"/>
        <w:rPr>
          <w:lang w:val="fr-FR"/>
        </w:rPr>
      </w:pPr>
      <w:r>
        <w:rPr>
          <w:lang w:val="es-419"/>
        </w:rPr>
        <w:t>Escriba sus respuestas aquí.</w:t>
      </w:r>
    </w:p>
    <w:p w14:paraId="4B9D1569" w14:textId="6C3AB3F6" w:rsidR="00FA057B" w:rsidRPr="00A45236" w:rsidRDefault="00FA057B" w:rsidP="00FA057B">
      <w:pPr>
        <w:pStyle w:val="ReflectionQ"/>
        <w:keepNext w:val="0"/>
        <w:rPr>
          <w:lang w:val="fr-FR"/>
        </w:rPr>
      </w:pPr>
      <w:r>
        <w:rPr>
          <w:lang w:val="es-419"/>
        </w:rPr>
        <w:t xml:space="preserve">Si hace </w:t>
      </w:r>
      <w:r w:rsidRPr="007E7258">
        <w:rPr>
          <w:rStyle w:val="DnT"/>
          <w:lang w:val="es-419"/>
        </w:rPr>
        <w:t>ping</w:t>
      </w:r>
      <w:r>
        <w:rPr>
          <w:lang w:val="es-419"/>
        </w:rPr>
        <w:t xml:space="preserve"> a una dirección inexistente en la red remota, como 209.165.200.227, ¿cuál es el mensaje que muestra el comando</w:t>
      </w:r>
      <w:r w:rsidRPr="007E7258">
        <w:rPr>
          <w:rStyle w:val="DnT"/>
          <w:lang w:val="es-419"/>
        </w:rPr>
        <w:t xml:space="preserve"> ping</w:t>
      </w:r>
      <w:r>
        <w:rPr>
          <w:lang w:val="es-419"/>
        </w:rPr>
        <w:t xml:space="preserve">? ¿Qué significa esto? Si hace </w:t>
      </w:r>
      <w:r w:rsidRPr="007E7258">
        <w:rPr>
          <w:rStyle w:val="DnT"/>
          <w:lang w:val="es-419"/>
        </w:rPr>
        <w:t>ping</w:t>
      </w:r>
      <w:r>
        <w:rPr>
          <w:lang w:val="es-419"/>
        </w:rPr>
        <w:t xml:space="preserve"> a una dirección de host válida y recibe esta respuesta, ¿qué debe revisar?</w:t>
      </w:r>
      <w:r w:rsidR="001815F6">
        <w:rPr>
          <w:lang w:val="es-419"/>
        </w:rPr>
        <w:t xml:space="preserve"> </w:t>
      </w:r>
      <w:r w:rsidR="001815F6" w:rsidRPr="001815F6">
        <w:rPr>
          <w:rStyle w:val="nfasisintenso"/>
        </w:rPr>
        <w:t>Tiempo de espera agotado</w:t>
      </w:r>
    </w:p>
    <w:p w14:paraId="644B4332" w14:textId="77777777" w:rsidR="00EE650E" w:rsidRDefault="00EE650E" w:rsidP="00EE650E">
      <w:pPr>
        <w:pStyle w:val="AnswerLineL25"/>
      </w:pPr>
      <w:r>
        <w:rPr>
          <w:lang w:val="es-419"/>
        </w:rPr>
        <w:t>Escriba sus respuestas aquí.</w:t>
      </w:r>
    </w:p>
    <w:p w14:paraId="455430E9" w14:textId="2DCBB80F" w:rsidR="00FA057B" w:rsidRPr="00A45236" w:rsidRDefault="00FA057B" w:rsidP="00FA057B">
      <w:pPr>
        <w:pStyle w:val="ReflectionQ"/>
        <w:keepNext w:val="0"/>
        <w:rPr>
          <w:lang w:val="fr-FR"/>
        </w:rPr>
      </w:pPr>
      <w:r>
        <w:rPr>
          <w:lang w:val="es-419"/>
        </w:rPr>
        <w:t xml:space="preserve">Si hace </w:t>
      </w:r>
      <w:r w:rsidRPr="007E7258">
        <w:rPr>
          <w:rStyle w:val="DnT"/>
          <w:lang w:val="es-419"/>
        </w:rPr>
        <w:t>ping</w:t>
      </w:r>
      <w:r>
        <w:rPr>
          <w:lang w:val="es-419"/>
        </w:rPr>
        <w:t xml:space="preserve"> a una dirección que no existe en ninguna red de su topología, como 192.168.5.2, desde una PC con Windows ¿cuál es el mensaje que muestra el comando</w:t>
      </w:r>
      <w:r w:rsidRPr="007E7258">
        <w:rPr>
          <w:rStyle w:val="DnT"/>
          <w:lang w:val="es-419"/>
        </w:rPr>
        <w:t xml:space="preserve"> ping</w:t>
      </w:r>
      <w:r>
        <w:rPr>
          <w:lang w:val="es-419"/>
        </w:rPr>
        <w:t>? ¿Qué significa este mensaje?</w:t>
      </w:r>
      <w:r w:rsidR="001815F6" w:rsidRPr="001815F6">
        <w:rPr>
          <w:lang w:val="es-MX"/>
        </w:rPr>
        <w:t xml:space="preserve"> </w:t>
      </w:r>
      <w:r w:rsidR="001815F6" w:rsidRPr="001815F6">
        <w:rPr>
          <w:rStyle w:val="nfasisintenso"/>
          <w:lang w:val="es-419"/>
        </w:rPr>
        <w:t>Host de destino inalcanzable</w:t>
      </w:r>
      <w:r w:rsidR="001815F6">
        <w:rPr>
          <w:rStyle w:val="nfasisintenso"/>
          <w:lang w:val="es-419"/>
        </w:rPr>
        <w:t>, e</w:t>
      </w:r>
      <w:r w:rsidR="001815F6" w:rsidRPr="001815F6">
        <w:rPr>
          <w:rStyle w:val="nfasisintenso"/>
          <w:lang w:val="es-419"/>
        </w:rPr>
        <w:t>ste mensaje indica que no hay una ruta hacia el destino</w:t>
      </w:r>
      <w:r w:rsidR="001815F6">
        <w:rPr>
          <w:rStyle w:val="nfasisintenso"/>
          <w:lang w:val="es-419"/>
        </w:rPr>
        <w:t>.</w:t>
      </w:r>
    </w:p>
    <w:p w14:paraId="49E53F93" w14:textId="77777777" w:rsidR="00EE650E" w:rsidRDefault="00EE650E" w:rsidP="00EE650E">
      <w:pPr>
        <w:pStyle w:val="AnswerLineL25"/>
      </w:pPr>
      <w:r>
        <w:rPr>
          <w:lang w:val="es-419"/>
        </w:rPr>
        <w:t>Escriba sus respuestas aquí.</w:t>
      </w:r>
    </w:p>
    <w:p w14:paraId="5B68725A" w14:textId="2F33A645" w:rsidR="00046425" w:rsidRPr="00603503" w:rsidRDefault="007B3DCF" w:rsidP="00046425">
      <w:pPr>
        <w:pStyle w:val="ConfigWindow"/>
      </w:pPr>
      <w:r>
        <w:rPr>
          <w:lang w:val="es-419"/>
        </w:rPr>
        <w:t>Fin del documento</w:t>
      </w:r>
    </w:p>
    <w:sectPr w:rsidR="00046425" w:rsidRPr="00603503"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15B3" w14:textId="77777777" w:rsidR="004934A8" w:rsidRDefault="004934A8" w:rsidP="00710659">
      <w:pPr>
        <w:spacing w:after="0" w:line="240" w:lineRule="auto"/>
      </w:pPr>
      <w:r>
        <w:rPr>
          <w:lang w:val="es-419"/>
        </w:rPr>
        <w:separator/>
      </w:r>
    </w:p>
    <w:p w14:paraId="30F94C72" w14:textId="77777777" w:rsidR="004934A8" w:rsidRDefault="004934A8"/>
  </w:endnote>
  <w:endnote w:type="continuationSeparator" w:id="0">
    <w:p w14:paraId="1777BA42" w14:textId="77777777" w:rsidR="004934A8" w:rsidRDefault="004934A8" w:rsidP="00710659">
      <w:pPr>
        <w:spacing w:after="0" w:line="240" w:lineRule="auto"/>
      </w:pPr>
      <w:r>
        <w:rPr>
          <w:lang w:val="es-419"/>
        </w:rPr>
        <w:continuationSeparator/>
      </w:r>
    </w:p>
    <w:p w14:paraId="67313D15" w14:textId="77777777" w:rsidR="004934A8" w:rsidRDefault="004934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C00C" w14:textId="77777777" w:rsidR="008C56ED" w:rsidRDefault="008C56E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6064" w14:textId="4F70229E" w:rsidR="00CD38D5" w:rsidRPr="00882B63" w:rsidRDefault="00CD38D5" w:rsidP="00E859E3">
    <w:pPr>
      <w:pStyle w:val="Piedepgina"/>
      <w:rPr>
        <w:szCs w:val="16"/>
        <w:lang w:val="es-419"/>
      </w:rPr>
    </w:pPr>
    <w:r w:rsidRPr="00B31F19">
      <w:rPr>
        <w:lang w:val="es-419"/>
      </w:rPr>
      <w:sym w:font="Symbol" w:char="F0E3"/>
    </w:r>
    <w:r>
      <w:rPr>
        <w:lang w:val="es-419"/>
      </w:rP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Pr>
            <w:lang w:val="es-419"/>
          </w:rPr>
          <w:t>2013</w:t>
        </w:r>
      </w:sdtContent>
    </w:sdt>
    <w:r>
      <w:rPr>
        <w:lang w:val="es-419"/>
      </w:rPr>
      <w:t xml:space="preserve"> </w:t>
    </w:r>
    <w:r w:rsidR="008C56ED">
      <w:rPr>
        <w:lang w:val="es-419"/>
      </w:rPr>
      <w:t>–</w:t>
    </w:r>
    <w:r>
      <w:rPr>
        <w:lang w:val="es-419"/>
      </w:rPr>
      <w:t xml:space="preserve"> </w:t>
    </w:r>
    <w:r w:rsidR="008C56ED" w:rsidRPr="00A45236">
      <w:rPr>
        <w:lang w:val="fr-FR"/>
      </w:rPr>
      <w:t xml:space="preserve">2021 </w:t>
    </w:r>
    <w:r>
      <w:rPr>
        <w:lang w:val="es-419"/>
      </w:rPr>
      <w:t xml:space="preserve">Cisco y/o sus filiales. Todos los derechos reservados. Información pública de Cisco </w:t>
    </w:r>
    <w:r>
      <w:rPr>
        <w:lang w:val="es-419"/>
      </w:rPr>
      <w:tab/>
      <w:t xml:space="preserve">Página </w:t>
    </w:r>
    <w:r w:rsidRPr="0090659A">
      <w:rPr>
        <w:b/>
        <w:szCs w:val="16"/>
        <w:lang w:val="es-419"/>
      </w:rPr>
      <w:fldChar w:fldCharType="begin"/>
    </w:r>
    <w:r w:rsidRPr="0090659A">
      <w:rPr>
        <w:b/>
        <w:szCs w:val="16"/>
        <w:lang w:val="es-419"/>
      </w:rPr>
      <w:instrText xml:space="preserve"> PAGE </w:instrText>
    </w:r>
    <w:r w:rsidRPr="0090659A">
      <w:rPr>
        <w:b/>
        <w:szCs w:val="16"/>
        <w:lang w:val="es-419"/>
      </w:rPr>
      <w:fldChar w:fldCharType="separate"/>
    </w:r>
    <w:r>
      <w:rPr>
        <w:b/>
        <w:szCs w:val="16"/>
        <w:lang w:val="es-419"/>
      </w:rPr>
      <w:t>10</w:t>
    </w:r>
    <w:r w:rsidRPr="0090659A">
      <w:rPr>
        <w:b/>
        <w:szCs w:val="16"/>
        <w:lang w:val="es-419"/>
      </w:rPr>
      <w:fldChar w:fldCharType="end"/>
    </w:r>
    <w:r>
      <w:rPr>
        <w:lang w:val="es-419"/>
      </w:rPr>
      <w:t xml:space="preserve"> de </w:t>
    </w:r>
    <w:r w:rsidRPr="0090659A">
      <w:rPr>
        <w:b/>
        <w:szCs w:val="16"/>
        <w:lang w:val="es-419"/>
      </w:rPr>
      <w:fldChar w:fldCharType="begin"/>
    </w:r>
    <w:r w:rsidRPr="0090659A">
      <w:rPr>
        <w:b/>
        <w:szCs w:val="16"/>
        <w:lang w:val="es-419"/>
      </w:rPr>
      <w:instrText xml:space="preserve"> NUMPAGES  </w:instrText>
    </w:r>
    <w:r w:rsidRPr="0090659A">
      <w:rPr>
        <w:b/>
        <w:szCs w:val="16"/>
        <w:lang w:val="es-419"/>
      </w:rPr>
      <w:fldChar w:fldCharType="separate"/>
    </w:r>
    <w:r>
      <w:rPr>
        <w:b/>
        <w:szCs w:val="16"/>
        <w:lang w:val="es-419"/>
      </w:rPr>
      <w:t>44</w:t>
    </w:r>
    <w:r w:rsidRPr="0090659A">
      <w:rPr>
        <w:b/>
        <w:szCs w:val="16"/>
        <w:lang w:val="es-419"/>
      </w:rPr>
      <w:fldChar w:fldCharType="end"/>
    </w:r>
    <w:r>
      <w:rPr>
        <w:lang w:val="es-419"/>
      </w:rPr>
      <w:tab/>
    </w:r>
    <w:r w:rsidRPr="0046747B">
      <w:rPr>
        <w:color w:val="00B0F0"/>
        <w:lang w:val="es-419"/>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DB29" w14:textId="5CB3984A" w:rsidR="00CD38D5" w:rsidRPr="00882B63" w:rsidRDefault="00CD38D5" w:rsidP="00E859E3">
    <w:pPr>
      <w:pStyle w:val="Piedepgina"/>
      <w:rPr>
        <w:szCs w:val="16"/>
        <w:lang w:val="es-419"/>
      </w:rPr>
    </w:pPr>
    <w:r w:rsidRPr="00B31F19">
      <w:rPr>
        <w:lang w:val="es-419"/>
      </w:rPr>
      <w:sym w:font="Symbol" w:char="F0E3"/>
    </w:r>
    <w:r>
      <w:rPr>
        <w:lang w:val="es-419"/>
      </w:rP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Pr>
            <w:lang w:val="es-419"/>
          </w:rPr>
          <w:t>2013</w:t>
        </w:r>
      </w:sdtContent>
    </w:sdt>
    <w:r>
      <w:rPr>
        <w:lang w:val="es-419"/>
      </w:rPr>
      <w:t xml:space="preserve"> </w:t>
    </w:r>
    <w:r w:rsidR="008C56ED">
      <w:rPr>
        <w:lang w:val="es-419"/>
      </w:rPr>
      <w:t>–</w:t>
    </w:r>
    <w:r>
      <w:rPr>
        <w:lang w:val="es-419"/>
      </w:rPr>
      <w:t xml:space="preserve"> </w:t>
    </w:r>
    <w:r w:rsidR="008C56ED" w:rsidRPr="008C56ED">
      <w:rPr>
        <w:lang w:val="fr-FR"/>
      </w:rPr>
      <w:t xml:space="preserve">2021 </w:t>
    </w:r>
    <w:r>
      <w:rPr>
        <w:lang w:val="es-419"/>
      </w:rPr>
      <w:t xml:space="preserve">Cisco y/o sus filiales. Todos los derechos reservados. Información pública de Cisco </w:t>
    </w:r>
    <w:r>
      <w:rPr>
        <w:lang w:val="es-419"/>
      </w:rPr>
      <w:tab/>
      <w:t xml:space="preserve">Página </w:t>
    </w:r>
    <w:r w:rsidRPr="0090659A">
      <w:rPr>
        <w:b/>
        <w:szCs w:val="16"/>
        <w:lang w:val="es-419"/>
      </w:rPr>
      <w:fldChar w:fldCharType="begin"/>
    </w:r>
    <w:r w:rsidRPr="0090659A">
      <w:rPr>
        <w:b/>
        <w:szCs w:val="16"/>
        <w:lang w:val="es-419"/>
      </w:rPr>
      <w:instrText xml:space="preserve"> PAGE </w:instrText>
    </w:r>
    <w:r w:rsidRPr="0090659A">
      <w:rPr>
        <w:b/>
        <w:szCs w:val="16"/>
        <w:lang w:val="es-419"/>
      </w:rPr>
      <w:fldChar w:fldCharType="separate"/>
    </w:r>
    <w:r>
      <w:rPr>
        <w:b/>
        <w:szCs w:val="16"/>
        <w:lang w:val="es-419"/>
      </w:rPr>
      <w:t>1</w:t>
    </w:r>
    <w:r w:rsidRPr="0090659A">
      <w:rPr>
        <w:b/>
        <w:szCs w:val="16"/>
        <w:lang w:val="es-419"/>
      </w:rPr>
      <w:fldChar w:fldCharType="end"/>
    </w:r>
    <w:r>
      <w:rPr>
        <w:lang w:val="es-419"/>
      </w:rPr>
      <w:t xml:space="preserve"> de </w:t>
    </w:r>
    <w:r w:rsidRPr="0090659A">
      <w:rPr>
        <w:b/>
        <w:szCs w:val="16"/>
        <w:lang w:val="es-419"/>
      </w:rPr>
      <w:fldChar w:fldCharType="begin"/>
    </w:r>
    <w:r w:rsidRPr="0090659A">
      <w:rPr>
        <w:b/>
        <w:szCs w:val="16"/>
        <w:lang w:val="es-419"/>
      </w:rPr>
      <w:instrText xml:space="preserve"> NUMPAGES  </w:instrText>
    </w:r>
    <w:r w:rsidRPr="0090659A">
      <w:rPr>
        <w:b/>
        <w:szCs w:val="16"/>
        <w:lang w:val="es-419"/>
      </w:rPr>
      <w:fldChar w:fldCharType="separate"/>
    </w:r>
    <w:r>
      <w:rPr>
        <w:b/>
        <w:szCs w:val="16"/>
        <w:lang w:val="es-419"/>
      </w:rPr>
      <w:t>44</w:t>
    </w:r>
    <w:r w:rsidRPr="0090659A">
      <w:rPr>
        <w:b/>
        <w:szCs w:val="16"/>
        <w:lang w:val="es-419"/>
      </w:rPr>
      <w:fldChar w:fldCharType="end"/>
    </w:r>
    <w:r>
      <w:rPr>
        <w:lang w:val="es-419"/>
      </w:rPr>
      <w:tab/>
    </w:r>
    <w:r w:rsidRPr="0046747B">
      <w:rPr>
        <w:color w:val="00B0F0"/>
        <w:lang w:val="es-419"/>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4A34F" w14:textId="77777777" w:rsidR="004934A8" w:rsidRDefault="004934A8" w:rsidP="00710659">
      <w:pPr>
        <w:spacing w:after="0" w:line="240" w:lineRule="auto"/>
      </w:pPr>
      <w:r>
        <w:rPr>
          <w:lang w:val="es-419"/>
        </w:rPr>
        <w:separator/>
      </w:r>
    </w:p>
    <w:p w14:paraId="0BF9FAE0" w14:textId="77777777" w:rsidR="004934A8" w:rsidRDefault="004934A8"/>
  </w:footnote>
  <w:footnote w:type="continuationSeparator" w:id="0">
    <w:p w14:paraId="51E8F204" w14:textId="77777777" w:rsidR="004934A8" w:rsidRDefault="004934A8" w:rsidP="00710659">
      <w:pPr>
        <w:spacing w:after="0" w:line="240" w:lineRule="auto"/>
      </w:pPr>
      <w:r>
        <w:rPr>
          <w:lang w:val="es-419"/>
        </w:rPr>
        <w:continuationSeparator/>
      </w:r>
    </w:p>
    <w:p w14:paraId="7099659B" w14:textId="77777777" w:rsidR="004934A8" w:rsidRDefault="004934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ADF51" w14:textId="77777777" w:rsidR="008C56ED" w:rsidRDefault="008C56E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MX"/>
      </w:rPr>
      <w:alias w:val="Título"/>
      <w:tag w:val=""/>
      <w:id w:val="-1711953976"/>
      <w:placeholder>
        <w:docPart w:val="274321FEBCE24C8DB8861260A1F55D84"/>
      </w:placeholder>
      <w:dataBinding w:prefixMappings="xmlns:ns0='http://purl.org/dc/elements/1.1/' xmlns:ns1='http://schemas.openxmlformats.org/package/2006/metadata/core-properties' " w:xpath="/ns1:coreProperties[1]/ns0:title[1]" w:storeItemID="{6C3C8BC8-F283-45AE-878A-BAB7291924A1}"/>
      <w:text/>
    </w:sdtPr>
    <w:sdtContent>
      <w:p w14:paraId="7FB7ED19" w14:textId="704E55EB" w:rsidR="00CD38D5" w:rsidRPr="001815F6" w:rsidRDefault="00CD38D5" w:rsidP="008402F2">
        <w:pPr>
          <w:pStyle w:val="PageHead"/>
          <w:rPr>
            <w:lang w:val="es-MX"/>
          </w:rPr>
        </w:pPr>
        <w:r w:rsidRPr="001815F6">
          <w:rPr>
            <w:lang w:val="es-MX"/>
          </w:rPr>
          <w:t>Packet Tracer - Use Ping y Traceroute para probar la conectividad de red - Modo Físico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FBBC" w14:textId="77777777" w:rsidR="00CD38D5" w:rsidRDefault="00CD38D5" w:rsidP="006C3FCF">
    <w:pPr>
      <w:ind w:left="-288"/>
    </w:pPr>
    <w:r>
      <w:rPr>
        <w:noProof/>
        <w:lang w:val="es-419"/>
      </w:rPr>
      <w:drawing>
        <wp:inline distT="0" distB="0" distL="0" distR="0" wp14:anchorId="11880917" wp14:editId="2AD16FA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A34D2E"/>
    <w:multiLevelType w:val="hybridMultilevel"/>
    <w:tmpl w:val="64A2076A"/>
    <w:lvl w:ilvl="0" w:tplc="A4E09CA0">
      <w:start w:val="1"/>
      <w:numFmt w:val="decimal"/>
      <w:lvlText w:val="Parte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Ttulo1"/>
      <w:suff w:val="nothing"/>
      <w:lvlText w:val=""/>
      <w:lvlJc w:val="left"/>
      <w:pPr>
        <w:ind w:left="360" w:hanging="360"/>
      </w:pPr>
      <w:rPr>
        <w:rFonts w:hint="default"/>
      </w:rPr>
    </w:lvl>
    <w:lvl w:ilvl="1">
      <w:start w:val="1"/>
      <w:numFmt w:val="decimal"/>
      <w:pStyle w:val="Ttulo2"/>
      <w:suff w:val="space"/>
      <w:lvlText w:val="Part %2:"/>
      <w:lvlJc w:val="left"/>
      <w:pPr>
        <w:ind w:left="0" w:firstLine="0"/>
      </w:pPr>
      <w:rPr>
        <w:rFonts w:hint="default"/>
      </w:rPr>
    </w:lvl>
    <w:lvl w:ilvl="2">
      <w:start w:val="1"/>
      <w:numFmt w:val="decimal"/>
      <w:pStyle w:val="Ttulo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5C84281"/>
    <w:multiLevelType w:val="multilevel"/>
    <w:tmpl w:val="CE90E1E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01231938">
    <w:abstractNumId w:val="11"/>
  </w:num>
  <w:num w:numId="2" w16cid:durableId="1699506667">
    <w:abstractNumId w:val="6"/>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20582548">
    <w:abstractNumId w:val="4"/>
  </w:num>
  <w:num w:numId="4" w16cid:durableId="163514219">
    <w:abstractNumId w:val="6"/>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38484914">
    <w:abstractNumId w:val="6"/>
  </w:num>
  <w:num w:numId="6" w16cid:durableId="1450509807">
    <w:abstractNumId w:val="0"/>
  </w:num>
  <w:num w:numId="7" w16cid:durableId="1340934212">
    <w:abstractNumId w:val="2"/>
  </w:num>
  <w:num w:numId="8" w16cid:durableId="7147279">
    <w:abstractNumId w:val="7"/>
    <w:lvlOverride w:ilvl="0">
      <w:lvl w:ilvl="0">
        <w:start w:val="1"/>
        <w:numFmt w:val="decimal"/>
        <w:lvlText w:val="Parte %1:"/>
        <w:lvlJc w:val="left"/>
        <w:pPr>
          <w:tabs>
            <w:tab w:val="num" w:pos="1152"/>
          </w:tabs>
          <w:ind w:left="1152" w:hanging="792"/>
        </w:pPr>
        <w:rPr>
          <w:rFonts w:hint="default"/>
        </w:rPr>
      </w:lvl>
    </w:lvlOverride>
  </w:num>
  <w:num w:numId="9" w16cid:durableId="17313483">
    <w:abstractNumId w:val="6"/>
    <w:lvlOverride w:ilvl="0">
      <w:lvl w:ilvl="0">
        <w:start w:val="1"/>
        <w:numFmt w:val="none"/>
        <w:pStyle w:val="Ttulo1"/>
        <w:suff w:val="nothing"/>
        <w:lvlText w:val=""/>
        <w:lvlJc w:val="left"/>
        <w:pPr>
          <w:ind w:left="0" w:firstLine="0"/>
        </w:pPr>
        <w:rPr>
          <w:rFonts w:hint="default"/>
        </w:rPr>
      </w:lvl>
    </w:lvlOverride>
    <w:lvlOverride w:ilvl="1">
      <w:lvl w:ilvl="1">
        <w:start w:val="1"/>
        <w:numFmt w:val="decimal"/>
        <w:pStyle w:val="Ttulo2"/>
        <w:suff w:val="space"/>
        <w:lvlText w:val="Parte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195271256">
    <w:abstractNumId w:val="14"/>
    <w:lvlOverride w:ilvl="0">
      <w:lvl w:ilvl="0">
        <w:numFmt w:val="decimal"/>
        <w:lvlText w:val=""/>
        <w:lvlJc w:val="left"/>
      </w:lvl>
    </w:lvlOverride>
    <w:lvlOverride w:ilvl="1">
      <w:lvl w:ilvl="1">
        <w:start w:val="1"/>
        <w:numFmt w:val="decimal"/>
        <w:lvlText w:val="Paso %2:"/>
        <w:lvlJc w:val="left"/>
        <w:pPr>
          <w:tabs>
            <w:tab w:val="num" w:pos="936"/>
          </w:tabs>
          <w:ind w:left="936" w:hanging="936"/>
        </w:pPr>
        <w:rPr>
          <w:rFonts w:hint="default"/>
        </w:rPr>
      </w:lvl>
    </w:lvlOverride>
  </w:num>
  <w:num w:numId="11" w16cid:durableId="654143496">
    <w:abstractNumId w:val="9"/>
  </w:num>
  <w:num w:numId="12" w16cid:durableId="1884367494">
    <w:abstractNumId w:val="1"/>
  </w:num>
  <w:num w:numId="13" w16cid:durableId="722413537">
    <w:abstractNumId w:val="10"/>
  </w:num>
  <w:num w:numId="14" w16cid:durableId="1665933726">
    <w:abstractNumId w:val="14"/>
    <w:lvlOverride w:ilvl="0">
      <w:lvl w:ilvl="0">
        <w:start w:val="1"/>
        <w:numFmt w:val="decimal"/>
        <w:lvlText w:val="Parte %1:"/>
        <w:lvlJc w:val="left"/>
        <w:pPr>
          <w:tabs>
            <w:tab w:val="num" w:pos="1080"/>
          </w:tabs>
          <w:ind w:left="1080" w:hanging="1080"/>
        </w:pPr>
        <w:rPr>
          <w:rFonts w:hint="default"/>
        </w:rPr>
      </w:lvl>
    </w:lvlOverride>
  </w:num>
  <w:num w:numId="15" w16cid:durableId="686448444">
    <w:abstractNumId w:val="14"/>
  </w:num>
  <w:num w:numId="16" w16cid:durableId="5054867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0170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4102081">
    <w:abstractNumId w:val="12"/>
  </w:num>
  <w:num w:numId="19" w16cid:durableId="6454724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33091391">
    <w:abstractNumId w:val="11"/>
    <w:lvlOverride w:ilvl="0">
      <w:lvl w:ilvl="0">
        <w:start w:val="1"/>
        <w:numFmt w:val="bullet"/>
        <w:pStyle w:val="Bulletlevel1"/>
        <w:lvlText w:val=""/>
        <w:lvlJc w:val="left"/>
        <w:pPr>
          <w:ind w:left="720" w:hanging="360"/>
        </w:pPr>
        <w:rPr>
          <w:rFonts w:ascii="Webdings" w:hAnsi="Webdings" w:hint="default"/>
          <w:sz w:val="12"/>
          <w:szCs w:val="12"/>
        </w:rPr>
      </w:lvl>
    </w:lvlOverride>
  </w:num>
  <w:num w:numId="21" w16cid:durableId="251280045">
    <w:abstractNumId w:val="1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16cid:durableId="1744987682">
    <w:abstractNumId w:val="1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16cid:durableId="918293765">
    <w:abstractNumId w:val="13"/>
  </w:num>
  <w:num w:numId="24" w16cid:durableId="1146707518">
    <w:abstractNumId w:val="13"/>
  </w:num>
  <w:num w:numId="25" w16cid:durableId="240258314">
    <w:abstractNumId w:val="5"/>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16cid:durableId="289675168">
    <w:abstractNumId w:val="5"/>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7" w16cid:durableId="206065026">
    <w:abstractNumId w:val="5"/>
  </w:num>
  <w:num w:numId="28" w16cid:durableId="1781102260">
    <w:abstractNumId w:val="5"/>
  </w:num>
  <w:num w:numId="29" w16cid:durableId="1020550560">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30" w16cid:durableId="1472165791">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16cid:durableId="1479960618">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suff w:val="space"/>
        <w:lvlText w:val="Paso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16cid:durableId="907619952">
    <w:abstractNumId w:val="3"/>
  </w:num>
  <w:num w:numId="33" w16cid:durableId="646787866">
    <w:abstractNumId w:val="3"/>
  </w:num>
  <w:num w:numId="34" w16cid:durableId="1526862562">
    <w:abstractNumId w:val="8"/>
  </w:num>
  <w:num w:numId="35" w16cid:durableId="1792047046">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6" w16cid:durableId="461460630">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7" w16cid:durableId="2079937460">
    <w:abstractNumId w:val="7"/>
    <w:lvlOverride w:ilvl="0">
      <w:lvl w:ilvl="0">
        <w:start w:val="1"/>
        <w:numFmt w:val="decimal"/>
        <w:lvlText w:val="Part %1:"/>
        <w:lvlJc w:val="left"/>
        <w:pPr>
          <w:tabs>
            <w:tab w:val="num" w:pos="1152"/>
          </w:tabs>
          <w:ind w:left="1152" w:hanging="792"/>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0NTA2NzEzNzM3NzZW0lEKTi0uzszPAykwqgUAbnb67CwAAAA="/>
  </w:docVars>
  <w:rsids>
    <w:rsidRoot w:val="007816BA"/>
    <w:rsid w:val="0000051D"/>
    <w:rsid w:val="00001BDF"/>
    <w:rsid w:val="0000380F"/>
    <w:rsid w:val="00004175"/>
    <w:rsid w:val="000059C9"/>
    <w:rsid w:val="00012C22"/>
    <w:rsid w:val="00013027"/>
    <w:rsid w:val="000150DC"/>
    <w:rsid w:val="000160F7"/>
    <w:rsid w:val="00016D5B"/>
    <w:rsid w:val="00016F30"/>
    <w:rsid w:val="0002047C"/>
    <w:rsid w:val="00020DF7"/>
    <w:rsid w:val="00021B9A"/>
    <w:rsid w:val="000242D6"/>
    <w:rsid w:val="00024EE5"/>
    <w:rsid w:val="0002739A"/>
    <w:rsid w:val="00040425"/>
    <w:rsid w:val="0004163D"/>
    <w:rsid w:val="00041AF6"/>
    <w:rsid w:val="00044E62"/>
    <w:rsid w:val="00046425"/>
    <w:rsid w:val="000503BF"/>
    <w:rsid w:val="00050BA4"/>
    <w:rsid w:val="0005141D"/>
    <w:rsid w:val="00051738"/>
    <w:rsid w:val="0005242B"/>
    <w:rsid w:val="00052548"/>
    <w:rsid w:val="00056A31"/>
    <w:rsid w:val="00060696"/>
    <w:rsid w:val="00062D89"/>
    <w:rsid w:val="00063BAE"/>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2E8"/>
    <w:rsid w:val="000B7DE5"/>
    <w:rsid w:val="000C12FD"/>
    <w:rsid w:val="000C1737"/>
    <w:rsid w:val="000C2118"/>
    <w:rsid w:val="000C6425"/>
    <w:rsid w:val="000C6E6E"/>
    <w:rsid w:val="000C7B7D"/>
    <w:rsid w:val="000D3307"/>
    <w:rsid w:val="000D55B4"/>
    <w:rsid w:val="000D69D1"/>
    <w:rsid w:val="000E26AB"/>
    <w:rsid w:val="000E65F0"/>
    <w:rsid w:val="000E742A"/>
    <w:rsid w:val="000F0728"/>
    <w:rsid w:val="000F072C"/>
    <w:rsid w:val="000F2074"/>
    <w:rsid w:val="000F31D7"/>
    <w:rsid w:val="000F6743"/>
    <w:rsid w:val="001006C2"/>
    <w:rsid w:val="00101BE8"/>
    <w:rsid w:val="00103401"/>
    <w:rsid w:val="00103A44"/>
    <w:rsid w:val="00103D36"/>
    <w:rsid w:val="0010436E"/>
    <w:rsid w:val="00105BC3"/>
    <w:rsid w:val="00107B2B"/>
    <w:rsid w:val="00112AC5"/>
    <w:rsid w:val="001133DD"/>
    <w:rsid w:val="001167BD"/>
    <w:rsid w:val="00117AD8"/>
    <w:rsid w:val="00120CBE"/>
    <w:rsid w:val="00121BAE"/>
    <w:rsid w:val="00125806"/>
    <w:rsid w:val="001261C4"/>
    <w:rsid w:val="00130A20"/>
    <w:rsid w:val="001314FB"/>
    <w:rsid w:val="001366EC"/>
    <w:rsid w:val="0014219C"/>
    <w:rsid w:val="001425ED"/>
    <w:rsid w:val="00142777"/>
    <w:rsid w:val="00143450"/>
    <w:rsid w:val="00144997"/>
    <w:rsid w:val="001523C0"/>
    <w:rsid w:val="001535FE"/>
    <w:rsid w:val="00154E3A"/>
    <w:rsid w:val="00155352"/>
    <w:rsid w:val="00157902"/>
    <w:rsid w:val="00162105"/>
    <w:rsid w:val="00162256"/>
    <w:rsid w:val="00162EEA"/>
    <w:rsid w:val="00163164"/>
    <w:rsid w:val="00165FD5"/>
    <w:rsid w:val="00166253"/>
    <w:rsid w:val="001704B7"/>
    <w:rsid w:val="001708A6"/>
    <w:rsid w:val="001710C0"/>
    <w:rsid w:val="00172AFB"/>
    <w:rsid w:val="001734F8"/>
    <w:rsid w:val="00173D46"/>
    <w:rsid w:val="00173E2B"/>
    <w:rsid w:val="001772B8"/>
    <w:rsid w:val="001773CE"/>
    <w:rsid w:val="00180FBF"/>
    <w:rsid w:val="001813C3"/>
    <w:rsid w:val="001815F6"/>
    <w:rsid w:val="00181EC0"/>
    <w:rsid w:val="00182CF4"/>
    <w:rsid w:val="001855C5"/>
    <w:rsid w:val="00186CE1"/>
    <w:rsid w:val="00191F00"/>
    <w:rsid w:val="00192F12"/>
    <w:rsid w:val="00193F14"/>
    <w:rsid w:val="00196CBC"/>
    <w:rsid w:val="0019753E"/>
    <w:rsid w:val="00197614"/>
    <w:rsid w:val="001976DA"/>
    <w:rsid w:val="001A0312"/>
    <w:rsid w:val="001A15DA"/>
    <w:rsid w:val="001A2694"/>
    <w:rsid w:val="001A3CC7"/>
    <w:rsid w:val="001A67A4"/>
    <w:rsid w:val="001A69AC"/>
    <w:rsid w:val="001B67D8"/>
    <w:rsid w:val="001B6F95"/>
    <w:rsid w:val="001C05A1"/>
    <w:rsid w:val="001C0F24"/>
    <w:rsid w:val="001C0F36"/>
    <w:rsid w:val="001C1D9E"/>
    <w:rsid w:val="001C5998"/>
    <w:rsid w:val="001C7C3B"/>
    <w:rsid w:val="001D2C94"/>
    <w:rsid w:val="001D5B6F"/>
    <w:rsid w:val="001E0AB8"/>
    <w:rsid w:val="001E2154"/>
    <w:rsid w:val="001E28EB"/>
    <w:rsid w:val="001E38E0"/>
    <w:rsid w:val="001E4E72"/>
    <w:rsid w:val="001E62B3"/>
    <w:rsid w:val="001E6424"/>
    <w:rsid w:val="001F0171"/>
    <w:rsid w:val="001F0D77"/>
    <w:rsid w:val="001F32B1"/>
    <w:rsid w:val="001F643A"/>
    <w:rsid w:val="001F7DD8"/>
    <w:rsid w:val="00201928"/>
    <w:rsid w:val="00203E26"/>
    <w:rsid w:val="0020449C"/>
    <w:rsid w:val="002054B4"/>
    <w:rsid w:val="002113B8"/>
    <w:rsid w:val="00213B08"/>
    <w:rsid w:val="00214235"/>
    <w:rsid w:val="00215665"/>
    <w:rsid w:val="002163BB"/>
    <w:rsid w:val="00216A00"/>
    <w:rsid w:val="0021792C"/>
    <w:rsid w:val="00223533"/>
    <w:rsid w:val="002240AB"/>
    <w:rsid w:val="00225E37"/>
    <w:rsid w:val="00231DCA"/>
    <w:rsid w:val="002349CD"/>
    <w:rsid w:val="00235792"/>
    <w:rsid w:val="00242E3A"/>
    <w:rsid w:val="00246492"/>
    <w:rsid w:val="002472F9"/>
    <w:rsid w:val="002506CF"/>
    <w:rsid w:val="0025107F"/>
    <w:rsid w:val="00260CD4"/>
    <w:rsid w:val="002639D8"/>
    <w:rsid w:val="00264060"/>
    <w:rsid w:val="00265816"/>
    <w:rsid w:val="00265F77"/>
    <w:rsid w:val="00266C83"/>
    <w:rsid w:val="00267E79"/>
    <w:rsid w:val="00270FCC"/>
    <w:rsid w:val="002768DC"/>
    <w:rsid w:val="0028370E"/>
    <w:rsid w:val="00294C8F"/>
    <w:rsid w:val="002A0B2E"/>
    <w:rsid w:val="002A0DC1"/>
    <w:rsid w:val="002A44F6"/>
    <w:rsid w:val="002A6C56"/>
    <w:rsid w:val="002B2255"/>
    <w:rsid w:val="002B2EA7"/>
    <w:rsid w:val="002C04C4"/>
    <w:rsid w:val="002C090C"/>
    <w:rsid w:val="002C1243"/>
    <w:rsid w:val="002C1815"/>
    <w:rsid w:val="002C308D"/>
    <w:rsid w:val="002C3F55"/>
    <w:rsid w:val="002C475E"/>
    <w:rsid w:val="002C6AD6"/>
    <w:rsid w:val="002D6C2A"/>
    <w:rsid w:val="002D7A86"/>
    <w:rsid w:val="002E0899"/>
    <w:rsid w:val="002E13CF"/>
    <w:rsid w:val="002F45FF"/>
    <w:rsid w:val="002F4757"/>
    <w:rsid w:val="002F66D3"/>
    <w:rsid w:val="002F6D17"/>
    <w:rsid w:val="00302887"/>
    <w:rsid w:val="00304399"/>
    <w:rsid w:val="003056EB"/>
    <w:rsid w:val="003071FF"/>
    <w:rsid w:val="00310652"/>
    <w:rsid w:val="00311065"/>
    <w:rsid w:val="0031371D"/>
    <w:rsid w:val="0031789F"/>
    <w:rsid w:val="00320788"/>
    <w:rsid w:val="003226AD"/>
    <w:rsid w:val="003233A3"/>
    <w:rsid w:val="00331932"/>
    <w:rsid w:val="00332AF8"/>
    <w:rsid w:val="00334C33"/>
    <w:rsid w:val="00336E58"/>
    <w:rsid w:val="003375CB"/>
    <w:rsid w:val="0034218C"/>
    <w:rsid w:val="0034455D"/>
    <w:rsid w:val="0034604B"/>
    <w:rsid w:val="00346D17"/>
    <w:rsid w:val="00347972"/>
    <w:rsid w:val="0035469B"/>
    <w:rsid w:val="003559CC"/>
    <w:rsid w:val="00355D4B"/>
    <w:rsid w:val="003569D7"/>
    <w:rsid w:val="003571EA"/>
    <w:rsid w:val="003608AC"/>
    <w:rsid w:val="00363A23"/>
    <w:rsid w:val="00363EA4"/>
    <w:rsid w:val="0036440C"/>
    <w:rsid w:val="0036465A"/>
    <w:rsid w:val="00370BE5"/>
    <w:rsid w:val="00371D5C"/>
    <w:rsid w:val="003834E9"/>
    <w:rsid w:val="00390C38"/>
    <w:rsid w:val="00390CCC"/>
    <w:rsid w:val="00392748"/>
    <w:rsid w:val="00392C65"/>
    <w:rsid w:val="00392ED5"/>
    <w:rsid w:val="003A19DC"/>
    <w:rsid w:val="003A1B45"/>
    <w:rsid w:val="003A220C"/>
    <w:rsid w:val="003A4FAC"/>
    <w:rsid w:val="003A5DE2"/>
    <w:rsid w:val="003B256A"/>
    <w:rsid w:val="003B46FC"/>
    <w:rsid w:val="003B5767"/>
    <w:rsid w:val="003B7605"/>
    <w:rsid w:val="003C08AA"/>
    <w:rsid w:val="003C1270"/>
    <w:rsid w:val="003C2104"/>
    <w:rsid w:val="003C2A7B"/>
    <w:rsid w:val="003C49EF"/>
    <w:rsid w:val="003C6BCA"/>
    <w:rsid w:val="003C7902"/>
    <w:rsid w:val="003D0BFF"/>
    <w:rsid w:val="003D1FBB"/>
    <w:rsid w:val="003D6EF1"/>
    <w:rsid w:val="003E3DA4"/>
    <w:rsid w:val="003E5BE5"/>
    <w:rsid w:val="003F18D1"/>
    <w:rsid w:val="003F20EC"/>
    <w:rsid w:val="003F3829"/>
    <w:rsid w:val="003F40FF"/>
    <w:rsid w:val="003F4247"/>
    <w:rsid w:val="003F4F0E"/>
    <w:rsid w:val="003F6096"/>
    <w:rsid w:val="003F6E06"/>
    <w:rsid w:val="00403C7A"/>
    <w:rsid w:val="004057A6"/>
    <w:rsid w:val="00406554"/>
    <w:rsid w:val="00407755"/>
    <w:rsid w:val="0041293B"/>
    <w:rsid w:val="004131B0"/>
    <w:rsid w:val="00416C42"/>
    <w:rsid w:val="00422476"/>
    <w:rsid w:val="00422734"/>
    <w:rsid w:val="0042385C"/>
    <w:rsid w:val="00426FA5"/>
    <w:rsid w:val="00431654"/>
    <w:rsid w:val="00434926"/>
    <w:rsid w:val="00443ACE"/>
    <w:rsid w:val="00444217"/>
    <w:rsid w:val="004470E9"/>
    <w:rsid w:val="004478F4"/>
    <w:rsid w:val="00450F7A"/>
    <w:rsid w:val="00452C6D"/>
    <w:rsid w:val="0045585A"/>
    <w:rsid w:val="00455C9B"/>
    <w:rsid w:val="00455E0B"/>
    <w:rsid w:val="0045646F"/>
    <w:rsid w:val="0045724D"/>
    <w:rsid w:val="00457934"/>
    <w:rsid w:val="00460E2E"/>
    <w:rsid w:val="00462B9F"/>
    <w:rsid w:val="004659EE"/>
    <w:rsid w:val="0047005E"/>
    <w:rsid w:val="0047236E"/>
    <w:rsid w:val="00473E34"/>
    <w:rsid w:val="00476BA9"/>
    <w:rsid w:val="00481650"/>
    <w:rsid w:val="0049015A"/>
    <w:rsid w:val="004934A8"/>
    <w:rsid w:val="004936C2"/>
    <w:rsid w:val="0049379C"/>
    <w:rsid w:val="004953C6"/>
    <w:rsid w:val="00495A24"/>
    <w:rsid w:val="004A1CA0"/>
    <w:rsid w:val="004A22E9"/>
    <w:rsid w:val="004A2CFA"/>
    <w:rsid w:val="004A460E"/>
    <w:rsid w:val="004A4ACD"/>
    <w:rsid w:val="004A506C"/>
    <w:rsid w:val="004A5BC5"/>
    <w:rsid w:val="004B023D"/>
    <w:rsid w:val="004C0909"/>
    <w:rsid w:val="004C0BD4"/>
    <w:rsid w:val="004C3F97"/>
    <w:rsid w:val="004C5868"/>
    <w:rsid w:val="004D01F2"/>
    <w:rsid w:val="004D2CED"/>
    <w:rsid w:val="004D3339"/>
    <w:rsid w:val="004D353F"/>
    <w:rsid w:val="004D36D7"/>
    <w:rsid w:val="004D3FCC"/>
    <w:rsid w:val="004D682B"/>
    <w:rsid w:val="004E0EB5"/>
    <w:rsid w:val="004E6152"/>
    <w:rsid w:val="004E703C"/>
    <w:rsid w:val="004F024D"/>
    <w:rsid w:val="004F344A"/>
    <w:rsid w:val="004F4EC3"/>
    <w:rsid w:val="004F5110"/>
    <w:rsid w:val="00504ED4"/>
    <w:rsid w:val="0050681F"/>
    <w:rsid w:val="00510639"/>
    <w:rsid w:val="00511381"/>
    <w:rsid w:val="00511791"/>
    <w:rsid w:val="005139BE"/>
    <w:rsid w:val="005159CF"/>
    <w:rsid w:val="00515E1C"/>
    <w:rsid w:val="00516142"/>
    <w:rsid w:val="0051681C"/>
    <w:rsid w:val="00517BBE"/>
    <w:rsid w:val="00520027"/>
    <w:rsid w:val="0052093C"/>
    <w:rsid w:val="00521B31"/>
    <w:rsid w:val="00522469"/>
    <w:rsid w:val="0052400A"/>
    <w:rsid w:val="00536277"/>
    <w:rsid w:val="00536F43"/>
    <w:rsid w:val="00540773"/>
    <w:rsid w:val="00546489"/>
    <w:rsid w:val="005510BA"/>
    <w:rsid w:val="005529F3"/>
    <w:rsid w:val="005538C8"/>
    <w:rsid w:val="00554B4E"/>
    <w:rsid w:val="00556C02"/>
    <w:rsid w:val="005574EA"/>
    <w:rsid w:val="00561BB2"/>
    <w:rsid w:val="00563249"/>
    <w:rsid w:val="00570A65"/>
    <w:rsid w:val="00571C14"/>
    <w:rsid w:val="005738A7"/>
    <w:rsid w:val="005762B1"/>
    <w:rsid w:val="00580456"/>
    <w:rsid w:val="00580E73"/>
    <w:rsid w:val="00592329"/>
    <w:rsid w:val="00593386"/>
    <w:rsid w:val="00596998"/>
    <w:rsid w:val="0059790F"/>
    <w:rsid w:val="005A3BC3"/>
    <w:rsid w:val="005A6E62"/>
    <w:rsid w:val="005B2FB3"/>
    <w:rsid w:val="005C1B97"/>
    <w:rsid w:val="005C6DE5"/>
    <w:rsid w:val="005D2B29"/>
    <w:rsid w:val="005D354A"/>
    <w:rsid w:val="005D3E53"/>
    <w:rsid w:val="005D506C"/>
    <w:rsid w:val="005E09E4"/>
    <w:rsid w:val="005E3235"/>
    <w:rsid w:val="005E3B85"/>
    <w:rsid w:val="005E4176"/>
    <w:rsid w:val="005E4876"/>
    <w:rsid w:val="005E65B5"/>
    <w:rsid w:val="005F0301"/>
    <w:rsid w:val="005F3AE9"/>
    <w:rsid w:val="005F644D"/>
    <w:rsid w:val="006007BB"/>
    <w:rsid w:val="00601DC0"/>
    <w:rsid w:val="006034CB"/>
    <w:rsid w:val="00603503"/>
    <w:rsid w:val="00603C52"/>
    <w:rsid w:val="00607A7C"/>
    <w:rsid w:val="00612190"/>
    <w:rsid w:val="00612EE2"/>
    <w:rsid w:val="006131CE"/>
    <w:rsid w:val="0061336B"/>
    <w:rsid w:val="00613663"/>
    <w:rsid w:val="006140A4"/>
    <w:rsid w:val="006167BC"/>
    <w:rsid w:val="00617CA6"/>
    <w:rsid w:val="00617D6E"/>
    <w:rsid w:val="00620ED5"/>
    <w:rsid w:val="00622D61"/>
    <w:rsid w:val="00624198"/>
    <w:rsid w:val="0062559A"/>
    <w:rsid w:val="00632A9B"/>
    <w:rsid w:val="00636348"/>
    <w:rsid w:val="00636C28"/>
    <w:rsid w:val="0063736B"/>
    <w:rsid w:val="006428E5"/>
    <w:rsid w:val="00644958"/>
    <w:rsid w:val="0064756D"/>
    <w:rsid w:val="006513FB"/>
    <w:rsid w:val="00656EEF"/>
    <w:rsid w:val="006576AF"/>
    <w:rsid w:val="00666B4E"/>
    <w:rsid w:val="00672919"/>
    <w:rsid w:val="00677544"/>
    <w:rsid w:val="00677B9B"/>
    <w:rsid w:val="00681687"/>
    <w:rsid w:val="00684D11"/>
    <w:rsid w:val="00686295"/>
    <w:rsid w:val="00686587"/>
    <w:rsid w:val="006904CF"/>
    <w:rsid w:val="00695EE2"/>
    <w:rsid w:val="0069660B"/>
    <w:rsid w:val="006A07C6"/>
    <w:rsid w:val="006A1B33"/>
    <w:rsid w:val="006A3196"/>
    <w:rsid w:val="006A48F1"/>
    <w:rsid w:val="006A71A3"/>
    <w:rsid w:val="006B03F2"/>
    <w:rsid w:val="006B14C1"/>
    <w:rsid w:val="006B1639"/>
    <w:rsid w:val="006B23BB"/>
    <w:rsid w:val="006B3044"/>
    <w:rsid w:val="006B5CA7"/>
    <w:rsid w:val="006B5E89"/>
    <w:rsid w:val="006B707C"/>
    <w:rsid w:val="006C19B2"/>
    <w:rsid w:val="006C30A0"/>
    <w:rsid w:val="006C35FF"/>
    <w:rsid w:val="006C3FCF"/>
    <w:rsid w:val="006C56C0"/>
    <w:rsid w:val="006C57F2"/>
    <w:rsid w:val="006C5949"/>
    <w:rsid w:val="006C6832"/>
    <w:rsid w:val="006D1370"/>
    <w:rsid w:val="006D2C28"/>
    <w:rsid w:val="006D3599"/>
    <w:rsid w:val="006D3FC1"/>
    <w:rsid w:val="006D7590"/>
    <w:rsid w:val="006D76F9"/>
    <w:rsid w:val="006E0D4E"/>
    <w:rsid w:val="006E1724"/>
    <w:rsid w:val="006E372B"/>
    <w:rsid w:val="006E5FE9"/>
    <w:rsid w:val="006E6581"/>
    <w:rsid w:val="006E71DF"/>
    <w:rsid w:val="006F0E06"/>
    <w:rsid w:val="006F1616"/>
    <w:rsid w:val="006F1CC4"/>
    <w:rsid w:val="006F2A86"/>
    <w:rsid w:val="006F3163"/>
    <w:rsid w:val="0070192D"/>
    <w:rsid w:val="00705D94"/>
    <w:rsid w:val="00705FEC"/>
    <w:rsid w:val="00707B20"/>
    <w:rsid w:val="00710659"/>
    <w:rsid w:val="0071147A"/>
    <w:rsid w:val="0071185D"/>
    <w:rsid w:val="0071215C"/>
    <w:rsid w:val="0072178C"/>
    <w:rsid w:val="00721E01"/>
    <w:rsid w:val="007222AD"/>
    <w:rsid w:val="007267CF"/>
    <w:rsid w:val="0073050D"/>
    <w:rsid w:val="00731F3F"/>
    <w:rsid w:val="007323CF"/>
    <w:rsid w:val="0073355C"/>
    <w:rsid w:val="00733BAB"/>
    <w:rsid w:val="0073604C"/>
    <w:rsid w:val="00737519"/>
    <w:rsid w:val="007414F4"/>
    <w:rsid w:val="00743561"/>
    <w:rsid w:val="007436BF"/>
    <w:rsid w:val="00743E96"/>
    <w:rsid w:val="007443E9"/>
    <w:rsid w:val="00745177"/>
    <w:rsid w:val="00745DCE"/>
    <w:rsid w:val="00753D89"/>
    <w:rsid w:val="00753DDA"/>
    <w:rsid w:val="00754A6E"/>
    <w:rsid w:val="007550F9"/>
    <w:rsid w:val="007553D8"/>
    <w:rsid w:val="00755C9B"/>
    <w:rsid w:val="0075619C"/>
    <w:rsid w:val="007601DE"/>
    <w:rsid w:val="00760FE4"/>
    <w:rsid w:val="007619A7"/>
    <w:rsid w:val="007636C2"/>
    <w:rsid w:val="00763D8B"/>
    <w:rsid w:val="00764965"/>
    <w:rsid w:val="007657F6"/>
    <w:rsid w:val="00765E47"/>
    <w:rsid w:val="0077125A"/>
    <w:rsid w:val="007726BB"/>
    <w:rsid w:val="007816BA"/>
    <w:rsid w:val="0078405B"/>
    <w:rsid w:val="0078566D"/>
    <w:rsid w:val="00785EBB"/>
    <w:rsid w:val="00786D24"/>
    <w:rsid w:val="00786F58"/>
    <w:rsid w:val="00787CC1"/>
    <w:rsid w:val="00792F4E"/>
    <w:rsid w:val="0079398D"/>
    <w:rsid w:val="00796C25"/>
    <w:rsid w:val="007A287C"/>
    <w:rsid w:val="007A3B2A"/>
    <w:rsid w:val="007A58EE"/>
    <w:rsid w:val="007A5AFB"/>
    <w:rsid w:val="007A6401"/>
    <w:rsid w:val="007B051E"/>
    <w:rsid w:val="007B0C9D"/>
    <w:rsid w:val="007B1448"/>
    <w:rsid w:val="007B3DCF"/>
    <w:rsid w:val="007B5522"/>
    <w:rsid w:val="007B60B4"/>
    <w:rsid w:val="007C0EE0"/>
    <w:rsid w:val="007C1AB5"/>
    <w:rsid w:val="007C1B71"/>
    <w:rsid w:val="007C2FBB"/>
    <w:rsid w:val="007C7164"/>
    <w:rsid w:val="007C7413"/>
    <w:rsid w:val="007D1984"/>
    <w:rsid w:val="007D2AFE"/>
    <w:rsid w:val="007D4497"/>
    <w:rsid w:val="007D71D2"/>
    <w:rsid w:val="007E0A78"/>
    <w:rsid w:val="007E3264"/>
    <w:rsid w:val="007E3FEA"/>
    <w:rsid w:val="007E6402"/>
    <w:rsid w:val="007E7258"/>
    <w:rsid w:val="007F0A0B"/>
    <w:rsid w:val="007F3A60"/>
    <w:rsid w:val="007F3D0B"/>
    <w:rsid w:val="007F4D0D"/>
    <w:rsid w:val="007F53AA"/>
    <w:rsid w:val="007F61C7"/>
    <w:rsid w:val="007F7C94"/>
    <w:rsid w:val="00801428"/>
    <w:rsid w:val="008018BD"/>
    <w:rsid w:val="00802FFA"/>
    <w:rsid w:val="00803058"/>
    <w:rsid w:val="00810E4B"/>
    <w:rsid w:val="00814BAA"/>
    <w:rsid w:val="00816F0C"/>
    <w:rsid w:val="0082211C"/>
    <w:rsid w:val="00824295"/>
    <w:rsid w:val="00827213"/>
    <w:rsid w:val="00827A65"/>
    <w:rsid w:val="00830473"/>
    <w:rsid w:val="008313F3"/>
    <w:rsid w:val="008334A2"/>
    <w:rsid w:val="00835647"/>
    <w:rsid w:val="008402F2"/>
    <w:rsid w:val="00840469"/>
    <w:rsid w:val="008405BB"/>
    <w:rsid w:val="00841B6C"/>
    <w:rsid w:val="0084564F"/>
    <w:rsid w:val="00846494"/>
    <w:rsid w:val="00847B20"/>
    <w:rsid w:val="00850858"/>
    <w:rsid w:val="008509D3"/>
    <w:rsid w:val="00853418"/>
    <w:rsid w:val="00854255"/>
    <w:rsid w:val="00856EBD"/>
    <w:rsid w:val="00857CF6"/>
    <w:rsid w:val="008610ED"/>
    <w:rsid w:val="00861C6A"/>
    <w:rsid w:val="0086229B"/>
    <w:rsid w:val="00865199"/>
    <w:rsid w:val="00867EAF"/>
    <w:rsid w:val="00870763"/>
    <w:rsid w:val="008713EA"/>
    <w:rsid w:val="00873C6B"/>
    <w:rsid w:val="0087430A"/>
    <w:rsid w:val="00874DDB"/>
    <w:rsid w:val="00882B63"/>
    <w:rsid w:val="00883500"/>
    <w:rsid w:val="0088426A"/>
    <w:rsid w:val="008852BA"/>
    <w:rsid w:val="00890108"/>
    <w:rsid w:val="00893877"/>
    <w:rsid w:val="0089532C"/>
    <w:rsid w:val="00896165"/>
    <w:rsid w:val="00896681"/>
    <w:rsid w:val="00897339"/>
    <w:rsid w:val="008A2749"/>
    <w:rsid w:val="008A3A90"/>
    <w:rsid w:val="008A4A3C"/>
    <w:rsid w:val="008B06D4"/>
    <w:rsid w:val="008B4F20"/>
    <w:rsid w:val="008B521B"/>
    <w:rsid w:val="008B6316"/>
    <w:rsid w:val="008B68E7"/>
    <w:rsid w:val="008B752C"/>
    <w:rsid w:val="008B7FFD"/>
    <w:rsid w:val="008C286A"/>
    <w:rsid w:val="008C2920"/>
    <w:rsid w:val="008C4307"/>
    <w:rsid w:val="008C56ED"/>
    <w:rsid w:val="008D23DF"/>
    <w:rsid w:val="008D73BF"/>
    <w:rsid w:val="008D79CC"/>
    <w:rsid w:val="008D7F09"/>
    <w:rsid w:val="008E00D5"/>
    <w:rsid w:val="008E26BC"/>
    <w:rsid w:val="008E2ABC"/>
    <w:rsid w:val="008E5B64"/>
    <w:rsid w:val="008E7DAA"/>
    <w:rsid w:val="008F0094"/>
    <w:rsid w:val="008F03EF"/>
    <w:rsid w:val="008F2880"/>
    <w:rsid w:val="008F340F"/>
    <w:rsid w:val="008F7E4E"/>
    <w:rsid w:val="0090220F"/>
    <w:rsid w:val="00903523"/>
    <w:rsid w:val="00906281"/>
    <w:rsid w:val="0090659A"/>
    <w:rsid w:val="00911080"/>
    <w:rsid w:val="00912500"/>
    <w:rsid w:val="0091350B"/>
    <w:rsid w:val="00915986"/>
    <w:rsid w:val="00917624"/>
    <w:rsid w:val="00920E09"/>
    <w:rsid w:val="00923285"/>
    <w:rsid w:val="00923391"/>
    <w:rsid w:val="00926CB2"/>
    <w:rsid w:val="00930386"/>
    <w:rsid w:val="009309F5"/>
    <w:rsid w:val="00933237"/>
    <w:rsid w:val="00933F28"/>
    <w:rsid w:val="009400C3"/>
    <w:rsid w:val="00944D1F"/>
    <w:rsid w:val="009453F7"/>
    <w:rsid w:val="009476C0"/>
    <w:rsid w:val="00951C27"/>
    <w:rsid w:val="009535AD"/>
    <w:rsid w:val="00956B8E"/>
    <w:rsid w:val="00963E34"/>
    <w:rsid w:val="00964DFA"/>
    <w:rsid w:val="009651BC"/>
    <w:rsid w:val="0097011C"/>
    <w:rsid w:val="00970A69"/>
    <w:rsid w:val="00972F84"/>
    <w:rsid w:val="0097706B"/>
    <w:rsid w:val="00980742"/>
    <w:rsid w:val="00980FC2"/>
    <w:rsid w:val="0098155C"/>
    <w:rsid w:val="00983B77"/>
    <w:rsid w:val="009866E5"/>
    <w:rsid w:val="009923C3"/>
    <w:rsid w:val="00992B9B"/>
    <w:rsid w:val="00996053"/>
    <w:rsid w:val="00997E71"/>
    <w:rsid w:val="009A0B2F"/>
    <w:rsid w:val="009A1CF4"/>
    <w:rsid w:val="009A37D7"/>
    <w:rsid w:val="009A45CC"/>
    <w:rsid w:val="009A4E17"/>
    <w:rsid w:val="009A6955"/>
    <w:rsid w:val="009B0E2C"/>
    <w:rsid w:val="009B322F"/>
    <w:rsid w:val="009B341C"/>
    <w:rsid w:val="009B3B5E"/>
    <w:rsid w:val="009B5747"/>
    <w:rsid w:val="009B58E7"/>
    <w:rsid w:val="009C0B81"/>
    <w:rsid w:val="009C19CB"/>
    <w:rsid w:val="009C3182"/>
    <w:rsid w:val="009D049E"/>
    <w:rsid w:val="009D1ACB"/>
    <w:rsid w:val="009D2AA4"/>
    <w:rsid w:val="009D2C27"/>
    <w:rsid w:val="009D503E"/>
    <w:rsid w:val="009D5273"/>
    <w:rsid w:val="009E2309"/>
    <w:rsid w:val="009E305D"/>
    <w:rsid w:val="009E42B9"/>
    <w:rsid w:val="009E49C2"/>
    <w:rsid w:val="009E4E17"/>
    <w:rsid w:val="009E54B9"/>
    <w:rsid w:val="009E7A8F"/>
    <w:rsid w:val="009F4C2E"/>
    <w:rsid w:val="00A014A3"/>
    <w:rsid w:val="00A027CC"/>
    <w:rsid w:val="00A0412D"/>
    <w:rsid w:val="00A059F6"/>
    <w:rsid w:val="00A105BF"/>
    <w:rsid w:val="00A15CCA"/>
    <w:rsid w:val="00A15DF0"/>
    <w:rsid w:val="00A16B34"/>
    <w:rsid w:val="00A21211"/>
    <w:rsid w:val="00A30F8A"/>
    <w:rsid w:val="00A33890"/>
    <w:rsid w:val="00A34E7F"/>
    <w:rsid w:val="00A44EC5"/>
    <w:rsid w:val="00A45236"/>
    <w:rsid w:val="00A46F0A"/>
    <w:rsid w:val="00A46F25"/>
    <w:rsid w:val="00A46FAD"/>
    <w:rsid w:val="00A47CC2"/>
    <w:rsid w:val="00A502BA"/>
    <w:rsid w:val="00A60146"/>
    <w:rsid w:val="00A601A9"/>
    <w:rsid w:val="00A60F6F"/>
    <w:rsid w:val="00A617B5"/>
    <w:rsid w:val="00A622C4"/>
    <w:rsid w:val="00A6283D"/>
    <w:rsid w:val="00A647C3"/>
    <w:rsid w:val="00A66A9E"/>
    <w:rsid w:val="00A67441"/>
    <w:rsid w:val="00A67482"/>
    <w:rsid w:val="00A676FF"/>
    <w:rsid w:val="00A73EBA"/>
    <w:rsid w:val="00A754B4"/>
    <w:rsid w:val="00A76665"/>
    <w:rsid w:val="00A76749"/>
    <w:rsid w:val="00A807C1"/>
    <w:rsid w:val="00A82112"/>
    <w:rsid w:val="00A82658"/>
    <w:rsid w:val="00A831FC"/>
    <w:rsid w:val="00A83374"/>
    <w:rsid w:val="00A9517F"/>
    <w:rsid w:val="00A96172"/>
    <w:rsid w:val="00A96D52"/>
    <w:rsid w:val="00A97C5F"/>
    <w:rsid w:val="00AB0D6A"/>
    <w:rsid w:val="00AB43B3"/>
    <w:rsid w:val="00AB49B9"/>
    <w:rsid w:val="00AB501D"/>
    <w:rsid w:val="00AB758A"/>
    <w:rsid w:val="00AB7E08"/>
    <w:rsid w:val="00AC027E"/>
    <w:rsid w:val="00AC05AB"/>
    <w:rsid w:val="00AC1E7E"/>
    <w:rsid w:val="00AC507D"/>
    <w:rsid w:val="00AC537C"/>
    <w:rsid w:val="00AC66E4"/>
    <w:rsid w:val="00AD04F2"/>
    <w:rsid w:val="00AD350B"/>
    <w:rsid w:val="00AD4578"/>
    <w:rsid w:val="00AD68E9"/>
    <w:rsid w:val="00AE222F"/>
    <w:rsid w:val="00AE56C0"/>
    <w:rsid w:val="00AE5D64"/>
    <w:rsid w:val="00AF34DF"/>
    <w:rsid w:val="00AF4D37"/>
    <w:rsid w:val="00AF7ACC"/>
    <w:rsid w:val="00B00914"/>
    <w:rsid w:val="00B00B08"/>
    <w:rsid w:val="00B02A8E"/>
    <w:rsid w:val="00B03FDB"/>
    <w:rsid w:val="00B052EE"/>
    <w:rsid w:val="00B1081F"/>
    <w:rsid w:val="00B1441C"/>
    <w:rsid w:val="00B14838"/>
    <w:rsid w:val="00B2496B"/>
    <w:rsid w:val="00B25D99"/>
    <w:rsid w:val="00B27499"/>
    <w:rsid w:val="00B3010D"/>
    <w:rsid w:val="00B33FE9"/>
    <w:rsid w:val="00B35151"/>
    <w:rsid w:val="00B433F2"/>
    <w:rsid w:val="00B458E8"/>
    <w:rsid w:val="00B5397B"/>
    <w:rsid w:val="00B53EE9"/>
    <w:rsid w:val="00B609BC"/>
    <w:rsid w:val="00B6183E"/>
    <w:rsid w:val="00B62809"/>
    <w:rsid w:val="00B650C8"/>
    <w:rsid w:val="00B70738"/>
    <w:rsid w:val="00B72F2A"/>
    <w:rsid w:val="00B74716"/>
    <w:rsid w:val="00B7675A"/>
    <w:rsid w:val="00B81898"/>
    <w:rsid w:val="00B82DED"/>
    <w:rsid w:val="00B8606B"/>
    <w:rsid w:val="00B878E7"/>
    <w:rsid w:val="00B879CC"/>
    <w:rsid w:val="00B963F4"/>
    <w:rsid w:val="00B97278"/>
    <w:rsid w:val="00B97943"/>
    <w:rsid w:val="00BA1D0B"/>
    <w:rsid w:val="00BA2B50"/>
    <w:rsid w:val="00BA6972"/>
    <w:rsid w:val="00BB133E"/>
    <w:rsid w:val="00BB1E0D"/>
    <w:rsid w:val="00BB26C8"/>
    <w:rsid w:val="00BB4D9B"/>
    <w:rsid w:val="00BB73FF"/>
    <w:rsid w:val="00BB7688"/>
    <w:rsid w:val="00BC245A"/>
    <w:rsid w:val="00BC3844"/>
    <w:rsid w:val="00BC390A"/>
    <w:rsid w:val="00BC54C9"/>
    <w:rsid w:val="00BC5810"/>
    <w:rsid w:val="00BC7423"/>
    <w:rsid w:val="00BC7CAC"/>
    <w:rsid w:val="00BD1004"/>
    <w:rsid w:val="00BD41D6"/>
    <w:rsid w:val="00BD6D76"/>
    <w:rsid w:val="00BE14C7"/>
    <w:rsid w:val="00BE3741"/>
    <w:rsid w:val="00BE4952"/>
    <w:rsid w:val="00BE56B3"/>
    <w:rsid w:val="00BE676D"/>
    <w:rsid w:val="00BF04E8"/>
    <w:rsid w:val="00BF16BF"/>
    <w:rsid w:val="00BF4D1F"/>
    <w:rsid w:val="00BF6BFC"/>
    <w:rsid w:val="00BF76BE"/>
    <w:rsid w:val="00C02A73"/>
    <w:rsid w:val="00C063D2"/>
    <w:rsid w:val="00C06C58"/>
    <w:rsid w:val="00C07FD9"/>
    <w:rsid w:val="00C10955"/>
    <w:rsid w:val="00C11C4D"/>
    <w:rsid w:val="00C162C0"/>
    <w:rsid w:val="00C1712C"/>
    <w:rsid w:val="00C20634"/>
    <w:rsid w:val="00C212E0"/>
    <w:rsid w:val="00C23E16"/>
    <w:rsid w:val="00C27D86"/>
    <w:rsid w:val="00C27E37"/>
    <w:rsid w:val="00C32713"/>
    <w:rsid w:val="00C351B8"/>
    <w:rsid w:val="00C37D5B"/>
    <w:rsid w:val="00C410D9"/>
    <w:rsid w:val="00C43430"/>
    <w:rsid w:val="00C44DB7"/>
    <w:rsid w:val="00C4510A"/>
    <w:rsid w:val="00C45E4E"/>
    <w:rsid w:val="00C47F2E"/>
    <w:rsid w:val="00C52BA6"/>
    <w:rsid w:val="00C564A7"/>
    <w:rsid w:val="00C57A1A"/>
    <w:rsid w:val="00C60BBD"/>
    <w:rsid w:val="00C6258F"/>
    <w:rsid w:val="00C62C41"/>
    <w:rsid w:val="00C63DF6"/>
    <w:rsid w:val="00C63E58"/>
    <w:rsid w:val="00C6495E"/>
    <w:rsid w:val="00C665A2"/>
    <w:rsid w:val="00C670EE"/>
    <w:rsid w:val="00C67E3B"/>
    <w:rsid w:val="00C71F4C"/>
    <w:rsid w:val="00C73E03"/>
    <w:rsid w:val="00C77B29"/>
    <w:rsid w:val="00C849FC"/>
    <w:rsid w:val="00C87039"/>
    <w:rsid w:val="00C8718B"/>
    <w:rsid w:val="00C872E4"/>
    <w:rsid w:val="00C878D9"/>
    <w:rsid w:val="00C90311"/>
    <w:rsid w:val="00C910CC"/>
    <w:rsid w:val="00C91C26"/>
    <w:rsid w:val="00C93ED1"/>
    <w:rsid w:val="00C9564F"/>
    <w:rsid w:val="00CA1415"/>
    <w:rsid w:val="00CA2BB2"/>
    <w:rsid w:val="00CA73D5"/>
    <w:rsid w:val="00CB0164"/>
    <w:rsid w:val="00CB2131"/>
    <w:rsid w:val="00CB2FC9"/>
    <w:rsid w:val="00CB5068"/>
    <w:rsid w:val="00CB7D2B"/>
    <w:rsid w:val="00CC0793"/>
    <w:rsid w:val="00CC1C87"/>
    <w:rsid w:val="00CC2316"/>
    <w:rsid w:val="00CC3000"/>
    <w:rsid w:val="00CC4859"/>
    <w:rsid w:val="00CC7A35"/>
    <w:rsid w:val="00CC7EA2"/>
    <w:rsid w:val="00CD072A"/>
    <w:rsid w:val="00CD38D5"/>
    <w:rsid w:val="00CD3946"/>
    <w:rsid w:val="00CD3E1C"/>
    <w:rsid w:val="00CD40B1"/>
    <w:rsid w:val="00CD51E0"/>
    <w:rsid w:val="00CD7F73"/>
    <w:rsid w:val="00CE119D"/>
    <w:rsid w:val="00CE26C5"/>
    <w:rsid w:val="00CE36AF"/>
    <w:rsid w:val="00CE47F3"/>
    <w:rsid w:val="00CE54DD"/>
    <w:rsid w:val="00CF0DA5"/>
    <w:rsid w:val="00CF5D31"/>
    <w:rsid w:val="00CF5F3B"/>
    <w:rsid w:val="00CF7733"/>
    <w:rsid w:val="00CF791A"/>
    <w:rsid w:val="00D00513"/>
    <w:rsid w:val="00D00D7D"/>
    <w:rsid w:val="00D030AE"/>
    <w:rsid w:val="00D04B2F"/>
    <w:rsid w:val="00D06859"/>
    <w:rsid w:val="00D139C8"/>
    <w:rsid w:val="00D16889"/>
    <w:rsid w:val="00D17F81"/>
    <w:rsid w:val="00D2758C"/>
    <w:rsid w:val="00D275CA"/>
    <w:rsid w:val="00D2789B"/>
    <w:rsid w:val="00D32C2D"/>
    <w:rsid w:val="00D34184"/>
    <w:rsid w:val="00D34441"/>
    <w:rsid w:val="00D345AB"/>
    <w:rsid w:val="00D3637C"/>
    <w:rsid w:val="00D41566"/>
    <w:rsid w:val="00D452F4"/>
    <w:rsid w:val="00D45419"/>
    <w:rsid w:val="00D458EC"/>
    <w:rsid w:val="00D501B0"/>
    <w:rsid w:val="00D52582"/>
    <w:rsid w:val="00D531D0"/>
    <w:rsid w:val="00D55283"/>
    <w:rsid w:val="00D56A0E"/>
    <w:rsid w:val="00D57AD3"/>
    <w:rsid w:val="00D62F25"/>
    <w:rsid w:val="00D635FE"/>
    <w:rsid w:val="00D63A1C"/>
    <w:rsid w:val="00D66A7B"/>
    <w:rsid w:val="00D729DE"/>
    <w:rsid w:val="00D75846"/>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360A"/>
    <w:rsid w:val="00DB1C89"/>
    <w:rsid w:val="00DB3763"/>
    <w:rsid w:val="00DB4029"/>
    <w:rsid w:val="00DB4B4C"/>
    <w:rsid w:val="00DB5F4D"/>
    <w:rsid w:val="00DB66F2"/>
    <w:rsid w:val="00DB6DA5"/>
    <w:rsid w:val="00DC076B"/>
    <w:rsid w:val="00DC186F"/>
    <w:rsid w:val="00DC252F"/>
    <w:rsid w:val="00DC6050"/>
    <w:rsid w:val="00DC6445"/>
    <w:rsid w:val="00DD35E1"/>
    <w:rsid w:val="00DD43EA"/>
    <w:rsid w:val="00DE6F44"/>
    <w:rsid w:val="00DE757F"/>
    <w:rsid w:val="00DE7FB5"/>
    <w:rsid w:val="00DF1B58"/>
    <w:rsid w:val="00DF357A"/>
    <w:rsid w:val="00E009DA"/>
    <w:rsid w:val="00E037D9"/>
    <w:rsid w:val="00E04927"/>
    <w:rsid w:val="00E06BE2"/>
    <w:rsid w:val="00E11A48"/>
    <w:rsid w:val="00E130EB"/>
    <w:rsid w:val="00E162CD"/>
    <w:rsid w:val="00E16768"/>
    <w:rsid w:val="00E16D5F"/>
    <w:rsid w:val="00E17FA5"/>
    <w:rsid w:val="00E21BFE"/>
    <w:rsid w:val="00E21C88"/>
    <w:rsid w:val="00E223AC"/>
    <w:rsid w:val="00E23835"/>
    <w:rsid w:val="00E24F5D"/>
    <w:rsid w:val="00E256FC"/>
    <w:rsid w:val="00E2650C"/>
    <w:rsid w:val="00E26930"/>
    <w:rsid w:val="00E27257"/>
    <w:rsid w:val="00E27D2A"/>
    <w:rsid w:val="00E27F4F"/>
    <w:rsid w:val="00E33C65"/>
    <w:rsid w:val="00E42434"/>
    <w:rsid w:val="00E449D0"/>
    <w:rsid w:val="00E44A34"/>
    <w:rsid w:val="00E4506A"/>
    <w:rsid w:val="00E46313"/>
    <w:rsid w:val="00E4789D"/>
    <w:rsid w:val="00E53F99"/>
    <w:rsid w:val="00E554DF"/>
    <w:rsid w:val="00E56510"/>
    <w:rsid w:val="00E601EA"/>
    <w:rsid w:val="00E62EA8"/>
    <w:rsid w:val="00E65C1C"/>
    <w:rsid w:val="00E67A6E"/>
    <w:rsid w:val="00E70096"/>
    <w:rsid w:val="00E71B43"/>
    <w:rsid w:val="00E75E95"/>
    <w:rsid w:val="00E81612"/>
    <w:rsid w:val="00E824E4"/>
    <w:rsid w:val="00E826A7"/>
    <w:rsid w:val="00E82BD7"/>
    <w:rsid w:val="00E859E3"/>
    <w:rsid w:val="00E87D18"/>
    <w:rsid w:val="00E87D62"/>
    <w:rsid w:val="00E9045B"/>
    <w:rsid w:val="00E97333"/>
    <w:rsid w:val="00EA3CCD"/>
    <w:rsid w:val="00EA45DE"/>
    <w:rsid w:val="00EA486E"/>
    <w:rsid w:val="00EA4FA3"/>
    <w:rsid w:val="00EB001B"/>
    <w:rsid w:val="00EB098E"/>
    <w:rsid w:val="00EB3082"/>
    <w:rsid w:val="00EB31FA"/>
    <w:rsid w:val="00EB53BF"/>
    <w:rsid w:val="00EB57B2"/>
    <w:rsid w:val="00EB6C33"/>
    <w:rsid w:val="00EC0FE1"/>
    <w:rsid w:val="00EC1C54"/>
    <w:rsid w:val="00EC6F62"/>
    <w:rsid w:val="00ED2EA2"/>
    <w:rsid w:val="00ED6019"/>
    <w:rsid w:val="00ED7830"/>
    <w:rsid w:val="00EE2BFF"/>
    <w:rsid w:val="00EE3909"/>
    <w:rsid w:val="00EE5BE3"/>
    <w:rsid w:val="00EE5DEE"/>
    <w:rsid w:val="00EE650E"/>
    <w:rsid w:val="00EF3EE6"/>
    <w:rsid w:val="00EF4205"/>
    <w:rsid w:val="00EF5939"/>
    <w:rsid w:val="00F01714"/>
    <w:rsid w:val="00F0258F"/>
    <w:rsid w:val="00F02D06"/>
    <w:rsid w:val="00F03291"/>
    <w:rsid w:val="00F0493D"/>
    <w:rsid w:val="00F056E5"/>
    <w:rsid w:val="00F06FDD"/>
    <w:rsid w:val="00F10819"/>
    <w:rsid w:val="00F11219"/>
    <w:rsid w:val="00F13BD2"/>
    <w:rsid w:val="00F14CE8"/>
    <w:rsid w:val="00F16F35"/>
    <w:rsid w:val="00F17559"/>
    <w:rsid w:val="00F2229D"/>
    <w:rsid w:val="00F2375C"/>
    <w:rsid w:val="00F25ABB"/>
    <w:rsid w:val="00F261F2"/>
    <w:rsid w:val="00F266F0"/>
    <w:rsid w:val="00F26F62"/>
    <w:rsid w:val="00F27054"/>
    <w:rsid w:val="00F27963"/>
    <w:rsid w:val="00F30103"/>
    <w:rsid w:val="00F30446"/>
    <w:rsid w:val="00F329B7"/>
    <w:rsid w:val="00F35645"/>
    <w:rsid w:val="00F4135D"/>
    <w:rsid w:val="00F41F1B"/>
    <w:rsid w:val="00F46BD9"/>
    <w:rsid w:val="00F522DE"/>
    <w:rsid w:val="00F60BE0"/>
    <w:rsid w:val="00F6280E"/>
    <w:rsid w:val="00F666EC"/>
    <w:rsid w:val="00F7050A"/>
    <w:rsid w:val="00F7411C"/>
    <w:rsid w:val="00F75533"/>
    <w:rsid w:val="00F8036D"/>
    <w:rsid w:val="00F809DC"/>
    <w:rsid w:val="00F821EA"/>
    <w:rsid w:val="00F86EB0"/>
    <w:rsid w:val="00FA057B"/>
    <w:rsid w:val="00FA154B"/>
    <w:rsid w:val="00FA19AB"/>
    <w:rsid w:val="00FA1BED"/>
    <w:rsid w:val="00FA3811"/>
    <w:rsid w:val="00FA3B9F"/>
    <w:rsid w:val="00FA3F06"/>
    <w:rsid w:val="00FA4A26"/>
    <w:rsid w:val="00FA7084"/>
    <w:rsid w:val="00FA7BEF"/>
    <w:rsid w:val="00FB1105"/>
    <w:rsid w:val="00FB1929"/>
    <w:rsid w:val="00FB5FD9"/>
    <w:rsid w:val="00FB6713"/>
    <w:rsid w:val="00FB744E"/>
    <w:rsid w:val="00FB7FFE"/>
    <w:rsid w:val="00FC0E64"/>
    <w:rsid w:val="00FC43F3"/>
    <w:rsid w:val="00FD1398"/>
    <w:rsid w:val="00FD33AB"/>
    <w:rsid w:val="00FD3BA4"/>
    <w:rsid w:val="00FD4724"/>
    <w:rsid w:val="00FD4A68"/>
    <w:rsid w:val="00FD68ED"/>
    <w:rsid w:val="00FD7E00"/>
    <w:rsid w:val="00FE2824"/>
    <w:rsid w:val="00FE2EA5"/>
    <w:rsid w:val="00FE2F0E"/>
    <w:rsid w:val="00FE53F2"/>
    <w:rsid w:val="00FE661F"/>
    <w:rsid w:val="00FF0400"/>
    <w:rsid w:val="00FF20F2"/>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6281C"/>
  <w15:docId w15:val="{8E513573-4037-4B22-B5A7-A0DC88C7B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45236"/>
    <w:pPr>
      <w:spacing w:before="60" w:after="60" w:line="276" w:lineRule="auto"/>
    </w:pPr>
    <w:rPr>
      <w:sz w:val="22"/>
      <w:szCs w:val="22"/>
      <w:lang w:val="en-US"/>
    </w:rPr>
  </w:style>
  <w:style w:type="paragraph" w:styleId="Ttulo1">
    <w:name w:val="heading 1"/>
    <w:basedOn w:val="Normal"/>
    <w:next w:val="BodyTextL25"/>
    <w:link w:val="Ttulo1Car"/>
    <w:uiPriority w:val="9"/>
    <w:unhideWhenUsed/>
    <w:qFormat/>
    <w:rsid w:val="00A4523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A45236"/>
    <w:pPr>
      <w:keepNext/>
      <w:numPr>
        <w:ilvl w:val="1"/>
        <w:numId w:val="5"/>
      </w:numPr>
      <w:spacing w:before="240" w:after="120" w:line="240" w:lineRule="auto"/>
      <w:outlineLvl w:val="1"/>
    </w:pPr>
    <w:rPr>
      <w:rFonts w:eastAsia="Times New Roman"/>
      <w:b/>
      <w:bCs/>
      <w:sz w:val="24"/>
      <w:szCs w:val="26"/>
    </w:rPr>
  </w:style>
  <w:style w:type="paragraph" w:styleId="Ttulo3">
    <w:name w:val="heading 3"/>
    <w:basedOn w:val="Normal"/>
    <w:next w:val="BodyTextL25"/>
    <w:link w:val="Ttulo3Car"/>
    <w:unhideWhenUsed/>
    <w:qFormat/>
    <w:rsid w:val="00A45236"/>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4523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A45236"/>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A45236"/>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A45236"/>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A45236"/>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A45236"/>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45236"/>
    <w:rPr>
      <w:b/>
      <w:bCs/>
      <w:noProof/>
      <w:sz w:val="26"/>
      <w:szCs w:val="26"/>
      <w:lang w:val="en-US"/>
    </w:rPr>
  </w:style>
  <w:style w:type="character" w:customStyle="1" w:styleId="Ttulo2Car">
    <w:name w:val="Título 2 Car"/>
    <w:link w:val="Ttulo2"/>
    <w:uiPriority w:val="9"/>
    <w:rsid w:val="00A45236"/>
    <w:rPr>
      <w:rFonts w:eastAsia="Times New Roman"/>
      <w:b/>
      <w:bCs/>
      <w:sz w:val="24"/>
      <w:szCs w:val="26"/>
      <w:lang w:val="en-US"/>
    </w:rPr>
  </w:style>
  <w:style w:type="paragraph" w:customStyle="1" w:styleId="ClientNote">
    <w:name w:val="Client Note"/>
    <w:basedOn w:val="Normal"/>
    <w:next w:val="Normal"/>
    <w:autoRedefine/>
    <w:semiHidden/>
    <w:unhideWhenUsed/>
    <w:qFormat/>
    <w:rsid w:val="00A45236"/>
    <w:pPr>
      <w:spacing w:after="0" w:line="240" w:lineRule="auto"/>
    </w:pPr>
    <w:rPr>
      <w:i/>
      <w:color w:val="FF0000"/>
    </w:rPr>
  </w:style>
  <w:style w:type="paragraph" w:customStyle="1" w:styleId="AnswerLineL25">
    <w:name w:val="Answer Line L25"/>
    <w:basedOn w:val="BodyTextL25"/>
    <w:next w:val="BodyTextL25"/>
    <w:qFormat/>
    <w:rsid w:val="00A45236"/>
    <w:rPr>
      <w:b/>
      <w:i/>
      <w:color w:val="FFFFFF" w:themeColor="background1"/>
    </w:rPr>
  </w:style>
  <w:style w:type="paragraph" w:customStyle="1" w:styleId="PageHead">
    <w:name w:val="Page Head"/>
    <w:basedOn w:val="Normal"/>
    <w:qFormat/>
    <w:rsid w:val="00A4523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A45236"/>
    <w:pPr>
      <w:ind w:left="720"/>
    </w:pPr>
  </w:style>
  <w:style w:type="paragraph" w:styleId="Encabezado">
    <w:name w:val="header"/>
    <w:basedOn w:val="Normal"/>
    <w:link w:val="EncabezadoCar"/>
    <w:unhideWhenUsed/>
    <w:rsid w:val="00A45236"/>
    <w:pPr>
      <w:tabs>
        <w:tab w:val="center" w:pos="4680"/>
        <w:tab w:val="right" w:pos="9360"/>
      </w:tabs>
    </w:pPr>
  </w:style>
  <w:style w:type="character" w:customStyle="1" w:styleId="EncabezadoCar">
    <w:name w:val="Encabezado Car"/>
    <w:basedOn w:val="Fuentedeprrafopredeter"/>
    <w:link w:val="Encabezado"/>
    <w:rsid w:val="00A45236"/>
    <w:rPr>
      <w:sz w:val="22"/>
      <w:szCs w:val="22"/>
      <w:lang w:val="en-US"/>
    </w:rPr>
  </w:style>
  <w:style w:type="paragraph" w:styleId="Piedepgina">
    <w:name w:val="footer"/>
    <w:basedOn w:val="Normal"/>
    <w:link w:val="PiedepginaCar"/>
    <w:autoRedefine/>
    <w:uiPriority w:val="99"/>
    <w:unhideWhenUsed/>
    <w:rsid w:val="00A45236"/>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A45236"/>
    <w:rPr>
      <w:sz w:val="16"/>
      <w:szCs w:val="22"/>
      <w:lang w:val="en-US"/>
    </w:rPr>
  </w:style>
  <w:style w:type="paragraph" w:styleId="Textodeglobo">
    <w:name w:val="Balloon Text"/>
    <w:basedOn w:val="Normal"/>
    <w:link w:val="TextodegloboCar"/>
    <w:uiPriority w:val="99"/>
    <w:semiHidden/>
    <w:unhideWhenUsed/>
    <w:rsid w:val="00A4523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A45236"/>
    <w:rPr>
      <w:rFonts w:ascii="Tahoma" w:hAnsi="Tahoma"/>
      <w:sz w:val="16"/>
      <w:szCs w:val="16"/>
      <w:lang w:val="en-US"/>
    </w:rPr>
  </w:style>
  <w:style w:type="paragraph" w:customStyle="1" w:styleId="TableText">
    <w:name w:val="Table Text"/>
    <w:basedOn w:val="Normal"/>
    <w:link w:val="TableTextChar"/>
    <w:qFormat/>
    <w:rsid w:val="00A45236"/>
    <w:pPr>
      <w:spacing w:line="240" w:lineRule="auto"/>
    </w:pPr>
    <w:rPr>
      <w:sz w:val="20"/>
      <w:szCs w:val="20"/>
    </w:rPr>
  </w:style>
  <w:style w:type="character" w:customStyle="1" w:styleId="TableTextChar">
    <w:name w:val="Table Text Char"/>
    <w:link w:val="TableText"/>
    <w:rsid w:val="00A45236"/>
    <w:rPr>
      <w:lang w:val="en-US"/>
    </w:rPr>
  </w:style>
  <w:style w:type="table" w:styleId="Tablaconcuadrcula">
    <w:name w:val="Table Grid"/>
    <w:basedOn w:val="Tablanormal"/>
    <w:uiPriority w:val="59"/>
    <w:rsid w:val="00A45236"/>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A45236"/>
    <w:pPr>
      <w:keepNext/>
      <w:spacing w:before="120" w:after="120"/>
      <w:jc w:val="center"/>
    </w:pPr>
    <w:rPr>
      <w:b/>
      <w:sz w:val="20"/>
    </w:rPr>
  </w:style>
  <w:style w:type="paragraph" w:customStyle="1" w:styleId="Bulletlevel1">
    <w:name w:val="Bullet level 1"/>
    <w:basedOn w:val="BodyTextL25"/>
    <w:qFormat/>
    <w:rsid w:val="00A45236"/>
    <w:pPr>
      <w:numPr>
        <w:numId w:val="1"/>
      </w:numPr>
    </w:pPr>
  </w:style>
  <w:style w:type="paragraph" w:customStyle="1" w:styleId="Bulletlevel2">
    <w:name w:val="Bullet level 2"/>
    <w:basedOn w:val="BodyTextL25"/>
    <w:qFormat/>
    <w:rsid w:val="00A45236"/>
    <w:pPr>
      <w:numPr>
        <w:numId w:val="7"/>
      </w:numPr>
      <w:ind w:left="1080"/>
    </w:pPr>
  </w:style>
  <w:style w:type="paragraph" w:customStyle="1" w:styleId="InstNoteRed">
    <w:name w:val="Inst Note Red"/>
    <w:basedOn w:val="Normal"/>
    <w:qFormat/>
    <w:rsid w:val="00A45236"/>
    <w:pPr>
      <w:spacing w:line="240" w:lineRule="auto"/>
    </w:pPr>
    <w:rPr>
      <w:color w:val="EE0000"/>
      <w:sz w:val="20"/>
    </w:rPr>
  </w:style>
  <w:style w:type="paragraph" w:customStyle="1" w:styleId="ConfigWindow">
    <w:name w:val="Config Window"/>
    <w:basedOn w:val="Textoindependiente"/>
    <w:next w:val="BodyTextL25"/>
    <w:qFormat/>
    <w:rsid w:val="00A45236"/>
    <w:pPr>
      <w:spacing w:before="0" w:after="0"/>
    </w:pPr>
    <w:rPr>
      <w:i/>
      <w:color w:val="FFFFFF" w:themeColor="background1"/>
      <w:sz w:val="6"/>
    </w:rPr>
  </w:style>
  <w:style w:type="paragraph" w:customStyle="1" w:styleId="SubStepAlpha">
    <w:name w:val="SubStep Alpha"/>
    <w:basedOn w:val="BodyTextL25"/>
    <w:qFormat/>
    <w:rsid w:val="00A45236"/>
    <w:pPr>
      <w:numPr>
        <w:ilvl w:val="3"/>
        <w:numId w:val="5"/>
      </w:numPr>
    </w:pPr>
  </w:style>
  <w:style w:type="paragraph" w:customStyle="1" w:styleId="CMD">
    <w:name w:val="CMD"/>
    <w:basedOn w:val="BodyTextL25"/>
    <w:link w:val="CMDChar"/>
    <w:qFormat/>
    <w:rsid w:val="00A45236"/>
    <w:pPr>
      <w:spacing w:before="60" w:after="60"/>
      <w:ind w:left="720"/>
    </w:pPr>
    <w:rPr>
      <w:rFonts w:ascii="Courier New" w:hAnsi="Courier New"/>
    </w:rPr>
  </w:style>
  <w:style w:type="paragraph" w:customStyle="1" w:styleId="BodyTextL50">
    <w:name w:val="Body Text L50"/>
    <w:basedOn w:val="Normal"/>
    <w:link w:val="BodyTextL50Char"/>
    <w:qFormat/>
    <w:rsid w:val="00A45236"/>
    <w:pPr>
      <w:spacing w:before="120" w:after="120" w:line="240" w:lineRule="auto"/>
      <w:ind w:left="720"/>
    </w:pPr>
    <w:rPr>
      <w:sz w:val="20"/>
    </w:rPr>
  </w:style>
  <w:style w:type="paragraph" w:customStyle="1" w:styleId="BodyTextL25">
    <w:name w:val="Body Text L25"/>
    <w:basedOn w:val="Normal"/>
    <w:link w:val="BodyTextL25Char"/>
    <w:qFormat/>
    <w:rsid w:val="00A45236"/>
    <w:pPr>
      <w:spacing w:before="120" w:after="120" w:line="240" w:lineRule="auto"/>
      <w:ind w:left="360"/>
    </w:pPr>
    <w:rPr>
      <w:sz w:val="20"/>
    </w:rPr>
  </w:style>
  <w:style w:type="paragraph" w:customStyle="1" w:styleId="InstNoteRedL50">
    <w:name w:val="Inst Note Red L50"/>
    <w:basedOn w:val="InstNoteRed"/>
    <w:next w:val="Normal"/>
    <w:qFormat/>
    <w:rsid w:val="00A45236"/>
    <w:pPr>
      <w:spacing w:before="120" w:after="120"/>
      <w:ind w:left="720"/>
    </w:pPr>
  </w:style>
  <w:style w:type="paragraph" w:customStyle="1" w:styleId="DevConfigs">
    <w:name w:val="DevConfigs"/>
    <w:basedOn w:val="Normal"/>
    <w:link w:val="DevConfigsChar"/>
    <w:qFormat/>
    <w:rsid w:val="00A45236"/>
    <w:pPr>
      <w:spacing w:before="0" w:after="0"/>
    </w:pPr>
    <w:rPr>
      <w:rFonts w:ascii="Courier New" w:hAnsi="Courier New"/>
      <w:sz w:val="20"/>
    </w:rPr>
  </w:style>
  <w:style w:type="paragraph" w:customStyle="1" w:styleId="Visual">
    <w:name w:val="Visual"/>
    <w:basedOn w:val="Normal"/>
    <w:qFormat/>
    <w:rsid w:val="00A45236"/>
    <w:pPr>
      <w:spacing w:before="240" w:after="240"/>
      <w:jc w:val="center"/>
    </w:pPr>
  </w:style>
  <w:style w:type="paragraph" w:styleId="Mapadeldocumento">
    <w:name w:val="Document Map"/>
    <w:basedOn w:val="Normal"/>
    <w:link w:val="MapadeldocumentoCar"/>
    <w:uiPriority w:val="99"/>
    <w:semiHidden/>
    <w:unhideWhenUsed/>
    <w:rsid w:val="00A45236"/>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45236"/>
    <w:rPr>
      <w:rFonts w:ascii="Tahoma" w:hAnsi="Tahoma"/>
      <w:sz w:val="16"/>
      <w:szCs w:val="16"/>
      <w:lang w:val="en-US"/>
    </w:rPr>
  </w:style>
  <w:style w:type="character" w:customStyle="1" w:styleId="LabTitleInstVersred">
    <w:name w:val="Lab Title Inst Vers (red)"/>
    <w:uiPriority w:val="1"/>
    <w:qFormat/>
    <w:rsid w:val="00A45236"/>
    <w:rPr>
      <w:rFonts w:ascii="Arial" w:hAnsi="Arial"/>
      <w:b/>
      <w:color w:val="EE0000"/>
      <w:sz w:val="32"/>
    </w:rPr>
  </w:style>
  <w:style w:type="character" w:customStyle="1" w:styleId="AnswerGray">
    <w:name w:val="Answer Gray"/>
    <w:basedOn w:val="Fuentedeprrafopredeter"/>
    <w:uiPriority w:val="1"/>
    <w:qFormat/>
    <w:rsid w:val="00A45236"/>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A45236"/>
    <w:pPr>
      <w:numPr>
        <w:ilvl w:val="4"/>
        <w:numId w:val="5"/>
      </w:numPr>
    </w:pPr>
  </w:style>
  <w:style w:type="table" w:customStyle="1" w:styleId="LightList-Accent11">
    <w:name w:val="Light List - Accent 11"/>
    <w:basedOn w:val="Tablanormal"/>
    <w:uiPriority w:val="61"/>
    <w:rsid w:val="00A45236"/>
    <w:rPr>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A45236"/>
    <w:rPr>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A4523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Sinlista"/>
    <w:uiPriority w:val="99"/>
    <w:rsid w:val="00A45236"/>
    <w:pPr>
      <w:numPr>
        <w:numId w:val="1"/>
      </w:numPr>
    </w:pPr>
  </w:style>
  <w:style w:type="numbering" w:customStyle="1" w:styleId="LabList">
    <w:name w:val="Lab List"/>
    <w:basedOn w:val="Sinlista"/>
    <w:uiPriority w:val="99"/>
    <w:rsid w:val="00A45236"/>
    <w:pPr>
      <w:numPr>
        <w:numId w:val="5"/>
      </w:numPr>
    </w:pPr>
  </w:style>
  <w:style w:type="paragraph" w:customStyle="1" w:styleId="CMDOutput">
    <w:name w:val="CMD Output"/>
    <w:basedOn w:val="BodyTextL25"/>
    <w:link w:val="CMDOutputChar"/>
    <w:qFormat/>
    <w:rsid w:val="00A4523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A45236"/>
    <w:rPr>
      <w:color w:val="EE0000"/>
    </w:rPr>
  </w:style>
  <w:style w:type="paragraph" w:customStyle="1" w:styleId="BodyTextL25Bold">
    <w:name w:val="Body Text L25 Bold"/>
    <w:basedOn w:val="BodyTextL25"/>
    <w:qFormat/>
    <w:rsid w:val="00A45236"/>
    <w:rPr>
      <w:b/>
    </w:rPr>
  </w:style>
  <w:style w:type="paragraph" w:styleId="HTMLconformatoprevio">
    <w:name w:val="HTML Preformatted"/>
    <w:basedOn w:val="Normal"/>
    <w:link w:val="HTMLconformatoprevioCar"/>
    <w:uiPriority w:val="99"/>
    <w:semiHidden/>
    <w:unhideWhenUsed/>
    <w:rsid w:val="00A45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A45236"/>
    <w:rPr>
      <w:rFonts w:ascii="Courier New" w:eastAsia="Times New Roman" w:hAnsi="Courier New"/>
      <w:lang w:val="en-US"/>
    </w:rPr>
  </w:style>
  <w:style w:type="character" w:styleId="Refdecomentario">
    <w:name w:val="annotation reference"/>
    <w:semiHidden/>
    <w:unhideWhenUsed/>
    <w:rsid w:val="00A45236"/>
    <w:rPr>
      <w:sz w:val="16"/>
      <w:szCs w:val="16"/>
    </w:rPr>
  </w:style>
  <w:style w:type="paragraph" w:styleId="Textocomentario">
    <w:name w:val="annotation text"/>
    <w:basedOn w:val="Normal"/>
    <w:link w:val="TextocomentarioCar"/>
    <w:semiHidden/>
    <w:unhideWhenUsed/>
    <w:rsid w:val="00A45236"/>
    <w:rPr>
      <w:sz w:val="20"/>
      <w:szCs w:val="20"/>
    </w:rPr>
  </w:style>
  <w:style w:type="character" w:customStyle="1" w:styleId="TextocomentarioCar">
    <w:name w:val="Texto comentario Car"/>
    <w:basedOn w:val="Fuentedeprrafopredeter"/>
    <w:link w:val="Textocomentario"/>
    <w:semiHidden/>
    <w:rsid w:val="00A45236"/>
    <w:rPr>
      <w:lang w:val="en-US"/>
    </w:rPr>
  </w:style>
  <w:style w:type="paragraph" w:styleId="Asuntodelcomentario">
    <w:name w:val="annotation subject"/>
    <w:basedOn w:val="Textocomentario"/>
    <w:next w:val="Textocomentario"/>
    <w:link w:val="AsuntodelcomentarioCar"/>
    <w:uiPriority w:val="99"/>
    <w:semiHidden/>
    <w:unhideWhenUsed/>
    <w:rsid w:val="00A45236"/>
    <w:rPr>
      <w:b/>
      <w:bCs/>
    </w:rPr>
  </w:style>
  <w:style w:type="character" w:customStyle="1" w:styleId="AsuntodelcomentarioCar">
    <w:name w:val="Asunto del comentario Car"/>
    <w:link w:val="Asuntodelcomentario"/>
    <w:uiPriority w:val="99"/>
    <w:semiHidden/>
    <w:rsid w:val="00A45236"/>
    <w:rPr>
      <w:b/>
      <w:bCs/>
      <w:lang w:val="en-US"/>
    </w:rPr>
  </w:style>
  <w:style w:type="paragraph" w:customStyle="1" w:styleId="ReflectionQ">
    <w:name w:val="Reflection Q"/>
    <w:basedOn w:val="BodyTextL25"/>
    <w:qFormat/>
    <w:rsid w:val="00A45236"/>
    <w:pPr>
      <w:keepNext/>
      <w:numPr>
        <w:ilvl w:val="1"/>
        <w:numId w:val="3"/>
      </w:numPr>
    </w:pPr>
  </w:style>
  <w:style w:type="numbering" w:customStyle="1" w:styleId="SectionList">
    <w:name w:val="Section_List"/>
    <w:basedOn w:val="Sinlista"/>
    <w:uiPriority w:val="99"/>
    <w:rsid w:val="00A45236"/>
    <w:pPr>
      <w:numPr>
        <w:numId w:val="3"/>
      </w:numPr>
    </w:pPr>
  </w:style>
  <w:style w:type="character" w:customStyle="1" w:styleId="Ttulo4Car">
    <w:name w:val="Título 4 Car"/>
    <w:basedOn w:val="Fuentedeprrafopredeter"/>
    <w:link w:val="Ttulo4"/>
    <w:rsid w:val="00A45236"/>
    <w:rPr>
      <w:rFonts w:eastAsia="Times New Roman"/>
      <w:bCs/>
      <w:color w:val="FFFFFF" w:themeColor="background1"/>
      <w:sz w:val="6"/>
      <w:szCs w:val="28"/>
      <w:lang w:val="en-US"/>
    </w:rPr>
  </w:style>
  <w:style w:type="character" w:customStyle="1" w:styleId="Ttulo5Car">
    <w:name w:val="Título 5 Car"/>
    <w:basedOn w:val="Fuentedeprrafopredeter"/>
    <w:link w:val="Ttulo5"/>
    <w:semiHidden/>
    <w:rsid w:val="00A45236"/>
    <w:rPr>
      <w:rFonts w:eastAsia="Times New Roman"/>
      <w:b/>
      <w:bCs/>
      <w:i/>
      <w:iCs/>
      <w:sz w:val="26"/>
      <w:szCs w:val="26"/>
      <w:lang w:val="en-US"/>
    </w:rPr>
  </w:style>
  <w:style w:type="character" w:customStyle="1" w:styleId="Ttulo6Car">
    <w:name w:val="Título 6 Car"/>
    <w:basedOn w:val="Fuentedeprrafopredeter"/>
    <w:link w:val="Ttulo6"/>
    <w:semiHidden/>
    <w:rsid w:val="00A45236"/>
    <w:rPr>
      <w:rFonts w:eastAsia="Times New Roman"/>
      <w:b/>
      <w:bCs/>
      <w:sz w:val="22"/>
      <w:szCs w:val="22"/>
      <w:lang w:val="en-US"/>
    </w:rPr>
  </w:style>
  <w:style w:type="character" w:customStyle="1" w:styleId="Ttulo7Car">
    <w:name w:val="Título 7 Car"/>
    <w:basedOn w:val="Fuentedeprrafopredeter"/>
    <w:link w:val="Ttulo7"/>
    <w:semiHidden/>
    <w:rsid w:val="00A45236"/>
    <w:rPr>
      <w:rFonts w:eastAsia="Times New Roman"/>
      <w:szCs w:val="24"/>
      <w:lang w:val="en-US"/>
    </w:rPr>
  </w:style>
  <w:style w:type="character" w:customStyle="1" w:styleId="Ttulo8Car">
    <w:name w:val="Título 8 Car"/>
    <w:basedOn w:val="Fuentedeprrafopredeter"/>
    <w:link w:val="Ttulo8"/>
    <w:semiHidden/>
    <w:rsid w:val="00A45236"/>
    <w:rPr>
      <w:rFonts w:eastAsia="Times New Roman"/>
      <w:i/>
      <w:iCs/>
      <w:szCs w:val="24"/>
      <w:lang w:val="en-US"/>
    </w:rPr>
  </w:style>
  <w:style w:type="character" w:customStyle="1" w:styleId="Ttulo9Car">
    <w:name w:val="Título 9 Car"/>
    <w:basedOn w:val="Fuentedeprrafopredeter"/>
    <w:link w:val="Ttulo9"/>
    <w:semiHidden/>
    <w:rsid w:val="00A45236"/>
    <w:rPr>
      <w:rFonts w:eastAsia="Times New Roman" w:cs="Arial"/>
      <w:sz w:val="22"/>
      <w:szCs w:val="22"/>
      <w:lang w:val="en-US"/>
    </w:rPr>
  </w:style>
  <w:style w:type="character" w:customStyle="1" w:styleId="Ttulo3Car">
    <w:name w:val="Título 3 Car"/>
    <w:link w:val="Ttulo3"/>
    <w:rsid w:val="00A45236"/>
    <w:rPr>
      <w:rFonts w:eastAsia="Times New Roman"/>
      <w:b/>
      <w:bCs/>
      <w:sz w:val="22"/>
      <w:szCs w:val="26"/>
      <w:lang w:val="en-US"/>
    </w:rPr>
  </w:style>
  <w:style w:type="paragraph" w:styleId="Textonotaalfinal">
    <w:name w:val="endnote text"/>
    <w:basedOn w:val="Normal"/>
    <w:link w:val="TextonotaalfinalCar"/>
    <w:semiHidden/>
    <w:rsid w:val="00A45236"/>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A45236"/>
    <w:rPr>
      <w:rFonts w:eastAsia="Times New Roman"/>
      <w:lang w:val="en-US"/>
    </w:rPr>
  </w:style>
  <w:style w:type="paragraph" w:styleId="Textonotapie">
    <w:name w:val="footnote text"/>
    <w:basedOn w:val="Normal"/>
    <w:link w:val="TextonotapieCar"/>
    <w:semiHidden/>
    <w:rsid w:val="00A45236"/>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A45236"/>
    <w:rPr>
      <w:rFonts w:eastAsia="Times New Roman"/>
      <w:lang w:val="en-US"/>
    </w:rPr>
  </w:style>
  <w:style w:type="paragraph" w:styleId="ndice1">
    <w:name w:val="index 1"/>
    <w:basedOn w:val="Normal"/>
    <w:next w:val="Normal"/>
    <w:autoRedefine/>
    <w:semiHidden/>
    <w:rsid w:val="00A45236"/>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A45236"/>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A45236"/>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A45236"/>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A45236"/>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A45236"/>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A45236"/>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A45236"/>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A45236"/>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A45236"/>
    <w:pPr>
      <w:spacing w:before="0" w:after="0" w:line="240" w:lineRule="auto"/>
    </w:pPr>
    <w:rPr>
      <w:rFonts w:eastAsia="Times New Roman" w:cs="Arial"/>
      <w:b/>
      <w:bCs/>
      <w:sz w:val="20"/>
      <w:szCs w:val="24"/>
    </w:rPr>
  </w:style>
  <w:style w:type="paragraph" w:styleId="Textomacro">
    <w:name w:val="macro"/>
    <w:link w:val="TextomacroCar"/>
    <w:semiHidden/>
    <w:rsid w:val="00A4523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rPr>
  </w:style>
  <w:style w:type="character" w:customStyle="1" w:styleId="TextomacroCar">
    <w:name w:val="Texto macro Car"/>
    <w:basedOn w:val="Fuentedeprrafopredeter"/>
    <w:link w:val="Textomacro"/>
    <w:semiHidden/>
    <w:rsid w:val="00A45236"/>
    <w:rPr>
      <w:rFonts w:ascii="Courier New" w:eastAsia="Times New Roman" w:hAnsi="Courier New" w:cs="Courier New"/>
      <w:lang w:val="en-US"/>
    </w:rPr>
  </w:style>
  <w:style w:type="paragraph" w:styleId="Textoconsangra">
    <w:name w:val="table of authorities"/>
    <w:basedOn w:val="Normal"/>
    <w:next w:val="Normal"/>
    <w:semiHidden/>
    <w:rsid w:val="00A45236"/>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A45236"/>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A45236"/>
    <w:pPr>
      <w:spacing w:before="120" w:after="0" w:line="240" w:lineRule="auto"/>
    </w:pPr>
    <w:rPr>
      <w:rFonts w:eastAsia="Times New Roman" w:cs="Arial"/>
      <w:b/>
      <w:bCs/>
      <w:sz w:val="20"/>
      <w:szCs w:val="24"/>
    </w:rPr>
  </w:style>
  <w:style w:type="paragraph" w:styleId="TDC1">
    <w:name w:val="toc 1"/>
    <w:basedOn w:val="Normal"/>
    <w:next w:val="Normal"/>
    <w:autoRedefine/>
    <w:semiHidden/>
    <w:rsid w:val="00A45236"/>
    <w:pPr>
      <w:spacing w:before="0" w:after="0" w:line="240" w:lineRule="auto"/>
    </w:pPr>
    <w:rPr>
      <w:rFonts w:eastAsia="Times New Roman"/>
      <w:sz w:val="20"/>
      <w:szCs w:val="24"/>
    </w:rPr>
  </w:style>
  <w:style w:type="paragraph" w:styleId="TDC2">
    <w:name w:val="toc 2"/>
    <w:basedOn w:val="Normal"/>
    <w:next w:val="Normal"/>
    <w:autoRedefine/>
    <w:semiHidden/>
    <w:rsid w:val="00A45236"/>
    <w:pPr>
      <w:spacing w:before="0" w:after="0" w:line="240" w:lineRule="auto"/>
      <w:ind w:left="240"/>
    </w:pPr>
    <w:rPr>
      <w:rFonts w:eastAsia="Times New Roman"/>
      <w:sz w:val="20"/>
      <w:szCs w:val="24"/>
    </w:rPr>
  </w:style>
  <w:style w:type="paragraph" w:styleId="TDC3">
    <w:name w:val="toc 3"/>
    <w:basedOn w:val="Normal"/>
    <w:next w:val="Normal"/>
    <w:autoRedefine/>
    <w:semiHidden/>
    <w:rsid w:val="00A45236"/>
    <w:pPr>
      <w:spacing w:before="0" w:after="0" w:line="240" w:lineRule="auto"/>
      <w:ind w:left="480"/>
    </w:pPr>
    <w:rPr>
      <w:rFonts w:eastAsia="Times New Roman"/>
      <w:sz w:val="20"/>
      <w:szCs w:val="24"/>
    </w:rPr>
  </w:style>
  <w:style w:type="paragraph" w:styleId="TDC4">
    <w:name w:val="toc 4"/>
    <w:basedOn w:val="Normal"/>
    <w:next w:val="Normal"/>
    <w:autoRedefine/>
    <w:semiHidden/>
    <w:rsid w:val="00A45236"/>
    <w:pPr>
      <w:spacing w:before="0" w:after="0" w:line="240" w:lineRule="auto"/>
      <w:ind w:left="720"/>
    </w:pPr>
    <w:rPr>
      <w:rFonts w:eastAsia="Times New Roman"/>
      <w:sz w:val="20"/>
      <w:szCs w:val="24"/>
    </w:rPr>
  </w:style>
  <w:style w:type="paragraph" w:styleId="TDC5">
    <w:name w:val="toc 5"/>
    <w:basedOn w:val="Normal"/>
    <w:next w:val="Normal"/>
    <w:autoRedefine/>
    <w:semiHidden/>
    <w:rsid w:val="00A45236"/>
    <w:pPr>
      <w:spacing w:before="0" w:after="0" w:line="240" w:lineRule="auto"/>
      <w:ind w:left="960"/>
    </w:pPr>
    <w:rPr>
      <w:rFonts w:eastAsia="Times New Roman"/>
      <w:sz w:val="20"/>
      <w:szCs w:val="24"/>
    </w:rPr>
  </w:style>
  <w:style w:type="paragraph" w:styleId="TDC6">
    <w:name w:val="toc 6"/>
    <w:basedOn w:val="Normal"/>
    <w:next w:val="Normal"/>
    <w:autoRedefine/>
    <w:semiHidden/>
    <w:rsid w:val="00A45236"/>
    <w:pPr>
      <w:spacing w:before="0" w:after="0" w:line="240" w:lineRule="auto"/>
      <w:ind w:left="1200"/>
    </w:pPr>
    <w:rPr>
      <w:rFonts w:eastAsia="Times New Roman"/>
      <w:sz w:val="20"/>
      <w:szCs w:val="24"/>
    </w:rPr>
  </w:style>
  <w:style w:type="paragraph" w:styleId="TDC7">
    <w:name w:val="toc 7"/>
    <w:basedOn w:val="Normal"/>
    <w:next w:val="Normal"/>
    <w:autoRedefine/>
    <w:semiHidden/>
    <w:rsid w:val="00A45236"/>
    <w:pPr>
      <w:spacing w:before="0" w:after="0" w:line="240" w:lineRule="auto"/>
      <w:ind w:left="1440"/>
    </w:pPr>
    <w:rPr>
      <w:rFonts w:eastAsia="Times New Roman"/>
      <w:sz w:val="20"/>
      <w:szCs w:val="24"/>
    </w:rPr>
  </w:style>
  <w:style w:type="paragraph" w:styleId="TDC8">
    <w:name w:val="toc 8"/>
    <w:basedOn w:val="Normal"/>
    <w:next w:val="Normal"/>
    <w:autoRedefine/>
    <w:semiHidden/>
    <w:rsid w:val="00A45236"/>
    <w:pPr>
      <w:spacing w:before="0" w:after="0" w:line="240" w:lineRule="auto"/>
      <w:ind w:left="1680"/>
    </w:pPr>
    <w:rPr>
      <w:rFonts w:eastAsia="Times New Roman"/>
      <w:sz w:val="20"/>
      <w:szCs w:val="24"/>
    </w:rPr>
  </w:style>
  <w:style w:type="paragraph" w:styleId="TDC9">
    <w:name w:val="toc 9"/>
    <w:basedOn w:val="Normal"/>
    <w:next w:val="Normal"/>
    <w:autoRedefine/>
    <w:semiHidden/>
    <w:rsid w:val="00A45236"/>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A45236"/>
    <w:pPr>
      <w:spacing w:before="120" w:after="120" w:line="240" w:lineRule="auto"/>
    </w:pPr>
    <w:rPr>
      <w:rFonts w:eastAsia="Times New Roman"/>
      <w:sz w:val="20"/>
      <w:szCs w:val="24"/>
    </w:rPr>
  </w:style>
  <w:style w:type="character" w:customStyle="1" w:styleId="TextoindependienteCar">
    <w:name w:val="Texto independiente Car"/>
    <w:link w:val="Textoindependiente"/>
    <w:rsid w:val="00A45236"/>
    <w:rPr>
      <w:rFonts w:eastAsia="Times New Roman"/>
      <w:szCs w:val="24"/>
      <w:lang w:val="en-US"/>
    </w:rPr>
  </w:style>
  <w:style w:type="paragraph" w:customStyle="1" w:styleId="ColorfulShading-Accent11">
    <w:name w:val="Colorful Shading - Accent 11"/>
    <w:hidden/>
    <w:semiHidden/>
    <w:rsid w:val="00A45236"/>
    <w:rPr>
      <w:rFonts w:eastAsia="Times New Roman" w:cs="Arial"/>
      <w:lang w:val="en-US"/>
    </w:rPr>
  </w:style>
  <w:style w:type="paragraph" w:customStyle="1" w:styleId="BodyTextBold">
    <w:name w:val="Body Text Bold"/>
    <w:basedOn w:val="Textoindependiente"/>
    <w:next w:val="BodyTextL25"/>
    <w:link w:val="BodyTextBoldChar"/>
    <w:qFormat/>
    <w:rsid w:val="00A45236"/>
    <w:rPr>
      <w:b/>
    </w:rPr>
  </w:style>
  <w:style w:type="character" w:customStyle="1" w:styleId="CMDChar">
    <w:name w:val="CMD Char"/>
    <w:basedOn w:val="Fuentedeprrafopredeter"/>
    <w:link w:val="CMD"/>
    <w:rsid w:val="00A45236"/>
    <w:rPr>
      <w:rFonts w:ascii="Courier New" w:hAnsi="Courier New"/>
      <w:szCs w:val="22"/>
      <w:lang w:val="en-US"/>
    </w:rPr>
  </w:style>
  <w:style w:type="character" w:customStyle="1" w:styleId="BodyTextBoldChar">
    <w:name w:val="Body Text Bold Char"/>
    <w:basedOn w:val="TextoindependienteCar"/>
    <w:link w:val="BodyTextBold"/>
    <w:rsid w:val="00A45236"/>
    <w:rPr>
      <w:rFonts w:eastAsia="Times New Roman"/>
      <w:b/>
      <w:szCs w:val="24"/>
      <w:lang w:val="en-US"/>
    </w:rPr>
  </w:style>
  <w:style w:type="paragraph" w:styleId="Ttulo">
    <w:name w:val="Title"/>
    <w:basedOn w:val="Normal"/>
    <w:next w:val="BodyTextL25"/>
    <w:link w:val="TtuloCar"/>
    <w:qFormat/>
    <w:rsid w:val="00A45236"/>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45236"/>
    <w:rPr>
      <w:rFonts w:eastAsiaTheme="majorEastAsia" w:cstheme="majorBidi"/>
      <w:b/>
      <w:kern w:val="28"/>
      <w:sz w:val="32"/>
      <w:szCs w:val="56"/>
      <w:lang w:val="en-US"/>
    </w:rPr>
  </w:style>
  <w:style w:type="character" w:styleId="Textodelmarcadordeposicin">
    <w:name w:val="Placeholder Text"/>
    <w:basedOn w:val="Fuentedeprrafopredeter"/>
    <w:uiPriority w:val="99"/>
    <w:semiHidden/>
    <w:rsid w:val="00A45236"/>
    <w:rPr>
      <w:color w:val="808080"/>
    </w:rPr>
  </w:style>
  <w:style w:type="paragraph" w:customStyle="1" w:styleId="BodyText1">
    <w:name w:val="Body Text1"/>
    <w:basedOn w:val="Normal"/>
    <w:qFormat/>
    <w:rsid w:val="00FA057B"/>
    <w:pPr>
      <w:spacing w:line="240" w:lineRule="auto"/>
    </w:pPr>
    <w:rPr>
      <w:sz w:val="20"/>
    </w:rPr>
  </w:style>
  <w:style w:type="paragraph" w:styleId="Prrafodelista">
    <w:name w:val="List Paragraph"/>
    <w:basedOn w:val="Normal"/>
    <w:uiPriority w:val="34"/>
    <w:unhideWhenUsed/>
    <w:qFormat/>
    <w:rsid w:val="00FA057B"/>
    <w:pPr>
      <w:ind w:left="720"/>
    </w:pPr>
  </w:style>
  <w:style w:type="paragraph" w:customStyle="1" w:styleId="Body">
    <w:name w:val="Body"/>
    <w:basedOn w:val="Normal"/>
    <w:link w:val="BodyChar"/>
    <w:rsid w:val="00FA057B"/>
    <w:pPr>
      <w:spacing w:before="120" w:after="120" w:line="240" w:lineRule="auto"/>
      <w:ind w:left="360"/>
    </w:pPr>
    <w:rPr>
      <w:rFonts w:eastAsia="Times New Roman"/>
      <w:sz w:val="20"/>
      <w:szCs w:val="24"/>
      <w:lang w:val="es-419" w:eastAsia="x-none"/>
    </w:rPr>
  </w:style>
  <w:style w:type="paragraph" w:customStyle="1" w:styleId="TableTitle">
    <w:name w:val="Table Title"/>
    <w:basedOn w:val="Normal"/>
    <w:next w:val="Normal"/>
    <w:rsid w:val="00FA057B"/>
    <w:pPr>
      <w:keepNext/>
      <w:tabs>
        <w:tab w:val="left" w:pos="1080"/>
      </w:tabs>
      <w:spacing w:line="240" w:lineRule="auto"/>
      <w:ind w:left="720"/>
    </w:pPr>
    <w:rPr>
      <w:rFonts w:eastAsia="Times New Roman"/>
      <w:b/>
      <w:sz w:val="20"/>
      <w:szCs w:val="20"/>
    </w:rPr>
  </w:style>
  <w:style w:type="character" w:customStyle="1" w:styleId="BodyChar">
    <w:name w:val="Body Char"/>
    <w:link w:val="Body"/>
    <w:rsid w:val="00FA057B"/>
    <w:rPr>
      <w:rFonts w:eastAsia="Times New Roman"/>
      <w:szCs w:val="24"/>
      <w:lang w:val="es-419" w:eastAsia="x-none"/>
    </w:rPr>
  </w:style>
  <w:style w:type="character" w:styleId="Hipervnculo">
    <w:name w:val="Hyperlink"/>
    <w:uiPriority w:val="99"/>
    <w:unhideWhenUsed/>
    <w:rsid w:val="00FA057B"/>
    <w:rPr>
      <w:color w:val="0000FF"/>
      <w:u w:val="single"/>
    </w:rPr>
  </w:style>
  <w:style w:type="character" w:styleId="Hipervnculovisitado">
    <w:name w:val="FollowedHyperlink"/>
    <w:uiPriority w:val="99"/>
    <w:semiHidden/>
    <w:unhideWhenUsed/>
    <w:rsid w:val="00FA057B"/>
    <w:rPr>
      <w:color w:val="800080"/>
      <w:u w:val="single"/>
    </w:rPr>
  </w:style>
  <w:style w:type="paragraph" w:customStyle="1" w:styleId="BodyTextL75">
    <w:name w:val="Body Text L75"/>
    <w:basedOn w:val="BodyTextL50"/>
    <w:qFormat/>
    <w:rsid w:val="00FA057B"/>
    <w:pPr>
      <w:ind w:left="1080"/>
    </w:pPr>
  </w:style>
  <w:style w:type="paragraph" w:styleId="Revisin">
    <w:name w:val="Revision"/>
    <w:hidden/>
    <w:uiPriority w:val="99"/>
    <w:semiHidden/>
    <w:rsid w:val="00A82112"/>
    <w:rPr>
      <w:sz w:val="22"/>
      <w:szCs w:val="22"/>
    </w:rPr>
  </w:style>
  <w:style w:type="paragraph" w:customStyle="1" w:styleId="CMDRed">
    <w:name w:val="CMD Red"/>
    <w:basedOn w:val="CMD"/>
    <w:link w:val="CMDRedChar"/>
    <w:qFormat/>
    <w:rsid w:val="00A45236"/>
    <w:rPr>
      <w:color w:val="EE0000"/>
    </w:rPr>
  </w:style>
  <w:style w:type="paragraph" w:customStyle="1" w:styleId="CMDOutputRed">
    <w:name w:val="CMD Output Red"/>
    <w:basedOn w:val="CMDOutput"/>
    <w:link w:val="CMDOutputRedChar"/>
    <w:qFormat/>
    <w:rsid w:val="00A45236"/>
    <w:rPr>
      <w:color w:val="EE0000"/>
    </w:rPr>
  </w:style>
  <w:style w:type="character" w:customStyle="1" w:styleId="Heading1Gray">
    <w:name w:val="Heading 1 Gray"/>
    <w:basedOn w:val="Ttulo1Car"/>
    <w:uiPriority w:val="1"/>
    <w:qFormat/>
    <w:rsid w:val="00A45236"/>
    <w:rPr>
      <w:rFonts w:ascii="Arial" w:hAnsi="Arial"/>
      <w:b w:val="0"/>
      <w:bCs/>
      <w:noProof/>
      <w:sz w:val="26"/>
      <w:szCs w:val="26"/>
      <w:bdr w:val="none" w:sz="0" w:space="0" w:color="auto"/>
      <w:shd w:val="clear" w:color="auto" w:fill="D9D9D9" w:themeFill="background1" w:themeFillShade="D9"/>
      <w:lang w:val="en-US"/>
    </w:rPr>
  </w:style>
  <w:style w:type="character" w:customStyle="1" w:styleId="CMDRedChar">
    <w:name w:val="CMD Red Char"/>
    <w:basedOn w:val="CMDChar"/>
    <w:link w:val="CMDRed"/>
    <w:rsid w:val="00A45236"/>
    <w:rPr>
      <w:rFonts w:ascii="Courier New" w:hAnsi="Courier New"/>
      <w:color w:val="EE0000"/>
      <w:szCs w:val="22"/>
      <w:lang w:val="en-US"/>
    </w:rPr>
  </w:style>
  <w:style w:type="character" w:customStyle="1" w:styleId="BodyTextL25Char">
    <w:name w:val="Body Text L25 Char"/>
    <w:basedOn w:val="Fuentedeprrafopredeter"/>
    <w:link w:val="BodyTextL25"/>
    <w:rsid w:val="00A45236"/>
    <w:rPr>
      <w:szCs w:val="22"/>
      <w:lang w:val="en-US"/>
    </w:rPr>
  </w:style>
  <w:style w:type="character" w:customStyle="1" w:styleId="CMDOutputChar">
    <w:name w:val="CMD Output Char"/>
    <w:basedOn w:val="BodyTextL25Char"/>
    <w:link w:val="CMDOutput"/>
    <w:rsid w:val="00A45236"/>
    <w:rPr>
      <w:rFonts w:ascii="Courier New" w:hAnsi="Courier New"/>
      <w:sz w:val="18"/>
      <w:szCs w:val="22"/>
      <w:lang w:val="en-US"/>
    </w:rPr>
  </w:style>
  <w:style w:type="character" w:customStyle="1" w:styleId="CMDOutputRedChar">
    <w:name w:val="CMD Output Red Char"/>
    <w:basedOn w:val="CMDOutputChar"/>
    <w:link w:val="CMDOutputRed"/>
    <w:rsid w:val="00A45236"/>
    <w:rPr>
      <w:rFonts w:ascii="Courier New" w:hAnsi="Courier New"/>
      <w:color w:val="EE0000"/>
      <w:sz w:val="18"/>
      <w:szCs w:val="22"/>
      <w:lang w:val="en-US"/>
    </w:rPr>
  </w:style>
  <w:style w:type="paragraph" w:customStyle="1" w:styleId="Drawing">
    <w:name w:val="Drawing"/>
    <w:basedOn w:val="AnswerLineL25"/>
    <w:qFormat/>
    <w:rsid w:val="00A45236"/>
  </w:style>
  <w:style w:type="paragraph" w:customStyle="1" w:styleId="TableAnswer">
    <w:name w:val="Table Answer"/>
    <w:basedOn w:val="TableText"/>
    <w:qFormat/>
    <w:rsid w:val="00A45236"/>
  </w:style>
  <w:style w:type="character" w:customStyle="1" w:styleId="Heading2Gray">
    <w:name w:val="Heading 2 Gray"/>
    <w:basedOn w:val="Ttulo2Car"/>
    <w:uiPriority w:val="1"/>
    <w:qFormat/>
    <w:rsid w:val="00A45236"/>
    <w:rPr>
      <w:rFonts w:ascii="Arial" w:eastAsia="Times New Roman" w:hAnsi="Arial"/>
      <w:b w:val="0"/>
      <w:bCs/>
      <w:sz w:val="24"/>
      <w:szCs w:val="26"/>
      <w:bdr w:val="none" w:sz="0" w:space="0" w:color="auto"/>
      <w:shd w:val="clear" w:color="auto" w:fill="D9D9D9" w:themeFill="background1" w:themeFillShade="D9"/>
      <w:lang w:val="en-US"/>
    </w:rPr>
  </w:style>
  <w:style w:type="paragraph" w:styleId="NormalWeb">
    <w:name w:val="Normal (Web)"/>
    <w:basedOn w:val="Normal"/>
    <w:uiPriority w:val="99"/>
    <w:semiHidden/>
    <w:unhideWhenUsed/>
    <w:rsid w:val="002E0899"/>
    <w:pPr>
      <w:spacing w:before="100" w:beforeAutospacing="1" w:after="100" w:afterAutospacing="1" w:line="240" w:lineRule="auto"/>
    </w:pPr>
    <w:rPr>
      <w:rFonts w:ascii="Times New Roman" w:eastAsia="Times New Roman" w:hAnsi="Times New Roman"/>
      <w:sz w:val="24"/>
      <w:szCs w:val="24"/>
      <w:lang w:val="es-419" w:eastAsia="zh-CN"/>
    </w:rPr>
  </w:style>
  <w:style w:type="numbering" w:customStyle="1" w:styleId="PartStepSubStepList">
    <w:name w:val="Part_Step_SubStep_List"/>
    <w:basedOn w:val="Sinlista"/>
    <w:uiPriority w:val="99"/>
    <w:rsid w:val="0002739A"/>
    <w:pPr>
      <w:numPr>
        <w:numId w:val="27"/>
      </w:numPr>
    </w:pPr>
  </w:style>
  <w:style w:type="paragraph" w:customStyle="1" w:styleId="CMDBold">
    <w:name w:val="CMD Bold"/>
    <w:basedOn w:val="CMD"/>
    <w:next w:val="BodyTextL50"/>
    <w:link w:val="CMDBoldChar"/>
    <w:qFormat/>
    <w:rsid w:val="0002739A"/>
    <w:rPr>
      <w:b/>
    </w:rPr>
  </w:style>
  <w:style w:type="character" w:customStyle="1" w:styleId="CMDBoldChar">
    <w:name w:val="CMD Bold Char"/>
    <w:basedOn w:val="CMDChar"/>
    <w:link w:val="CMDBold"/>
    <w:rsid w:val="0002739A"/>
    <w:rPr>
      <w:rFonts w:ascii="Courier New" w:hAnsi="Courier New"/>
      <w:b/>
      <w:szCs w:val="22"/>
      <w:lang w:val="en-US"/>
    </w:rPr>
  </w:style>
  <w:style w:type="table" w:customStyle="1" w:styleId="LabAnswerTable">
    <w:name w:val="Lab_Answer_Table"/>
    <w:basedOn w:val="LabTableStyle"/>
    <w:uiPriority w:val="99"/>
    <w:rsid w:val="00A45236"/>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A45236"/>
    <w:pPr>
      <w:ind w:left="720"/>
    </w:pPr>
  </w:style>
  <w:style w:type="character" w:customStyle="1" w:styleId="BodyTextL50Char">
    <w:name w:val="Body Text L50 Char"/>
    <w:basedOn w:val="Fuentedeprrafopredeter"/>
    <w:link w:val="BodyTextL50"/>
    <w:rsid w:val="00A45236"/>
    <w:rPr>
      <w:szCs w:val="22"/>
      <w:lang w:val="en-US"/>
    </w:rPr>
  </w:style>
  <w:style w:type="character" w:customStyle="1" w:styleId="BodyTextL50AnswerChar">
    <w:name w:val="Body Text L50 Answer Char"/>
    <w:basedOn w:val="BodyTextL50Char"/>
    <w:link w:val="BodyTextL50Answer"/>
    <w:rsid w:val="00A45236"/>
    <w:rPr>
      <w:b/>
      <w:szCs w:val="22"/>
      <w:shd w:val="clear" w:color="auto" w:fill="D9D9D9" w:themeFill="background1" w:themeFillShade="D9"/>
      <w:lang w:val="en-US"/>
    </w:rPr>
  </w:style>
  <w:style w:type="paragraph" w:customStyle="1" w:styleId="BodyTextL25Answer">
    <w:name w:val="Body Text L25 Answer"/>
    <w:basedOn w:val="BodyTextL25"/>
    <w:link w:val="BodyTextL25AnswerChar"/>
    <w:qFormat/>
    <w:rsid w:val="00A4523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A45236"/>
    <w:rPr>
      <w:b/>
      <w:szCs w:val="22"/>
      <w:shd w:val="clear" w:color="auto" w:fill="D9D9D9" w:themeFill="background1" w:themeFillShade="D9"/>
      <w:lang w:val="en-US"/>
    </w:rPr>
  </w:style>
  <w:style w:type="character" w:customStyle="1" w:styleId="DevConfigsChar">
    <w:name w:val="DevConfigs Char"/>
    <w:basedOn w:val="Fuentedeprrafopredeter"/>
    <w:link w:val="DevConfigs"/>
    <w:rsid w:val="00A45236"/>
    <w:rPr>
      <w:rFonts w:ascii="Courier New" w:hAnsi="Courier New"/>
      <w:szCs w:val="22"/>
      <w:lang w:val="en-US"/>
    </w:rPr>
  </w:style>
  <w:style w:type="character" w:customStyle="1" w:styleId="DnT">
    <w:name w:val="DnT"/>
    <w:basedOn w:val="Fuentedeprrafopredeter"/>
    <w:uiPriority w:val="1"/>
    <w:qFormat/>
    <w:rsid w:val="00A45236"/>
    <w:rPr>
      <w:rFonts w:ascii="Arial" w:hAnsi="Arial"/>
      <w:b/>
      <w:sz w:val="20"/>
    </w:rPr>
  </w:style>
  <w:style w:type="character" w:styleId="nfasisintenso">
    <w:name w:val="Intense Emphasis"/>
    <w:basedOn w:val="Fuentedeprrafopredeter"/>
    <w:uiPriority w:val="21"/>
    <w:qFormat/>
    <w:rsid w:val="001815F6"/>
    <w:rPr>
      <w:i w:val="0"/>
      <w:iCs/>
      <w:color w:val="4F81BD" w:themeColor="accent1"/>
    </w:rPr>
  </w:style>
  <w:style w:type="character" w:styleId="nfasis">
    <w:name w:val="Emphasis"/>
    <w:basedOn w:val="Fuentedeprrafopredeter"/>
    <w:uiPriority w:val="20"/>
    <w:qFormat/>
    <w:rsid w:val="001815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5345">
      <w:bodyDiv w:val="1"/>
      <w:marLeft w:val="0"/>
      <w:marRight w:val="0"/>
      <w:marTop w:val="0"/>
      <w:marBottom w:val="0"/>
      <w:divBdr>
        <w:top w:val="none" w:sz="0" w:space="0" w:color="auto"/>
        <w:left w:val="none" w:sz="0" w:space="0" w:color="auto"/>
        <w:bottom w:val="none" w:sz="0" w:space="0" w:color="auto"/>
        <w:right w:val="none" w:sz="0" w:space="0" w:color="auto"/>
      </w:divBdr>
    </w:div>
    <w:div w:id="519197984">
      <w:bodyDiv w:val="1"/>
      <w:marLeft w:val="0"/>
      <w:marRight w:val="0"/>
      <w:marTop w:val="0"/>
      <w:marBottom w:val="0"/>
      <w:divBdr>
        <w:top w:val="none" w:sz="0" w:space="0" w:color="auto"/>
        <w:left w:val="none" w:sz="0" w:space="0" w:color="auto"/>
        <w:bottom w:val="none" w:sz="0" w:space="0" w:color="auto"/>
        <w:right w:val="none" w:sz="0" w:space="0" w:color="auto"/>
      </w:divBdr>
    </w:div>
    <w:div w:id="687482795">
      <w:bodyDiv w:val="1"/>
      <w:marLeft w:val="0"/>
      <w:marRight w:val="0"/>
      <w:marTop w:val="0"/>
      <w:marBottom w:val="0"/>
      <w:divBdr>
        <w:top w:val="none" w:sz="0" w:space="0" w:color="auto"/>
        <w:left w:val="none" w:sz="0" w:space="0" w:color="auto"/>
        <w:bottom w:val="none" w:sz="0" w:space="0" w:color="auto"/>
        <w:right w:val="none" w:sz="0" w:space="0" w:color="auto"/>
      </w:divBdr>
    </w:div>
    <w:div w:id="1271863361">
      <w:bodyDiv w:val="1"/>
      <w:marLeft w:val="0"/>
      <w:marRight w:val="0"/>
      <w:marTop w:val="0"/>
      <w:marBottom w:val="0"/>
      <w:divBdr>
        <w:top w:val="none" w:sz="0" w:space="0" w:color="auto"/>
        <w:left w:val="none" w:sz="0" w:space="0" w:color="auto"/>
        <w:bottom w:val="none" w:sz="0" w:space="0" w:color="auto"/>
        <w:right w:val="none" w:sz="0" w:space="0" w:color="auto"/>
      </w:divBdr>
    </w:div>
    <w:div w:id="150886150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cisco.com/en/US/products/sw/iosswrel/ps1831/products_tech_note09186a00800a6057.s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uman\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4321FEBCE24C8DB8861260A1F55D84"/>
        <w:category>
          <w:name w:val="General"/>
          <w:gallery w:val="placeholder"/>
        </w:category>
        <w:types>
          <w:type w:val="bbPlcHdr"/>
        </w:types>
        <w:behaviors>
          <w:behavior w:val="content"/>
        </w:behaviors>
        <w:guid w:val="{B2B298D3-AC97-4042-94C9-1C756FF4CBD8}"/>
      </w:docPartPr>
      <w:docPartBody>
        <w:p w:rsidR="000D2633" w:rsidRDefault="00C00F27">
          <w:pPr>
            <w:pStyle w:val="274321FEBCE24C8DB8861260A1F55D8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0F27"/>
    <w:rsid w:val="000034A4"/>
    <w:rsid w:val="00044361"/>
    <w:rsid w:val="000669C6"/>
    <w:rsid w:val="000876DF"/>
    <w:rsid w:val="000B3AAE"/>
    <w:rsid w:val="000C2F08"/>
    <w:rsid w:val="000D2633"/>
    <w:rsid w:val="000D45B2"/>
    <w:rsid w:val="001F0B41"/>
    <w:rsid w:val="0026035B"/>
    <w:rsid w:val="002A7C6C"/>
    <w:rsid w:val="00340714"/>
    <w:rsid w:val="003664ED"/>
    <w:rsid w:val="00390756"/>
    <w:rsid w:val="003E1085"/>
    <w:rsid w:val="0043130D"/>
    <w:rsid w:val="004C53C1"/>
    <w:rsid w:val="00510898"/>
    <w:rsid w:val="005D4F36"/>
    <w:rsid w:val="006256AE"/>
    <w:rsid w:val="006A2C6A"/>
    <w:rsid w:val="00713FFB"/>
    <w:rsid w:val="007D7636"/>
    <w:rsid w:val="00915813"/>
    <w:rsid w:val="00982C63"/>
    <w:rsid w:val="009A6644"/>
    <w:rsid w:val="00AB2CB0"/>
    <w:rsid w:val="00AD5555"/>
    <w:rsid w:val="00B073F4"/>
    <w:rsid w:val="00B25898"/>
    <w:rsid w:val="00C00F27"/>
    <w:rsid w:val="00C16C5E"/>
    <w:rsid w:val="00C67558"/>
    <w:rsid w:val="00D43D64"/>
    <w:rsid w:val="00D63F42"/>
    <w:rsid w:val="00EC624E"/>
    <w:rsid w:val="00F21E1C"/>
    <w:rsid w:val="00F90491"/>
    <w:rsid w:val="00FC0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74321FEBCE24C8DB8861260A1F55D84">
    <w:name w:val="274321FEBCE24C8DB8861260A1F55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2" ma:contentTypeDescription="Crear nuevo documento." ma:contentTypeScope="" ma:versionID="77355615049b59468794a25cbfe5aa41">
  <xsd:schema xmlns:xsd="http://www.w3.org/2001/XMLSchema" xmlns:xs="http://www.w3.org/2001/XMLSchema" xmlns:p="http://schemas.microsoft.com/office/2006/metadata/properties" xmlns:ns2="bc1cb9f2-4fd8-4010-97f6-4c874966f195" targetNamespace="http://schemas.microsoft.com/office/2006/metadata/properties" ma:root="true" ma:fieldsID="f5fb189c7a46705231115ee701cb7ae5" ns2:_="">
    <xsd:import namespace="bc1cb9f2-4fd8-4010-97f6-4c874966f1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cb9f2-4fd8-4010-97f6-4c874966f1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F28D86-3C1E-4B1E-BFD8-7A48AC5F74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955FB75-08E9-47CE-80F4-F39082850E81}">
  <ds:schemaRefs>
    <ds:schemaRef ds:uri="http://schemas.microsoft.com/sharepoint/v3/contenttype/forms"/>
  </ds:schemaRefs>
</ds:datastoreItem>
</file>

<file path=customXml/itemProps3.xml><?xml version="1.0" encoding="utf-8"?>
<ds:datastoreItem xmlns:ds="http://schemas.openxmlformats.org/officeDocument/2006/customXml" ds:itemID="{F0E494F5-F7C3-4E59-B981-32CA7602AC98}">
  <ds:schemaRefs>
    <ds:schemaRef ds:uri="http://schemas.openxmlformats.org/officeDocument/2006/bibliography"/>
  </ds:schemaRefs>
</ds:datastoreItem>
</file>

<file path=customXml/itemProps4.xml><?xml version="1.0" encoding="utf-8"?>
<ds:datastoreItem xmlns:ds="http://schemas.openxmlformats.org/officeDocument/2006/customXml" ds:itemID="{72F86E40-A019-442C-B585-4D2DBBE12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cb9f2-4fd8-4010-97f6-4c874966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Activity_Template</Template>
  <TotalTime>1070</TotalTime>
  <Pages>8</Pages>
  <Words>2638</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Packet Tracer - Use Ping and Traceroute to Test Network Connectivity - Physical Mode</vt:lpstr>
    </vt:vector>
  </TitlesOfParts>
  <Company>Cisco Systems, Inc.</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Ping y Traceroute para probar la conectividad de red - Modo Físico</dc:title>
  <dc:creator>SP</dc:creator>
  <dc:description>2013</dc:description>
  <cp:lastModifiedBy>AMERICA CITLALY FLORES MASCAREO</cp:lastModifiedBy>
  <cp:revision>14</cp:revision>
  <cp:lastPrinted>2019-09-17T01:10:00Z</cp:lastPrinted>
  <dcterms:created xsi:type="dcterms:W3CDTF">2020-12-03T23:26:00Z</dcterms:created>
  <dcterms:modified xsi:type="dcterms:W3CDTF">2023-05-14T04:53:00Z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7300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