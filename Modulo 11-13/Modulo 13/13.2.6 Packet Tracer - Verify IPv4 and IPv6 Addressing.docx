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4B198" w14:textId="3CDBF48A" w:rsidR="00D778DF" w:rsidRPr="009A1CF4" w:rsidRDefault="00000000" w:rsidP="005330C9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D9A7A7BC4F444F318C350ACB801812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935D3">
            <w:t>Packet Tracer: Identificación del direccionamiento IPv4 e IPv6</w:t>
          </w:r>
        </w:sdtContent>
      </w:sdt>
      <w:r w:rsidR="005935D3">
        <w:rPr>
          <w:rStyle w:val="LabTitleInstVersred"/>
        </w:rPr>
        <w:t xml:space="preserve"> </w:t>
      </w:r>
    </w:p>
    <w:p w14:paraId="15EDEAC4" w14:textId="77777777" w:rsidR="004C5C10" w:rsidRPr="00BB73FF" w:rsidRDefault="004C5C10" w:rsidP="004C5C10">
      <w:pPr>
        <w:pStyle w:val="Ttulo1"/>
        <w:numPr>
          <w:ilvl w:val="0"/>
          <w:numId w:val="0"/>
        </w:numPr>
      </w:pPr>
      <w:r>
        <w:t>Tabla de asignación de direcciones</w:t>
      </w:r>
    </w:p>
    <w:tbl>
      <w:tblPr>
        <w:tblW w:w="96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para el dispositivo, la interfaz, la dirección IP, la máscara de subred y la puerta de enlace predeterminada. Hay celdas en blanco para los equipos donde puede ingresar la dirección IP y la puerta de enlace predeterminada. Escriba las respuestas en las celdas indicadas como “en blanco”."/>
      </w:tblPr>
      <w:tblGrid>
        <w:gridCol w:w="1617"/>
        <w:gridCol w:w="1800"/>
        <w:gridCol w:w="2520"/>
        <w:gridCol w:w="1821"/>
        <w:gridCol w:w="1911"/>
      </w:tblGrid>
      <w:tr w:rsidR="004C5C10" w14:paraId="1112DD16" w14:textId="77777777" w:rsidTr="002A5C3E">
        <w:trPr>
          <w:cantSplit/>
          <w:trHeight w:val="517"/>
          <w:jc w:val="center"/>
        </w:trPr>
        <w:tc>
          <w:tcPr>
            <w:tcW w:w="16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40CCF" w14:textId="77777777" w:rsidR="004C5C10" w:rsidRPr="00E87D62" w:rsidRDefault="004C5C10" w:rsidP="004C5C10">
            <w:pPr>
              <w:pStyle w:val="TableHeading"/>
            </w:pPr>
            <w:r>
              <w:t>Dispositivo</w:t>
            </w:r>
          </w:p>
        </w:tc>
        <w:tc>
          <w:tcPr>
            <w:tcW w:w="18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C5677" w14:textId="77777777" w:rsidR="004C5C10" w:rsidRPr="00E87D62" w:rsidRDefault="004C5C10" w:rsidP="004C5C10">
            <w:pPr>
              <w:pStyle w:val="TableHeading"/>
            </w:pPr>
            <w:r>
              <w:t>Interfaz</w:t>
            </w:r>
          </w:p>
        </w:tc>
        <w:tc>
          <w:tcPr>
            <w:tcW w:w="43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0DD0F8" w14:textId="15060F17" w:rsidR="004C5C10" w:rsidRPr="00E87D62" w:rsidRDefault="004C5C10" w:rsidP="004C5C10">
            <w:pPr>
              <w:pStyle w:val="TableHeading"/>
            </w:pPr>
            <w:r>
              <w:t>Dirección IP / Prefijo</w:t>
            </w:r>
          </w:p>
        </w:tc>
        <w:tc>
          <w:tcPr>
            <w:tcW w:w="191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6ADB5" w14:textId="77777777" w:rsidR="004C5C10" w:rsidRPr="00E87D62" w:rsidRDefault="004C5C10" w:rsidP="004C5C10">
            <w:pPr>
              <w:pStyle w:val="TableHeading"/>
            </w:pPr>
            <w:r>
              <w:t>Gateway predeterminado</w:t>
            </w:r>
          </w:p>
        </w:tc>
      </w:tr>
      <w:tr w:rsidR="004C5C10" w14:paraId="7A162EB6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BB850CA" w14:textId="77777777" w:rsidR="004C5C10" w:rsidRDefault="004C5C10" w:rsidP="004C5C10">
            <w:pPr>
              <w:pStyle w:val="TableText"/>
              <w:jc w:val="both"/>
            </w:pPr>
            <w: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0006EA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15F4F4" w14:textId="77777777" w:rsidR="004C5C10" w:rsidRPr="00E87D62" w:rsidRDefault="004C5C10" w:rsidP="004C5C10">
            <w:pPr>
              <w:pStyle w:val="TableText"/>
            </w:pPr>
            <w:r>
              <w:t xml:space="preserve">10.10.1.97 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632C74" w14:textId="77777777" w:rsidR="004C5C10" w:rsidRPr="00E87D62" w:rsidRDefault="004C5C10" w:rsidP="004C5C10">
            <w:pPr>
              <w:pStyle w:val="TableText"/>
            </w:pPr>
            <w:r>
              <w:t>255.255.255.224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AD22A0" w14:textId="77777777" w:rsidR="004C5C10" w:rsidRDefault="004C5C10" w:rsidP="004C5C10">
            <w:pPr>
              <w:pStyle w:val="TableText"/>
            </w:pPr>
            <w:r>
              <w:t>N/D</w:t>
            </w:r>
          </w:p>
        </w:tc>
      </w:tr>
      <w:tr w:rsidR="000F71DC" w14:paraId="768C437A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00AED1C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E3721B6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4153B74" w14:textId="2578C620" w:rsidR="000F71DC" w:rsidRDefault="000F71DC" w:rsidP="004C5C10">
            <w:pPr>
              <w:pStyle w:val="TableText"/>
            </w:pPr>
            <w:r>
              <w:t>2001:db 8:1:1: 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96A030" w14:textId="77777777" w:rsidR="000F71DC" w:rsidRDefault="000F71DC" w:rsidP="00CF12A5">
            <w:pPr>
              <w:pStyle w:val="ConfigWindow"/>
            </w:pPr>
            <w:r>
              <w:t>N/D</w:t>
            </w:r>
          </w:p>
        </w:tc>
      </w:tr>
      <w:tr w:rsidR="004C5C10" w14:paraId="07AB8BA5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E058AB0" w14:textId="77777777" w:rsidR="004C5C10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A68D61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18A9D6D" w14:textId="77777777" w:rsidR="004C5C10" w:rsidRPr="00E87D62" w:rsidRDefault="004C5C10" w:rsidP="004C5C10">
            <w:pPr>
              <w:pStyle w:val="TableText"/>
            </w:pPr>
            <w:r>
              <w:t>10.10.1.6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63A9C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48C34E9C" w14:textId="77777777" w:rsidR="004C5C10" w:rsidRDefault="004C5C10" w:rsidP="004C5C10">
            <w:pPr>
              <w:pStyle w:val="TableText"/>
            </w:pPr>
            <w:r>
              <w:t>N/D</w:t>
            </w:r>
          </w:p>
        </w:tc>
      </w:tr>
      <w:tr w:rsidR="000F71DC" w14:paraId="0F63F58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B18EBAB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15D7D6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F0608FA" w14:textId="4C792112" w:rsidR="000F71DC" w:rsidRPr="00E87D62" w:rsidRDefault="000F71DC" w:rsidP="004C5C10">
            <w:pPr>
              <w:pStyle w:val="TableText"/>
            </w:pPr>
            <w:r>
              <w:t>2001:db 8:1:2: 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5934FA9" w14:textId="77777777" w:rsidR="000F71DC" w:rsidRDefault="000F71DC" w:rsidP="00CF12A5">
            <w:pPr>
              <w:pStyle w:val="ConfigWindow"/>
            </w:pPr>
            <w:r>
              <w:t>N/D</w:t>
            </w:r>
          </w:p>
        </w:tc>
      </w:tr>
      <w:tr w:rsidR="000F71DC" w14:paraId="6BB8D60E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CE8ABE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AD60EE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46C765B" w14:textId="0E1979D6" w:rsidR="000F71DC" w:rsidRDefault="00211DD5" w:rsidP="004C5C10">
            <w:pPr>
              <w:pStyle w:val="TableText"/>
            </w:pPr>
            <w:r>
              <w:t>fe80::1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05707B" w14:textId="77777777" w:rsidR="000F71DC" w:rsidRDefault="000F71DC" w:rsidP="00CF12A5">
            <w:pPr>
              <w:pStyle w:val="ConfigWindow"/>
            </w:pPr>
            <w:r>
              <w:t>N/D</w:t>
            </w:r>
          </w:p>
        </w:tc>
      </w:tr>
      <w:tr w:rsidR="004C5C10" w14:paraId="080160EB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F8B9D8" w14:textId="77777777" w:rsidR="004C5C10" w:rsidRDefault="004C5C10" w:rsidP="004C5C10">
            <w:pPr>
              <w:pStyle w:val="TableText"/>
            </w:pPr>
            <w: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CFE6451" w14:textId="77777777" w:rsidR="004C5C10" w:rsidRPr="00E87D62" w:rsidRDefault="004C5C10" w:rsidP="004C5C10">
            <w:pPr>
              <w:pStyle w:val="TableText"/>
            </w:pPr>
            <w:r>
              <w:t>S0/0/0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5B50E4" w14:textId="77777777" w:rsidR="004C5C10" w:rsidRPr="00E87D62" w:rsidRDefault="004C5C10" w:rsidP="004C5C10">
            <w:pPr>
              <w:pStyle w:val="TableText"/>
            </w:pPr>
            <w:r>
              <w:t>10.10.1.5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3B100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CE27DD0" w14:textId="77777777" w:rsidR="004C5C10" w:rsidRDefault="004C5C10" w:rsidP="004C5C10">
            <w:pPr>
              <w:pStyle w:val="TableText"/>
            </w:pPr>
            <w:r>
              <w:t>N/D</w:t>
            </w:r>
          </w:p>
        </w:tc>
      </w:tr>
      <w:tr w:rsidR="000F71DC" w14:paraId="1CDDC33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7EFCE5F" w14:textId="77777777" w:rsidR="000F71DC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CCD26E" w14:textId="77777777" w:rsidR="000F71DC" w:rsidRPr="00E87D62" w:rsidRDefault="000F71DC" w:rsidP="000F71DC">
            <w:pPr>
              <w:pStyle w:val="ConfigWindow"/>
            </w:pPr>
            <w:r>
              <w:t>S0/0/0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1DB1771E" w14:textId="3EEF8373" w:rsidR="000F71DC" w:rsidRPr="00E87D62" w:rsidRDefault="000F71DC" w:rsidP="004C5C10">
            <w:pPr>
              <w:pStyle w:val="TableText"/>
            </w:pPr>
            <w:r>
              <w:t>2001:db8:1:2::1/64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33735E" w14:textId="77777777" w:rsidR="000F71DC" w:rsidRDefault="000F71DC" w:rsidP="00CF12A5">
            <w:pPr>
              <w:pStyle w:val="ConfigWindow"/>
            </w:pPr>
            <w:r>
              <w:t>N/D</w:t>
            </w:r>
          </w:p>
        </w:tc>
      </w:tr>
      <w:tr w:rsidR="004C5C10" w14:paraId="6C3FCC8F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2966482" w14:textId="77777777" w:rsidR="004C5C10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E9A6EB2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5958798" w14:textId="77777777" w:rsidR="004C5C10" w:rsidRPr="00E87D62" w:rsidRDefault="004C5C10" w:rsidP="004C5C10">
            <w:pPr>
              <w:pStyle w:val="TableText"/>
            </w:pPr>
            <w:r>
              <w:t>10.10.1.9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7FB66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2853B47" w14:textId="77777777" w:rsidR="004C5C10" w:rsidRPr="00E87D62" w:rsidRDefault="004C5C10" w:rsidP="004C5C10">
            <w:pPr>
              <w:pStyle w:val="TableText"/>
            </w:pPr>
            <w:r>
              <w:t>N/D</w:t>
            </w:r>
          </w:p>
        </w:tc>
      </w:tr>
      <w:tr w:rsidR="000F71DC" w14:paraId="7A0DC36E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978BDF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EDDE903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24113BA" w14:textId="75F53733" w:rsidR="000F71DC" w:rsidRDefault="000F71DC" w:rsidP="004C5C10">
            <w:pPr>
              <w:pStyle w:val="TableText"/>
            </w:pPr>
            <w:r>
              <w:t>2001:db8:1:3::1/64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59E6ECF" w14:textId="77777777" w:rsidR="000F71DC" w:rsidRDefault="000F71DC" w:rsidP="00CF12A5">
            <w:pPr>
              <w:pStyle w:val="ConfigWindow"/>
            </w:pPr>
            <w:r>
              <w:t>N/D</w:t>
            </w:r>
          </w:p>
        </w:tc>
      </w:tr>
      <w:tr w:rsidR="000F71DC" w14:paraId="4D4B6CD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F47B2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E3E77DE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D895165" w14:textId="51189CEB" w:rsidR="000F71DC" w:rsidRPr="00A67E9E" w:rsidRDefault="00211DD5" w:rsidP="004C5C10">
            <w:pPr>
              <w:pStyle w:val="TableText"/>
            </w:pPr>
            <w:r>
              <w:t>fe80::2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04700D" w14:textId="77777777" w:rsidR="000F71DC" w:rsidRDefault="000F71DC" w:rsidP="00CF12A5">
            <w:pPr>
              <w:pStyle w:val="ConfigWindow"/>
            </w:pPr>
            <w:r>
              <w:t>N/D</w:t>
            </w:r>
          </w:p>
        </w:tc>
      </w:tr>
      <w:tr w:rsidR="004C5C10" w14:paraId="0D3191E0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19ACD24" w14:textId="77777777" w:rsidR="004C5C10" w:rsidRDefault="004C5C10" w:rsidP="004C5C10">
            <w:pPr>
              <w:pStyle w:val="TableText"/>
            </w:pPr>
            <w: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BCCCE7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0D5FD6" w14:textId="77777777" w:rsidR="004C5C10" w:rsidRDefault="004C5C10" w:rsidP="004C5C10">
            <w:pPr>
              <w:pStyle w:val="TableText"/>
            </w:pPr>
            <w:r>
              <w:t>10.10.1.17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42244C6" w14:textId="77777777" w:rsidR="004C5C10" w:rsidRDefault="004C5C10" w:rsidP="004C5C10">
            <w:pPr>
              <w:pStyle w:val="TableText"/>
            </w:pPr>
            <w:r>
              <w:t>255.255.255.240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1B523F7" w14:textId="77777777" w:rsidR="004C5C10" w:rsidRDefault="004C5C10" w:rsidP="004C5C10">
            <w:pPr>
              <w:pStyle w:val="TableText"/>
            </w:pPr>
            <w:r>
              <w:t>N/D</w:t>
            </w:r>
          </w:p>
        </w:tc>
      </w:tr>
      <w:tr w:rsidR="000F71DC" w14:paraId="5C384F89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1B5FB5E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791970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9D1EB27" w14:textId="4A3DB6BE" w:rsidR="000F71DC" w:rsidRPr="00595D04" w:rsidRDefault="000F71DC" w:rsidP="004C5C10">
            <w:pPr>
              <w:pStyle w:val="TableText"/>
              <w:rPr>
                <w:b/>
              </w:rPr>
            </w:pPr>
            <w:r>
              <w:t>2001:db 8:1:4: 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370E9B" w14:textId="77777777" w:rsidR="000F71DC" w:rsidRDefault="000F71DC" w:rsidP="00CF12A5">
            <w:pPr>
              <w:pStyle w:val="ConfigWindow"/>
            </w:pPr>
            <w:r>
              <w:t>N/D</w:t>
            </w:r>
          </w:p>
        </w:tc>
      </w:tr>
      <w:tr w:rsidR="004C5C10" w14:paraId="7E23B93F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7502517" w14:textId="77777777" w:rsidR="004C5C10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ABD9E4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D2E774" w14:textId="77777777" w:rsidR="004C5C10" w:rsidRDefault="004C5C10" w:rsidP="004C5C10">
            <w:pPr>
              <w:pStyle w:val="TableText"/>
            </w:pPr>
            <w:r>
              <w:t>10.10.1.10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062EFF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45CF04" w14:textId="77777777" w:rsidR="004C5C10" w:rsidRDefault="004C5C10" w:rsidP="004C5C10">
            <w:pPr>
              <w:pStyle w:val="TableText"/>
            </w:pPr>
            <w:r>
              <w:t>N/D</w:t>
            </w:r>
          </w:p>
        </w:tc>
      </w:tr>
      <w:tr w:rsidR="000F71DC" w14:paraId="74D26C0B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B869C3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623232D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9363B" w14:textId="09600887" w:rsidR="000F71DC" w:rsidRPr="001D4A02" w:rsidRDefault="000F71DC" w:rsidP="004C5C10">
            <w:pPr>
              <w:pStyle w:val="TableText"/>
            </w:pPr>
            <w:r>
              <w:t>2001:db8:1:3::2/64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72812C" w14:textId="77777777" w:rsidR="000F71DC" w:rsidRDefault="000F71DC" w:rsidP="00CF12A5">
            <w:pPr>
              <w:pStyle w:val="ConfigWindow"/>
            </w:pPr>
            <w:r>
              <w:t>N/D</w:t>
            </w:r>
          </w:p>
        </w:tc>
      </w:tr>
      <w:tr w:rsidR="000F71DC" w14:paraId="6825CFDB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787D3E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D888E7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E08CCCD" w14:textId="11F4A94F" w:rsidR="000F71DC" w:rsidRPr="00B92CFF" w:rsidRDefault="00211DD5" w:rsidP="004C5C10">
            <w:pPr>
              <w:pStyle w:val="TableText"/>
            </w:pPr>
            <w:r>
              <w:t>fe80::3</w:t>
            </w:r>
          </w:p>
        </w:tc>
        <w:tc>
          <w:tcPr>
            <w:tcW w:w="1911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42A5A7DE" w14:textId="77777777" w:rsidR="000F71DC" w:rsidRDefault="000F71DC" w:rsidP="00CF12A5">
            <w:pPr>
              <w:pStyle w:val="ConfigWindow"/>
            </w:pPr>
            <w:r>
              <w:t>N/D</w:t>
            </w:r>
          </w:p>
        </w:tc>
      </w:tr>
      <w:tr w:rsidR="004C5C10" w14:paraId="330E1295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DA3E718" w14:textId="77777777" w:rsidR="004C5C10" w:rsidRPr="00E87D62" w:rsidRDefault="004C5C10" w:rsidP="004C5C10">
            <w:pPr>
              <w:pStyle w:val="TableText"/>
            </w:pPr>
            <w:r>
              <w:t>PC1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E531B9" w14:textId="77777777" w:rsidR="004C5C10" w:rsidRPr="00E87D62" w:rsidRDefault="004C5C10" w:rsidP="004C5C10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B17446" w14:textId="507A5B62" w:rsidR="004C5C10" w:rsidRPr="00EC2966" w:rsidRDefault="00EC2966" w:rsidP="004C5C10">
            <w:pPr>
              <w:pStyle w:val="TableText"/>
              <w:rPr>
                <w:rStyle w:val="nfasisintenso"/>
              </w:rPr>
            </w:pPr>
            <w:r w:rsidRPr="00EC2966">
              <w:rPr>
                <w:rStyle w:val="nfasisintenso"/>
              </w:rPr>
              <w:t>10.10.1.100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C69B1D" w14:textId="22134D60" w:rsidR="004C5C10" w:rsidRPr="00EC2966" w:rsidRDefault="00EC2966" w:rsidP="004C5C10">
            <w:pPr>
              <w:pStyle w:val="TableText"/>
              <w:rPr>
                <w:rStyle w:val="nfasisintenso"/>
              </w:rPr>
            </w:pPr>
            <w:r w:rsidRPr="00EC2966">
              <w:rPr>
                <w:rStyle w:val="nfasisintenso"/>
              </w:rPr>
              <w:t>255.255.255.224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423980C6" w14:textId="737E96DA" w:rsidR="004C5C10" w:rsidRPr="00EC2966" w:rsidRDefault="00EC2966" w:rsidP="004C5C10">
            <w:pPr>
              <w:pStyle w:val="TableText"/>
              <w:rPr>
                <w:rStyle w:val="nfasisintenso"/>
              </w:rPr>
            </w:pPr>
            <w:r w:rsidRPr="00EC2966">
              <w:rPr>
                <w:rStyle w:val="nfasisintenso"/>
              </w:rPr>
              <w:t>10.10.1.97</w:t>
            </w:r>
          </w:p>
        </w:tc>
      </w:tr>
      <w:tr w:rsidR="000F71DC" w14:paraId="3AC8A989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DEBB220" w14:textId="77777777" w:rsidR="000F71DC" w:rsidRPr="00784D91" w:rsidRDefault="000F71DC" w:rsidP="00784D91">
            <w:pPr>
              <w:pStyle w:val="ConfigWindow"/>
              <w:spacing w:after="120"/>
              <w:rPr>
                <w:sz w:val="20"/>
                <w:szCs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1D40DB" w14:textId="77777777" w:rsidR="000F71DC" w:rsidRPr="00784D91" w:rsidRDefault="000F71DC" w:rsidP="00784D91">
            <w:pPr>
              <w:pStyle w:val="ConfigWindow"/>
              <w:spacing w:after="120"/>
              <w:rPr>
                <w:sz w:val="20"/>
                <w:szCs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B4DD31E" w14:textId="1CD44388" w:rsidR="000F71DC" w:rsidRPr="00EC2966" w:rsidRDefault="00EC2966" w:rsidP="004C5C10">
            <w:pPr>
              <w:pStyle w:val="TableText"/>
              <w:rPr>
                <w:rStyle w:val="nfasisintenso"/>
              </w:rPr>
            </w:pPr>
            <w:r w:rsidRPr="00EC2966">
              <w:rPr>
                <w:rStyle w:val="nfasisintenso"/>
              </w:rPr>
              <w:t>2001:db</w:t>
            </w:r>
            <w:proofErr w:type="gramStart"/>
            <w:r w:rsidRPr="00EC2966">
              <w:rPr>
                <w:rStyle w:val="nfasisintenso"/>
              </w:rPr>
              <w:t>8:1:1::</w:t>
            </w:r>
            <w:proofErr w:type="gramEnd"/>
            <w:r w:rsidRPr="00EC2966">
              <w:rPr>
                <w:rStyle w:val="nfasisintenso"/>
              </w:rPr>
              <w:t>a/64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73A923A0" w14:textId="617C199F" w:rsidR="000F71DC" w:rsidRPr="00EC2966" w:rsidRDefault="00EC2966" w:rsidP="004C5C10">
            <w:pPr>
              <w:pStyle w:val="TableText"/>
              <w:rPr>
                <w:rStyle w:val="nfasisintenso"/>
              </w:rPr>
            </w:pPr>
            <w:r w:rsidRPr="00EC2966">
              <w:rPr>
                <w:rStyle w:val="nfasisintenso"/>
              </w:rPr>
              <w:t>Fe80::1</w:t>
            </w:r>
          </w:p>
        </w:tc>
      </w:tr>
      <w:tr w:rsidR="004C5C10" w14:paraId="521CCC4A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F1CC2B6" w14:textId="77777777" w:rsidR="004C5C10" w:rsidRDefault="004C5C10" w:rsidP="004C5C10">
            <w:pPr>
              <w:pStyle w:val="TableText"/>
            </w:pPr>
            <w:r>
              <w:t>PC2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66A711" w14:textId="77777777" w:rsidR="004C5C10" w:rsidRDefault="004C5C10" w:rsidP="004C5C10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24270A" w14:textId="51868AC9" w:rsidR="004C5C10" w:rsidRPr="00EC2966" w:rsidRDefault="00EC2966" w:rsidP="004C5C10">
            <w:pPr>
              <w:pStyle w:val="TableText"/>
              <w:rPr>
                <w:rStyle w:val="nfasisintenso"/>
              </w:rPr>
            </w:pPr>
            <w:r w:rsidRPr="00EC2966">
              <w:rPr>
                <w:rStyle w:val="nfasisintenso"/>
              </w:rPr>
              <w:t>10.10.1.20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3FAB21A" w14:textId="2B412242" w:rsidR="004C5C10" w:rsidRPr="00EC2966" w:rsidRDefault="00EC2966" w:rsidP="004C5C10">
            <w:pPr>
              <w:pStyle w:val="TableText"/>
              <w:rPr>
                <w:rStyle w:val="nfasisintenso"/>
              </w:rPr>
            </w:pPr>
            <w:r w:rsidRPr="00EC2966">
              <w:rPr>
                <w:rStyle w:val="nfasisintenso"/>
              </w:rPr>
              <w:t>255.255.255.240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238F78DF" w14:textId="0D61223B" w:rsidR="004C5C10" w:rsidRPr="00EC2966" w:rsidRDefault="00EC2966" w:rsidP="004C5C10">
            <w:pPr>
              <w:pStyle w:val="TableText"/>
              <w:rPr>
                <w:rStyle w:val="nfasisintenso"/>
              </w:rPr>
            </w:pPr>
            <w:r w:rsidRPr="00EC2966">
              <w:rPr>
                <w:rStyle w:val="nfasisintenso"/>
              </w:rPr>
              <w:t>10.10.1.17</w:t>
            </w:r>
          </w:p>
        </w:tc>
      </w:tr>
      <w:tr w:rsidR="000F71DC" w14:paraId="0A2BA060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35D62573" w14:textId="77777777" w:rsidR="000F71DC" w:rsidRPr="00784D91" w:rsidRDefault="000F71DC" w:rsidP="00784D91">
            <w:pPr>
              <w:pStyle w:val="ConfigWindow"/>
              <w:spacing w:after="120"/>
              <w:rPr>
                <w:sz w:val="20"/>
                <w:szCs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73677C33" w14:textId="77777777" w:rsidR="000F71DC" w:rsidRPr="00784D91" w:rsidRDefault="000F71DC" w:rsidP="00784D91">
            <w:pPr>
              <w:pStyle w:val="ConfigWindow"/>
              <w:spacing w:after="120"/>
              <w:rPr>
                <w:sz w:val="20"/>
                <w:szCs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64149F0B" w14:textId="11514D5C" w:rsidR="000F71DC" w:rsidRPr="00EC2966" w:rsidRDefault="00EC2966" w:rsidP="004C5C10">
            <w:pPr>
              <w:pStyle w:val="TableText"/>
              <w:rPr>
                <w:rStyle w:val="nfasisintenso"/>
              </w:rPr>
            </w:pPr>
            <w:r w:rsidRPr="00EC2966">
              <w:rPr>
                <w:rStyle w:val="nfasisintenso"/>
              </w:rPr>
              <w:t>2001:db</w:t>
            </w:r>
            <w:proofErr w:type="gramStart"/>
            <w:r w:rsidRPr="00EC2966">
              <w:rPr>
                <w:rStyle w:val="nfasisintenso"/>
              </w:rPr>
              <w:t>8:1:4::</w:t>
            </w:r>
            <w:proofErr w:type="gramEnd"/>
            <w:r w:rsidRPr="00EC2966">
              <w:rPr>
                <w:rStyle w:val="nfasisintenso"/>
              </w:rPr>
              <w:t>a/64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06266635" w14:textId="5E1E8EE7" w:rsidR="000F71DC" w:rsidRPr="00EC2966" w:rsidRDefault="00EC2966" w:rsidP="004C5C10">
            <w:pPr>
              <w:pStyle w:val="TableText"/>
              <w:rPr>
                <w:rStyle w:val="nfasisintenso"/>
              </w:rPr>
            </w:pPr>
            <w:r w:rsidRPr="00EC2966">
              <w:rPr>
                <w:rStyle w:val="nfasisintenso"/>
              </w:rPr>
              <w:t>Fe80::3</w:t>
            </w:r>
          </w:p>
        </w:tc>
      </w:tr>
    </w:tbl>
    <w:p w14:paraId="46B4414A" w14:textId="77777777" w:rsidR="004C5C10" w:rsidRPr="00BB73FF" w:rsidRDefault="004C5C10" w:rsidP="004C5C10">
      <w:pPr>
        <w:pStyle w:val="Ttulo1"/>
        <w:numPr>
          <w:ilvl w:val="0"/>
          <w:numId w:val="3"/>
        </w:numPr>
      </w:pPr>
      <w:r>
        <w:t>Objetivos</w:t>
      </w:r>
    </w:p>
    <w:p w14:paraId="0C39997D" w14:textId="77777777" w:rsidR="004C5C10" w:rsidRPr="004C0909" w:rsidRDefault="004C5C10" w:rsidP="004C5C10">
      <w:pPr>
        <w:pStyle w:val="BodyTextL25Bold"/>
      </w:pPr>
      <w:r>
        <w:t>Parte 1: Completar la documentación de la tabla de direccionamiento</w:t>
      </w:r>
    </w:p>
    <w:p w14:paraId="18C20F94" w14:textId="77777777" w:rsidR="004C5C10" w:rsidRPr="004C0909" w:rsidRDefault="004C5C10" w:rsidP="004C5C10">
      <w:pPr>
        <w:pStyle w:val="BodyTextL25Bold"/>
      </w:pPr>
      <w:r>
        <w:t>Parte  2: Probar la conectividad mediante el comando ping</w:t>
      </w:r>
    </w:p>
    <w:p w14:paraId="67DC58F6" w14:textId="77777777" w:rsidR="004C5C10" w:rsidRPr="004C0909" w:rsidRDefault="004C5C10" w:rsidP="004C5C10">
      <w:pPr>
        <w:pStyle w:val="BodyTextL25Bold"/>
      </w:pPr>
      <w:r>
        <w:t>Parte 3: Descubrir la ruta mediante su rastreo</w:t>
      </w:r>
    </w:p>
    <w:p w14:paraId="0B4DB80D" w14:textId="77777777" w:rsidR="004C5C10" w:rsidRPr="00C07FD9" w:rsidRDefault="004C5C10" w:rsidP="004C5C10">
      <w:pPr>
        <w:pStyle w:val="Ttulo1"/>
        <w:numPr>
          <w:ilvl w:val="0"/>
          <w:numId w:val="3"/>
        </w:numPr>
      </w:pPr>
      <w:r>
        <w:t>Aspectos básicos</w:t>
      </w:r>
    </w:p>
    <w:p w14:paraId="3F9A86AA" w14:textId="77777777" w:rsidR="004C5C10" w:rsidRPr="00293EBC" w:rsidRDefault="004C5C10" w:rsidP="004C5C10">
      <w:pPr>
        <w:pStyle w:val="BodyTextL25"/>
        <w:rPr>
          <w:rStyle w:val="AnswerGray"/>
        </w:rPr>
      </w:pPr>
      <w:r>
        <w:t xml:space="preserve">La técnica dual-stack permite que IPv4 e IPv6 coexistan en la misma red. En esta actividad, investigará la implementación de una técnica dual-stack, incluidos la documentación de la configuración de IPv4 e IPv6 para terminales, la prueba de conectividad para IPv4 e IPv6 mediante el comando </w:t>
      </w:r>
      <w:r>
        <w:rPr>
          <w:b/>
        </w:rPr>
        <w:t>ping</w:t>
      </w:r>
      <w:r>
        <w:t xml:space="preserve"> y el rastreo de la ruta de terminal a terminal para IPv4 e IPv6.</w:t>
      </w:r>
    </w:p>
    <w:p w14:paraId="262D0D96" w14:textId="77777777" w:rsidR="004C5C10" w:rsidRDefault="004C5C10" w:rsidP="00714F46">
      <w:pPr>
        <w:pStyle w:val="Ttulo2"/>
      </w:pPr>
      <w:r>
        <w:lastRenderedPageBreak/>
        <w:t>Completar la documentación de la tabla de direccionamiento</w:t>
      </w:r>
    </w:p>
    <w:p w14:paraId="296F0790" w14:textId="3D7079DA" w:rsidR="004C5C10" w:rsidRDefault="004C5C10" w:rsidP="004C5C10">
      <w:pPr>
        <w:pStyle w:val="Ttulo3"/>
      </w:pPr>
      <w:r>
        <w:t>Usar el comando ipconfig para verificar el direccionamiento IPv4.</w:t>
      </w:r>
    </w:p>
    <w:p w14:paraId="2381F183" w14:textId="77777777" w:rsidR="004C5C10" w:rsidRPr="00EC2966" w:rsidRDefault="004C5C10" w:rsidP="00714F46">
      <w:pPr>
        <w:pStyle w:val="SubStepAlpha"/>
        <w:spacing w:before="0"/>
        <w:rPr>
          <w:lang w:val="en-US"/>
        </w:rPr>
      </w:pPr>
      <w:r w:rsidRPr="00EC2966">
        <w:rPr>
          <w:lang w:val="en-US"/>
        </w:rPr>
        <w:t xml:space="preserve">Click </w:t>
      </w:r>
      <w:r w:rsidRPr="00EC2966">
        <w:rPr>
          <w:b/>
          <w:lang w:val="en-US"/>
        </w:rPr>
        <w:t>PC1</w:t>
      </w:r>
      <w:r w:rsidRPr="00EC2966">
        <w:rPr>
          <w:lang w:val="en-US"/>
        </w:rPr>
        <w:t xml:space="preserve"> and open the </w:t>
      </w:r>
      <w:r w:rsidRPr="00EC2966">
        <w:rPr>
          <w:b/>
          <w:lang w:val="en-US"/>
        </w:rPr>
        <w:t>Command Prompt</w:t>
      </w:r>
      <w:r w:rsidRPr="00EC2966">
        <w:rPr>
          <w:lang w:val="en-US"/>
        </w:rPr>
        <w:t>.</w:t>
      </w:r>
    </w:p>
    <w:p w14:paraId="4B1AEC08" w14:textId="77777777" w:rsidR="004C5C10" w:rsidRPr="004A5F54" w:rsidRDefault="004C5C10" w:rsidP="000F71DC">
      <w:pPr>
        <w:pStyle w:val="SubStepAlpha"/>
      </w:pPr>
      <w:r>
        <w:t xml:space="preserve">Introduzca el comando </w:t>
      </w:r>
      <w:proofErr w:type="spellStart"/>
      <w:r w:rsidRPr="00F64336">
        <w:rPr>
          <w:b/>
        </w:rPr>
        <w:t>ipconfig</w:t>
      </w:r>
      <w:proofErr w:type="spellEnd"/>
      <w:r w:rsidRPr="00F64336">
        <w:rPr>
          <w:b/>
        </w:rPr>
        <w:t xml:space="preserve"> /all</w:t>
      </w:r>
      <w:r>
        <w:t xml:space="preserve"> para obtener la información de IPv4. Complete la </w:t>
      </w:r>
      <w:r>
        <w:rPr>
          <w:b/>
        </w:rPr>
        <w:t xml:space="preserve">tabla de direccionamiento </w:t>
      </w:r>
      <w:r>
        <w:t>con la dirección IPv4, la máscara de subred y el gateway predeterminado.</w:t>
      </w:r>
    </w:p>
    <w:p w14:paraId="62DDC6A5" w14:textId="77777777" w:rsidR="004C5C10" w:rsidRPr="00EC2966" w:rsidRDefault="004C5C10" w:rsidP="000F71DC">
      <w:pPr>
        <w:pStyle w:val="SubStepAlpha"/>
        <w:rPr>
          <w:lang w:val="en-US"/>
        </w:rPr>
      </w:pPr>
      <w:r w:rsidRPr="00EC2966">
        <w:rPr>
          <w:lang w:val="en-US"/>
        </w:rPr>
        <w:t xml:space="preserve">Click </w:t>
      </w:r>
      <w:r w:rsidRPr="00EC2966">
        <w:rPr>
          <w:b/>
          <w:lang w:val="en-US"/>
        </w:rPr>
        <w:t>PC2</w:t>
      </w:r>
      <w:r w:rsidRPr="00EC2966">
        <w:rPr>
          <w:lang w:val="en-US"/>
        </w:rPr>
        <w:t xml:space="preserve"> and open the </w:t>
      </w:r>
      <w:r w:rsidRPr="00EC2966">
        <w:rPr>
          <w:b/>
          <w:lang w:val="en-US"/>
        </w:rPr>
        <w:t>Command Prompt</w:t>
      </w:r>
      <w:r w:rsidRPr="00EC2966">
        <w:rPr>
          <w:lang w:val="en-US"/>
        </w:rPr>
        <w:t>.</w:t>
      </w:r>
    </w:p>
    <w:p w14:paraId="711A9CAD" w14:textId="77777777" w:rsidR="004C5C10" w:rsidRPr="00BB73FF" w:rsidRDefault="004C5C10" w:rsidP="000F71DC">
      <w:pPr>
        <w:pStyle w:val="SubStepAlpha"/>
      </w:pPr>
      <w:r>
        <w:t xml:space="preserve">Introduzca el comando </w:t>
      </w:r>
      <w:proofErr w:type="spellStart"/>
      <w:r w:rsidRPr="00F64336">
        <w:rPr>
          <w:b/>
        </w:rPr>
        <w:t>ipconfig</w:t>
      </w:r>
      <w:proofErr w:type="spellEnd"/>
      <w:r w:rsidRPr="00F64336">
        <w:rPr>
          <w:b/>
        </w:rPr>
        <w:t xml:space="preserve"> /all</w:t>
      </w:r>
      <w:r>
        <w:t xml:space="preserve"> para obtener la información de IPv4. Complete la </w:t>
      </w:r>
      <w:r>
        <w:rPr>
          <w:b/>
        </w:rPr>
        <w:t xml:space="preserve">tabla de direccionamiento </w:t>
      </w:r>
      <w:r>
        <w:t>con la dirección IPv4, la máscara de subred y el gateway predeterminado.</w:t>
      </w:r>
    </w:p>
    <w:p w14:paraId="24F998E7" w14:textId="77777777" w:rsidR="004C5C10" w:rsidRDefault="004C5C10" w:rsidP="004C5C10">
      <w:pPr>
        <w:pStyle w:val="Ttulo3"/>
      </w:pPr>
      <w:r>
        <w:t>Usar el comando ipv6config para verificar el direccionamiento IPv6.</w:t>
      </w:r>
    </w:p>
    <w:p w14:paraId="166B99BB" w14:textId="77777777" w:rsidR="004C5C10" w:rsidRPr="004A5F54" w:rsidRDefault="004C5C10" w:rsidP="000F71DC">
      <w:pPr>
        <w:pStyle w:val="SubStepAlpha"/>
      </w:pPr>
      <w:r>
        <w:t xml:space="preserve">En la </w:t>
      </w:r>
      <w:r>
        <w:rPr>
          <w:b/>
        </w:rPr>
        <w:t>PC1</w:t>
      </w:r>
      <w:r>
        <w:t xml:space="preserve">, introduzca el comando </w:t>
      </w:r>
      <w:r w:rsidRPr="00807E49">
        <w:rPr>
          <w:b/>
        </w:rPr>
        <w:t>ipv6config /all</w:t>
      </w:r>
      <w:r>
        <w:t xml:space="preserve"> para obtener la información de IPv6. Complete la </w:t>
      </w:r>
      <w:r>
        <w:rPr>
          <w:b/>
        </w:rPr>
        <w:t xml:space="preserve">tabla de direccionamiento </w:t>
      </w:r>
      <w:r>
        <w:t>con la dirección IPv6, el prefijo de subred y el gateway predeterminado.</w:t>
      </w:r>
    </w:p>
    <w:p w14:paraId="38F55D2C" w14:textId="226F21B4" w:rsidR="004C5C10" w:rsidRDefault="004C5C10" w:rsidP="000F71DC">
      <w:pPr>
        <w:pStyle w:val="SubStepAlpha"/>
      </w:pPr>
      <w:r>
        <w:t xml:space="preserve">En la </w:t>
      </w:r>
      <w:r>
        <w:rPr>
          <w:b/>
        </w:rPr>
        <w:t>PC2</w:t>
      </w:r>
      <w:r>
        <w:t xml:space="preserve">, introduzca el comando </w:t>
      </w:r>
      <w:r w:rsidRPr="00807E49">
        <w:rPr>
          <w:b/>
        </w:rPr>
        <w:t>ipv6config /all</w:t>
      </w:r>
      <w:r>
        <w:t xml:space="preserve"> para obtener la información de IPv6. Complete la </w:t>
      </w:r>
      <w:r>
        <w:rPr>
          <w:b/>
        </w:rPr>
        <w:t xml:space="preserve">tabla de direccionamiento </w:t>
      </w:r>
      <w:r>
        <w:t>con la dirección IPv6, el prefijo de subred y el gateway predeterminado.</w:t>
      </w:r>
    </w:p>
    <w:p w14:paraId="38042A57" w14:textId="77777777" w:rsidR="004C5C10" w:rsidRDefault="004C5C10" w:rsidP="00714F46">
      <w:pPr>
        <w:pStyle w:val="Ttulo2"/>
      </w:pPr>
      <w:r>
        <w:t>Probar la conectividad mediante el comando ping</w:t>
      </w:r>
    </w:p>
    <w:p w14:paraId="12D91EC7" w14:textId="2ABE2667" w:rsidR="004C5C10" w:rsidRDefault="004C5C10" w:rsidP="004C5C10">
      <w:pPr>
        <w:pStyle w:val="Ttulo3"/>
      </w:pPr>
      <w:r>
        <w:t>Usar el comando ping para verificar la conectividad IPv4.</w:t>
      </w:r>
    </w:p>
    <w:p w14:paraId="2E7E8399" w14:textId="77777777" w:rsidR="00AD5E7D" w:rsidRDefault="004C5C10" w:rsidP="00714F46">
      <w:pPr>
        <w:pStyle w:val="SubStepAlpha"/>
        <w:spacing w:before="0"/>
      </w:pPr>
      <w:r>
        <w:t xml:space="preserve">En la </w:t>
      </w:r>
      <w:r>
        <w:rPr>
          <w:b/>
        </w:rPr>
        <w:t>PC1</w:t>
      </w:r>
      <w:r>
        <w:t xml:space="preserve">, haga ping a la dirección IPv4 de la </w:t>
      </w:r>
      <w:r>
        <w:rPr>
          <w:b/>
        </w:rPr>
        <w:t>PC2</w:t>
      </w:r>
      <w:r>
        <w:t>.</w:t>
      </w:r>
    </w:p>
    <w:p w14:paraId="468B4D1D" w14:textId="77777777" w:rsidR="00AD5E7D" w:rsidRDefault="00AD5E7D" w:rsidP="00AD5E7D">
      <w:pPr>
        <w:pStyle w:val="Ttulo4"/>
      </w:pPr>
      <w:r>
        <w:t>Pregunta:</w:t>
      </w:r>
    </w:p>
    <w:p w14:paraId="691A24C7" w14:textId="5C5DD74E" w:rsidR="00AD5E7D" w:rsidRDefault="004C5C10" w:rsidP="00AD5E7D">
      <w:pPr>
        <w:pStyle w:val="BodyTextL50"/>
        <w:spacing w:before="0"/>
      </w:pPr>
      <w:r>
        <w:t>¿El resultado fue correcto?</w:t>
      </w:r>
      <w:r w:rsidR="00EC2966">
        <w:t xml:space="preserve"> </w:t>
      </w:r>
      <w:r w:rsidR="00EC2966" w:rsidRPr="00EC2966">
        <w:rPr>
          <w:rStyle w:val="nfasisintenso"/>
        </w:rPr>
        <w:t>Sí</w:t>
      </w:r>
    </w:p>
    <w:p w14:paraId="2B01DEEE" w14:textId="77777777" w:rsidR="00AD5E7D" w:rsidRDefault="00AD5E7D" w:rsidP="00AD5E7D">
      <w:pPr>
        <w:pStyle w:val="AnswerLineL50"/>
      </w:pPr>
      <w:r>
        <w:t>Escriba sus respuestas aquí.</w:t>
      </w:r>
    </w:p>
    <w:p w14:paraId="737782A1" w14:textId="77777777" w:rsidR="00AD5E7D" w:rsidRDefault="004C5C10" w:rsidP="000F71DC">
      <w:pPr>
        <w:pStyle w:val="SubStepAlpha"/>
      </w:pPr>
      <w:r>
        <w:t xml:space="preserve">En la </w:t>
      </w:r>
      <w:r>
        <w:rPr>
          <w:b/>
        </w:rPr>
        <w:t>PC2</w:t>
      </w:r>
      <w:r>
        <w:t xml:space="preserve">, haga ping a la dirección IPv4 de la </w:t>
      </w:r>
      <w:r>
        <w:rPr>
          <w:b/>
        </w:rPr>
        <w:t>PC1</w:t>
      </w:r>
      <w:r>
        <w:t>.</w:t>
      </w:r>
    </w:p>
    <w:p w14:paraId="4ADB4F9A" w14:textId="77777777" w:rsidR="00AD5E7D" w:rsidRPr="004C5C10" w:rsidRDefault="00AD5E7D" w:rsidP="00AD5E7D">
      <w:pPr>
        <w:pStyle w:val="Ttulo4"/>
      </w:pPr>
      <w:r>
        <w:t>Pregunta:</w:t>
      </w:r>
    </w:p>
    <w:p w14:paraId="5A89B41D" w14:textId="016FFB61" w:rsidR="00AD5E7D" w:rsidRDefault="004C5C10" w:rsidP="00AD5E7D">
      <w:pPr>
        <w:pStyle w:val="BodyTextL50"/>
        <w:spacing w:before="0"/>
      </w:pPr>
      <w:r>
        <w:t>¿El resultado fue correcto?</w:t>
      </w:r>
      <w:r w:rsidR="00EC2966">
        <w:t xml:space="preserve"> </w:t>
      </w:r>
      <w:r w:rsidR="00EC2966" w:rsidRPr="00EC2966">
        <w:rPr>
          <w:rStyle w:val="nfasisintenso"/>
        </w:rPr>
        <w:t>Sí</w:t>
      </w:r>
    </w:p>
    <w:p w14:paraId="650E3BEA" w14:textId="77777777" w:rsidR="004C5C10" w:rsidRDefault="004C5C10" w:rsidP="004C5C10">
      <w:pPr>
        <w:pStyle w:val="Ttulo3"/>
      </w:pPr>
      <w:r>
        <w:t>Usar el comando ping para verificar la conectividad IPv6.</w:t>
      </w:r>
    </w:p>
    <w:p w14:paraId="4E7DB825" w14:textId="77777777" w:rsidR="00714F46" w:rsidRDefault="004C5C10" w:rsidP="000F71DC">
      <w:pPr>
        <w:pStyle w:val="SubStepAlpha"/>
      </w:pPr>
      <w:r>
        <w:t xml:space="preserve">En la </w:t>
      </w:r>
      <w:r>
        <w:rPr>
          <w:b/>
        </w:rPr>
        <w:t>PC1</w:t>
      </w:r>
      <w:r>
        <w:t xml:space="preserve">, haga ping a la dirección IPv6 de la </w:t>
      </w:r>
      <w:r>
        <w:rPr>
          <w:b/>
        </w:rPr>
        <w:t>PC2</w:t>
      </w:r>
      <w:r>
        <w:t>.</w:t>
      </w:r>
    </w:p>
    <w:p w14:paraId="2106D304" w14:textId="39F30B51" w:rsidR="00714F46" w:rsidRDefault="00714F46" w:rsidP="00714F46">
      <w:pPr>
        <w:pStyle w:val="Ttulo4"/>
      </w:pPr>
      <w:r>
        <w:t>Pregunta:</w:t>
      </w:r>
    </w:p>
    <w:p w14:paraId="3FD87D2B" w14:textId="765ED2DF" w:rsidR="00714F46" w:rsidRDefault="004C5C10" w:rsidP="00714F46">
      <w:pPr>
        <w:pStyle w:val="BodyTextL50"/>
        <w:spacing w:before="0"/>
      </w:pPr>
      <w:r>
        <w:t>¿El resultado fue correcto?</w:t>
      </w:r>
      <w:r w:rsidR="00EC2966">
        <w:t xml:space="preserve"> </w:t>
      </w:r>
      <w:r w:rsidR="00EC2966" w:rsidRPr="00EC2966">
        <w:rPr>
          <w:rStyle w:val="nfasisintenso"/>
        </w:rPr>
        <w:t>Sí</w:t>
      </w:r>
    </w:p>
    <w:p w14:paraId="05AD9B30" w14:textId="2C3BB143" w:rsidR="00714F46" w:rsidRDefault="00714F46" w:rsidP="00714F46">
      <w:pPr>
        <w:pStyle w:val="AnswerLineL50"/>
      </w:pPr>
      <w:r>
        <w:t>Escriba sus respuestas aquí.</w:t>
      </w:r>
    </w:p>
    <w:p w14:paraId="033952F7" w14:textId="6F84BEEF" w:rsidR="00714F46" w:rsidRDefault="004C5C10" w:rsidP="000F71DC">
      <w:pPr>
        <w:pStyle w:val="SubStepAlpha"/>
      </w:pPr>
      <w:r>
        <w:t xml:space="preserve">En la </w:t>
      </w:r>
      <w:r>
        <w:rPr>
          <w:b/>
        </w:rPr>
        <w:t>PC2</w:t>
      </w:r>
      <w:r>
        <w:t xml:space="preserve">, haga ping a la dirección IPv6 de la </w:t>
      </w:r>
      <w:r>
        <w:rPr>
          <w:b/>
        </w:rPr>
        <w:t>PC1</w:t>
      </w:r>
      <w:r>
        <w:t>.</w:t>
      </w:r>
    </w:p>
    <w:p w14:paraId="529DCD6F" w14:textId="26AAE62A" w:rsidR="00714F46" w:rsidRDefault="00714F46" w:rsidP="00714F46">
      <w:pPr>
        <w:pStyle w:val="Ttulo4"/>
      </w:pPr>
      <w:r>
        <w:t>Pregunta:</w:t>
      </w:r>
    </w:p>
    <w:p w14:paraId="32A830B2" w14:textId="63D13BB6" w:rsidR="00714F46" w:rsidRDefault="004C5C10" w:rsidP="00714F46">
      <w:pPr>
        <w:pStyle w:val="BodyTextL50"/>
        <w:spacing w:before="0"/>
      </w:pPr>
      <w:r>
        <w:t>¿El resultado fue correcto?</w:t>
      </w:r>
      <w:r w:rsidR="00EC2966">
        <w:t xml:space="preserve"> </w:t>
      </w:r>
      <w:r w:rsidR="00EC2966" w:rsidRPr="00EC2966">
        <w:rPr>
          <w:rStyle w:val="nfasisintenso"/>
        </w:rPr>
        <w:t>Sí</w:t>
      </w:r>
    </w:p>
    <w:p w14:paraId="4C0B962C" w14:textId="14EBD1A8" w:rsidR="00714F46" w:rsidRDefault="00714F46" w:rsidP="00714F46">
      <w:pPr>
        <w:pStyle w:val="AnswerLineL50"/>
      </w:pPr>
      <w:r>
        <w:t>Escriba sus respuestas aquí.</w:t>
      </w:r>
    </w:p>
    <w:p w14:paraId="188A0401" w14:textId="77777777" w:rsidR="004C5C10" w:rsidRDefault="004C5C10" w:rsidP="00714F46">
      <w:pPr>
        <w:pStyle w:val="Ttulo2"/>
      </w:pPr>
      <w:r>
        <w:t>Descubrir la ruta mediante su rastreo</w:t>
      </w:r>
    </w:p>
    <w:p w14:paraId="01C86260" w14:textId="704D386D" w:rsidR="004C5C10" w:rsidRDefault="004C5C10" w:rsidP="004C5C10">
      <w:pPr>
        <w:pStyle w:val="Ttulo3"/>
      </w:pPr>
      <w:r>
        <w:t>Usar el comando tracert para descubrir la ruta IPv4.</w:t>
      </w:r>
    </w:p>
    <w:p w14:paraId="7F729F57" w14:textId="77777777" w:rsidR="004C5C10" w:rsidRDefault="004C5C10" w:rsidP="00714F46">
      <w:pPr>
        <w:pStyle w:val="SubStepAlpha"/>
        <w:spacing w:before="0"/>
      </w:pPr>
      <w:r>
        <w:t xml:space="preserve">En la </w:t>
      </w:r>
      <w:r>
        <w:rPr>
          <w:b/>
        </w:rPr>
        <w:t>PC1</w:t>
      </w:r>
      <w:r>
        <w:t xml:space="preserve">, rastree la ruta a la </w:t>
      </w:r>
      <w:r>
        <w:rPr>
          <w:b/>
        </w:rPr>
        <w:t>PC2</w:t>
      </w:r>
      <w:r>
        <w:t xml:space="preserve">. </w:t>
      </w:r>
    </w:p>
    <w:p w14:paraId="6B57BBB9" w14:textId="77777777" w:rsidR="004C5C10" w:rsidRDefault="004C5C10" w:rsidP="004C5C10">
      <w:pPr>
        <w:pStyle w:val="CMD"/>
        <w:rPr>
          <w:b/>
        </w:rPr>
      </w:pPr>
      <w:r>
        <w:t xml:space="preserve">PC&gt; </w:t>
      </w:r>
      <w:r>
        <w:rPr>
          <w:b/>
        </w:rPr>
        <w:t>tracert 10.10.1.20</w:t>
      </w:r>
    </w:p>
    <w:p w14:paraId="1FC9A75D" w14:textId="77777777" w:rsidR="000F71DC" w:rsidRDefault="000F71DC" w:rsidP="000F71DC">
      <w:pPr>
        <w:pStyle w:val="Ttulo4"/>
      </w:pPr>
      <w:r>
        <w:t>Preguntas:</w:t>
      </w:r>
    </w:p>
    <w:p w14:paraId="162657B4" w14:textId="393C0E19" w:rsidR="000F71DC" w:rsidRDefault="004C5C10" w:rsidP="000F71DC">
      <w:pPr>
        <w:pStyle w:val="BodyTextL50"/>
        <w:spacing w:before="0"/>
      </w:pPr>
      <w:r>
        <w:t>¿Qué direcciones se encontraron en el camino?</w:t>
      </w:r>
      <w:r w:rsidR="00EC2966" w:rsidRPr="00EC2966">
        <w:t xml:space="preserve"> </w:t>
      </w:r>
      <w:r w:rsidR="00EC2966" w:rsidRPr="00EC2966">
        <w:rPr>
          <w:rStyle w:val="nfasisintenso"/>
        </w:rPr>
        <w:t>10.10.1.97</w:t>
      </w:r>
      <w:r w:rsidR="00EC2966">
        <w:rPr>
          <w:rStyle w:val="nfasisintenso"/>
        </w:rPr>
        <w:t xml:space="preserve">, </w:t>
      </w:r>
      <w:r w:rsidR="00EC2966" w:rsidRPr="00EC2966">
        <w:rPr>
          <w:rStyle w:val="nfasisintenso"/>
        </w:rPr>
        <w:t>10.10.1.5, 10.10.1.10, 10.10.1.20</w:t>
      </w:r>
    </w:p>
    <w:p w14:paraId="76D99474" w14:textId="014C1D1A" w:rsidR="000F71DC" w:rsidRDefault="004C5C10" w:rsidP="004C5C10">
      <w:pPr>
        <w:pStyle w:val="BodyTextL50"/>
      </w:pPr>
      <w:r>
        <w:t>¿A qué interfaces se asocian las cuatro direcciones?</w:t>
      </w:r>
      <w:r w:rsidR="00EC2966">
        <w:t xml:space="preserve"> </w:t>
      </w:r>
      <w:r w:rsidR="00EC2966" w:rsidRPr="00EC2966">
        <w:rPr>
          <w:rStyle w:val="nfasisintenso"/>
        </w:rPr>
        <w:t>G0/0 del R1, S0/0/0 en el R2, S0/0/01 en el R3, NIC de la PC2</w:t>
      </w:r>
    </w:p>
    <w:p w14:paraId="1421290B" w14:textId="77777777" w:rsidR="000F71DC" w:rsidRDefault="000F71DC" w:rsidP="000F71DC">
      <w:pPr>
        <w:pStyle w:val="AnswerLineL50"/>
      </w:pPr>
      <w:r>
        <w:t>Escriba sus respuestas aquí.</w:t>
      </w:r>
    </w:p>
    <w:p w14:paraId="72BC63E6" w14:textId="4B8858DA" w:rsidR="004C5C10" w:rsidRDefault="004C5C10" w:rsidP="000F71DC">
      <w:pPr>
        <w:pStyle w:val="SubStepAlpha"/>
      </w:pPr>
      <w:r>
        <w:lastRenderedPageBreak/>
        <w:t xml:space="preserve">En la </w:t>
      </w:r>
      <w:r>
        <w:rPr>
          <w:b/>
        </w:rPr>
        <w:t>PC2</w:t>
      </w:r>
      <w:r>
        <w:t xml:space="preserve">, rastree la ruta a la </w:t>
      </w:r>
      <w:r>
        <w:rPr>
          <w:b/>
        </w:rPr>
        <w:t>PC1</w:t>
      </w:r>
      <w:r>
        <w:t>.</w:t>
      </w:r>
    </w:p>
    <w:p w14:paraId="48C5765E" w14:textId="2A706C90" w:rsidR="00240916" w:rsidRDefault="00240916" w:rsidP="00240916">
      <w:pPr>
        <w:pStyle w:val="Ttulo4"/>
      </w:pPr>
      <w:r>
        <w:t>Preguntas:</w:t>
      </w:r>
    </w:p>
    <w:p w14:paraId="130F2E01" w14:textId="4780E027" w:rsidR="00240916" w:rsidRDefault="004C5C10" w:rsidP="00240916">
      <w:pPr>
        <w:pStyle w:val="BodyTextL50"/>
        <w:spacing w:before="0"/>
      </w:pPr>
      <w:r>
        <w:t>¿Qué direcciones se encontraron en el camino?</w:t>
      </w:r>
      <w:r w:rsidR="00EC2966" w:rsidRPr="00EC2966">
        <w:t xml:space="preserve"> </w:t>
      </w:r>
      <w:r w:rsidR="00EC2966" w:rsidRPr="00EC2966">
        <w:rPr>
          <w:rStyle w:val="nfasisintenso"/>
        </w:rPr>
        <w:t>10.10.1.17, 10.10.1.9, 10.10.1.6, 10.10.1.100</w:t>
      </w:r>
    </w:p>
    <w:p w14:paraId="05E2B719" w14:textId="2D8A19D3" w:rsidR="00240916" w:rsidRDefault="00240916" w:rsidP="00240916">
      <w:pPr>
        <w:pStyle w:val="AnswerLineL50"/>
      </w:pPr>
      <w:r>
        <w:t>Escriba sus respuestas aquí.</w:t>
      </w:r>
    </w:p>
    <w:p w14:paraId="34C5398B" w14:textId="519CD049" w:rsidR="00240916" w:rsidRDefault="004C5C10" w:rsidP="004C5C10">
      <w:pPr>
        <w:pStyle w:val="BodyTextL50"/>
      </w:pPr>
      <w:r>
        <w:t>¿A qué interfaces se asocian las cuatro direcciones?</w:t>
      </w:r>
      <w:r w:rsidR="00EC2966">
        <w:t xml:space="preserve"> </w:t>
      </w:r>
      <w:r w:rsidR="00EC2966" w:rsidRPr="00EC2966">
        <w:rPr>
          <w:rStyle w:val="nfasisintenso"/>
        </w:rPr>
        <w:t>G0/0 del R3, S0/0/1 del R2, S0/0/1 del R1, NIC de la PC1</w:t>
      </w:r>
    </w:p>
    <w:p w14:paraId="084D5DDD" w14:textId="3A924355" w:rsidR="00240916" w:rsidRDefault="00240916" w:rsidP="00240916">
      <w:pPr>
        <w:pStyle w:val="AnswerLineL50"/>
      </w:pPr>
      <w:r>
        <w:t>Escriba sus respuestas aquí.</w:t>
      </w:r>
    </w:p>
    <w:p w14:paraId="750A3458" w14:textId="77777777" w:rsidR="004C5C10" w:rsidRDefault="004C5C10" w:rsidP="004C5C10">
      <w:pPr>
        <w:pStyle w:val="Ttulo3"/>
      </w:pPr>
      <w:r>
        <w:t xml:space="preserve">Usar el comando </w:t>
      </w:r>
      <w:proofErr w:type="spellStart"/>
      <w:r>
        <w:t>tracert</w:t>
      </w:r>
      <w:proofErr w:type="spellEnd"/>
      <w:r>
        <w:t xml:space="preserve"> para detectar la ruta IPv6.</w:t>
      </w:r>
    </w:p>
    <w:p w14:paraId="2386F933" w14:textId="77777777" w:rsidR="004C5C10" w:rsidRDefault="004C5C10" w:rsidP="000F71DC">
      <w:pPr>
        <w:pStyle w:val="SubStepAlpha"/>
      </w:pPr>
      <w:r>
        <w:t xml:space="preserve">En la </w:t>
      </w:r>
      <w:r>
        <w:rPr>
          <w:b/>
        </w:rPr>
        <w:t>PC1</w:t>
      </w:r>
      <w:r>
        <w:t xml:space="preserve">, rastree la ruta a la dirección IPv6 de la </w:t>
      </w:r>
      <w:r>
        <w:rPr>
          <w:b/>
        </w:rPr>
        <w:t>PC2</w:t>
      </w:r>
      <w:r>
        <w:t>.</w:t>
      </w:r>
    </w:p>
    <w:p w14:paraId="0C12DC4B" w14:textId="420C78E5" w:rsidR="004C5C10" w:rsidRPr="006E4139" w:rsidRDefault="004C5C10" w:rsidP="004C5C10">
      <w:pPr>
        <w:pStyle w:val="CMD"/>
        <w:rPr>
          <w:b/>
        </w:rPr>
      </w:pPr>
      <w:r>
        <w:t>PC&gt;</w:t>
      </w:r>
      <w:r>
        <w:rPr>
          <w:b/>
        </w:rPr>
        <w:t xml:space="preserve"> tracert 2001:db8:1:4::a</w:t>
      </w:r>
    </w:p>
    <w:p w14:paraId="4A99D6A7" w14:textId="77777777" w:rsidR="000F71DC" w:rsidRDefault="000F71DC" w:rsidP="000F71DC">
      <w:pPr>
        <w:pStyle w:val="Ttulo4"/>
      </w:pPr>
      <w:r>
        <w:t>Preguntas:</w:t>
      </w:r>
    </w:p>
    <w:p w14:paraId="0ACCA15C" w14:textId="5F69F1BB" w:rsidR="000F71DC" w:rsidRDefault="004C5C10" w:rsidP="000F71DC">
      <w:pPr>
        <w:pStyle w:val="BodyTextL50"/>
        <w:spacing w:before="0"/>
      </w:pPr>
      <w:r>
        <w:t>¿Qué direcciones se encontraron en el camino?</w:t>
      </w:r>
      <w:r w:rsidR="00EC2966" w:rsidRPr="00EC2966">
        <w:t xml:space="preserve"> </w:t>
      </w:r>
      <w:r w:rsidR="00EC2966" w:rsidRPr="00EC2966">
        <w:rPr>
          <w:rStyle w:val="nfasisintenso"/>
        </w:rPr>
        <w:t>2001:db 8:1:1: :1, 2001:db 8:1:2: :1, 2001:db 8:1:3: :2, 2001:db 8:1:4</w:t>
      </w:r>
      <w:proofErr w:type="gramStart"/>
      <w:r w:rsidR="00EC2966" w:rsidRPr="00EC2966">
        <w:rPr>
          <w:rStyle w:val="nfasisintenso"/>
        </w:rPr>
        <w:t>: :a</w:t>
      </w:r>
      <w:proofErr w:type="gramEnd"/>
    </w:p>
    <w:p w14:paraId="6756EDFB" w14:textId="77777777" w:rsidR="000F71DC" w:rsidRDefault="000F71DC" w:rsidP="000F71DC">
      <w:pPr>
        <w:pStyle w:val="AnswerLineL50"/>
      </w:pPr>
      <w:r>
        <w:t>Escriba sus respuestas aquí.</w:t>
      </w:r>
    </w:p>
    <w:p w14:paraId="227BCBD9" w14:textId="66B6816D" w:rsidR="000F71DC" w:rsidRDefault="004C5C10" w:rsidP="004C5C10">
      <w:pPr>
        <w:pStyle w:val="BodyTextL50"/>
      </w:pPr>
      <w:r>
        <w:t>¿A qué interfaces se asocian las cuatro direcciones?</w:t>
      </w:r>
      <w:r w:rsidR="00EC2966">
        <w:t xml:space="preserve"> </w:t>
      </w:r>
      <w:r w:rsidR="00EC2966" w:rsidRPr="00EC2966">
        <w:rPr>
          <w:rStyle w:val="nfasisintenso"/>
        </w:rPr>
        <w:t>G0/0 de R1, PARTIALURLPLACEHOLDER de r2, PARTIALURLPLACEHOLDER de R3, NIC de PC2</w:t>
      </w:r>
    </w:p>
    <w:p w14:paraId="0247FCDB" w14:textId="77777777" w:rsidR="000F71DC" w:rsidRDefault="000F71DC" w:rsidP="000F71DC">
      <w:pPr>
        <w:pStyle w:val="AnswerLineL50"/>
      </w:pPr>
      <w:r>
        <w:t>Escriba sus respuestas aquí.</w:t>
      </w:r>
    </w:p>
    <w:p w14:paraId="3136A8D0" w14:textId="77777777" w:rsidR="004C5C10" w:rsidRDefault="004C5C10" w:rsidP="000F71DC">
      <w:pPr>
        <w:pStyle w:val="SubStepAlpha"/>
      </w:pPr>
      <w:r>
        <w:t xml:space="preserve">En la </w:t>
      </w:r>
      <w:r>
        <w:rPr>
          <w:b/>
        </w:rPr>
        <w:t>PC2</w:t>
      </w:r>
      <w:r>
        <w:t xml:space="preserve">, rastree la ruta a la dirección IPv6 de la </w:t>
      </w:r>
      <w:r>
        <w:rPr>
          <w:b/>
        </w:rPr>
        <w:t>PC1</w:t>
      </w:r>
      <w:r>
        <w:t>.</w:t>
      </w:r>
    </w:p>
    <w:p w14:paraId="18F70E27" w14:textId="77777777" w:rsidR="000F71DC" w:rsidRDefault="000F71DC" w:rsidP="000F71DC">
      <w:pPr>
        <w:pStyle w:val="Ttulo4"/>
      </w:pPr>
      <w:r>
        <w:t>Preguntas:</w:t>
      </w:r>
    </w:p>
    <w:p w14:paraId="58E6B8CC" w14:textId="0D59D36D" w:rsidR="000F71DC" w:rsidRDefault="004C5C10" w:rsidP="000F71DC">
      <w:pPr>
        <w:pStyle w:val="BodyTextL50"/>
        <w:spacing w:before="0"/>
      </w:pPr>
      <w:r>
        <w:t>¿Qué direcciones se encontraron en el camino?</w:t>
      </w:r>
      <w:r w:rsidR="00EC2966" w:rsidRPr="00EC2966">
        <w:rPr>
          <w:rStyle w:val="nfasisintenso"/>
        </w:rPr>
        <w:t xml:space="preserve"> </w:t>
      </w:r>
      <w:r w:rsidR="00EC2966" w:rsidRPr="00EC2966">
        <w:rPr>
          <w:rStyle w:val="nfasisintenso"/>
        </w:rPr>
        <w:t>2001:db 8:1:4: :1, 2001:db 8:1:3: :1, 2001:db 8:1:2: :2, 2001:db 8:1:1</w:t>
      </w:r>
      <w:proofErr w:type="gramStart"/>
      <w:r w:rsidR="00EC2966" w:rsidRPr="00EC2966">
        <w:rPr>
          <w:rStyle w:val="nfasisintenso"/>
        </w:rPr>
        <w:t>: :a</w:t>
      </w:r>
      <w:proofErr w:type="gramEnd"/>
    </w:p>
    <w:p w14:paraId="264C40A7" w14:textId="77777777" w:rsidR="000F71DC" w:rsidRDefault="000F71DC" w:rsidP="000F71DC">
      <w:pPr>
        <w:pStyle w:val="AnswerLineL50"/>
      </w:pPr>
      <w:r>
        <w:t>Escriba sus respuestas aquí.</w:t>
      </w:r>
    </w:p>
    <w:p w14:paraId="33131A7B" w14:textId="3124BCF6" w:rsidR="000F71DC" w:rsidRDefault="004C5C10" w:rsidP="004C5C10">
      <w:pPr>
        <w:pStyle w:val="BodyTextL50"/>
      </w:pPr>
      <w:r>
        <w:t>¿A qué interfaces se asocian las cuatro direcciones?</w:t>
      </w:r>
      <w:r w:rsidR="00EC2966" w:rsidRPr="00EC2966">
        <w:t xml:space="preserve"> </w:t>
      </w:r>
      <w:r w:rsidR="00EC2966" w:rsidRPr="00EC2966">
        <w:rPr>
          <w:rStyle w:val="nfasisintenso"/>
        </w:rPr>
        <w:t>G0/0 del R3, S0/0/1 del R2, S0/0/1 del R1, NIC de la PC1</w:t>
      </w:r>
    </w:p>
    <w:p w14:paraId="7EEB9E6C" w14:textId="77777777" w:rsidR="000F71DC" w:rsidRDefault="000F71DC" w:rsidP="000F71DC">
      <w:pPr>
        <w:pStyle w:val="AnswerLineL50"/>
      </w:pPr>
      <w:r>
        <w:t>Escriba sus respuestas aquí.</w:t>
      </w:r>
    </w:p>
    <w:p w14:paraId="2A2BF40D" w14:textId="5D014DFF" w:rsidR="004C5C10" w:rsidRPr="000F36A0" w:rsidRDefault="004C5C10" w:rsidP="000F36A0">
      <w:pPr>
        <w:pStyle w:val="ConfigWindow"/>
        <w:rPr>
          <w:sz w:val="20"/>
        </w:rPr>
      </w:pPr>
      <w:r>
        <w:t>Fin del documento</w:t>
      </w:r>
    </w:p>
    <w:sectPr w:rsidR="004C5C10" w:rsidRPr="000F36A0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3944" w14:textId="77777777" w:rsidR="009A6B49" w:rsidRDefault="009A6B49" w:rsidP="00710659">
      <w:pPr>
        <w:spacing w:after="0" w:line="240" w:lineRule="auto"/>
      </w:pPr>
      <w:r>
        <w:separator/>
      </w:r>
    </w:p>
    <w:p w14:paraId="267FD3B3" w14:textId="77777777" w:rsidR="009A6B49" w:rsidRDefault="009A6B49"/>
  </w:endnote>
  <w:endnote w:type="continuationSeparator" w:id="0">
    <w:p w14:paraId="603DD499" w14:textId="77777777" w:rsidR="009A6B49" w:rsidRDefault="009A6B49" w:rsidP="00710659">
      <w:pPr>
        <w:spacing w:after="0" w:line="240" w:lineRule="auto"/>
      </w:pPr>
      <w:r>
        <w:continuationSeparator/>
      </w:r>
    </w:p>
    <w:p w14:paraId="3F11D7DC" w14:textId="77777777" w:rsidR="009A6B49" w:rsidRDefault="009A6B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5C864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B026" w14:textId="279D9E61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EC2966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67243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67243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5CA4" w14:textId="656D47A3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EC2966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A1FF5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A1FF5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43060" w14:textId="77777777" w:rsidR="009A6B49" w:rsidRDefault="009A6B49" w:rsidP="00710659">
      <w:pPr>
        <w:spacing w:after="0" w:line="240" w:lineRule="auto"/>
      </w:pPr>
      <w:r>
        <w:separator/>
      </w:r>
    </w:p>
    <w:p w14:paraId="1AB09C15" w14:textId="77777777" w:rsidR="009A6B49" w:rsidRDefault="009A6B49"/>
  </w:footnote>
  <w:footnote w:type="continuationSeparator" w:id="0">
    <w:p w14:paraId="08886FD5" w14:textId="77777777" w:rsidR="009A6B49" w:rsidRDefault="009A6B49" w:rsidP="00710659">
      <w:pPr>
        <w:spacing w:after="0" w:line="240" w:lineRule="auto"/>
      </w:pPr>
      <w:r>
        <w:continuationSeparator/>
      </w:r>
    </w:p>
    <w:p w14:paraId="75370628" w14:textId="77777777" w:rsidR="009A6B49" w:rsidRDefault="009A6B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26D0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D9A7A7BC4F444F318C350ACB801812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CC52E81" w14:textId="77777777" w:rsidR="00926CB2" w:rsidRDefault="004C5C10" w:rsidP="008402F2">
        <w:pPr>
          <w:pStyle w:val="PageHead"/>
        </w:pPr>
        <w:r>
          <w:t>Packet Tracer: Identificación del direccionamiento IPv4 e IPv6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AFB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4887D7C" wp14:editId="2342C59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821A02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7C49F8"/>
    <w:multiLevelType w:val="multilevel"/>
    <w:tmpl w:val="84D4590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83580660">
    <w:abstractNumId w:val="5"/>
  </w:num>
  <w:num w:numId="2" w16cid:durableId="1738554044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01951457">
    <w:abstractNumId w:val="2"/>
  </w:num>
  <w:num w:numId="4" w16cid:durableId="2045980985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9691598">
    <w:abstractNumId w:val="3"/>
  </w:num>
  <w:num w:numId="6" w16cid:durableId="557787141">
    <w:abstractNumId w:val="0"/>
  </w:num>
  <w:num w:numId="7" w16cid:durableId="398678972">
    <w:abstractNumId w:val="1"/>
  </w:num>
  <w:num w:numId="8" w16cid:durableId="1304193613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681731926">
    <w:abstractNumId w:val="3"/>
    <w:lvlOverride w:ilvl="0"/>
  </w:num>
  <w:num w:numId="10" w16cid:durableId="290213227">
    <w:abstractNumId w:val="6"/>
    <w:lvlOverride w:ilvl="0"/>
  </w:num>
  <w:num w:numId="11" w16cid:durableId="12427636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090144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 w16cid:durableId="209428068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7A"/>
    <w:rsid w:val="000010E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6A0"/>
    <w:rsid w:val="000F6743"/>
    <w:rsid w:val="000F71DC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D5"/>
    <w:rsid w:val="00215665"/>
    <w:rsid w:val="002163BB"/>
    <w:rsid w:val="0021792C"/>
    <w:rsid w:val="002240AB"/>
    <w:rsid w:val="00225E37"/>
    <w:rsid w:val="00231229"/>
    <w:rsid w:val="00231DCA"/>
    <w:rsid w:val="00235792"/>
    <w:rsid w:val="0024091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C3E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3431"/>
    <w:rsid w:val="00334C33"/>
    <w:rsid w:val="003356BA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0B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10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30C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44D"/>
    <w:rsid w:val="00592329"/>
    <w:rsid w:val="00593386"/>
    <w:rsid w:val="005935D3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5FD9"/>
    <w:rsid w:val="00617D6E"/>
    <w:rsid w:val="00620ED5"/>
    <w:rsid w:val="00622D61"/>
    <w:rsid w:val="00624198"/>
    <w:rsid w:val="00632C2E"/>
    <w:rsid w:val="00636C28"/>
    <w:rsid w:val="006428E5"/>
    <w:rsid w:val="00644958"/>
    <w:rsid w:val="006513FB"/>
    <w:rsid w:val="00656EEF"/>
    <w:rsid w:val="006576AF"/>
    <w:rsid w:val="00672262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F5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F46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D91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B67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A6B49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487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E7D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243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56A1"/>
    <w:rsid w:val="00BF76BE"/>
    <w:rsid w:val="00BF7AC9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2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C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5219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BE3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2966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B6F23"/>
  <w15:docId w15:val="{5AE0431E-9631-441C-8AA2-A1CF451D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F71DC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0F71D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714F4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F71D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BF7AC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714F4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F7AC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BF7A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71D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71DC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0F71DC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BF7AC9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character" w:styleId="nfasisintenso">
    <w:name w:val="Intense Emphasis"/>
    <w:basedOn w:val="Fuentedeprrafopredeter"/>
    <w:uiPriority w:val="21"/>
    <w:qFormat/>
    <w:rsid w:val="00EC2966"/>
    <w:rPr>
      <w:i w:val="0"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A7A7BC4F444F318C350ACB8018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24A6-5A28-4BD9-8274-0AAAEDB9AE27}"/>
      </w:docPartPr>
      <w:docPartBody>
        <w:p w:rsidR="00EC4C28" w:rsidRDefault="00710788">
          <w:pPr>
            <w:pStyle w:val="D9A7A7BC4F444F318C350ACB80181265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88"/>
    <w:rsid w:val="00192195"/>
    <w:rsid w:val="0036784B"/>
    <w:rsid w:val="00554490"/>
    <w:rsid w:val="006C1991"/>
    <w:rsid w:val="00710788"/>
    <w:rsid w:val="00926137"/>
    <w:rsid w:val="00C11421"/>
    <w:rsid w:val="00D947FF"/>
    <w:rsid w:val="00E51E77"/>
    <w:rsid w:val="00E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9A7A7BC4F444F318C350ACB80181265">
    <w:name w:val="D9A7A7BC4F444F318C350ACB80181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2" ma:contentTypeDescription="Crear nuevo documento." ma:contentTypeScope="" ma:versionID="77355615049b59468794a25cbfe5aa41">
  <xsd:schema xmlns:xsd="http://www.w3.org/2001/XMLSchema" xmlns:xs="http://www.w3.org/2001/XMLSchema" xmlns:p="http://schemas.microsoft.com/office/2006/metadata/properties" xmlns:ns2="bc1cb9f2-4fd8-4010-97f6-4c874966f195" targetNamespace="http://schemas.microsoft.com/office/2006/metadata/properties" ma:root="true" ma:fieldsID="f5fb189c7a46705231115ee701cb7ae5" ns2:_="">
    <xsd:import namespace="bc1cb9f2-4fd8-4010-97f6-4c874966f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b9f2-4fd8-4010-97f6-4c87496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FF174A-C9DD-41D5-BF3E-A56AA8EFE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cb9f2-4fd8-4010-97f6-4c874966f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C81B84-DA4E-4C26-A42C-46039A4AF7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627A76-0212-4E84-ABC1-3B3284DEAF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0BD4C4-FEDA-426E-A1A9-BECA4B9DC2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16</TotalTime>
  <Pages>3</Pages>
  <Words>710</Words>
  <Characters>3909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Tracer: Identificación del direccionamiento IPv4 e IPv6</vt:lpstr>
      <vt:lpstr>Packet Tracer - Verify IPv4 and IPv6 Addressing</vt:lpstr>
    </vt:vector>
  </TitlesOfParts>
  <Company>Cisco Systems, Inc.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Identificación del direccionamiento IPv4 e IPv6</dc:title>
  <dc:creator>SP</dc:creator>
  <dc:description>2013</dc:description>
  <cp:lastModifiedBy>AMERICA CITLALY FLORES MASCAREO</cp:lastModifiedBy>
  <cp:revision>6</cp:revision>
  <cp:lastPrinted>2020-06-23T15:07:00Z</cp:lastPrinted>
  <dcterms:created xsi:type="dcterms:W3CDTF">2020-06-23T15:04:00Z</dcterms:created>
  <dcterms:modified xsi:type="dcterms:W3CDTF">2023-05-14T04:01:00Z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