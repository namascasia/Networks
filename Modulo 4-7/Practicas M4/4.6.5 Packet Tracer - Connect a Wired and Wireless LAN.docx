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36445" w14:textId="77777777" w:rsidR="00F73DC2" w:rsidRDefault="00000000" w:rsidP="00F73DC2">
      <w:pPr>
        <w:pStyle w:val="Ttulo"/>
        <w:rPr>
          <w:rStyle w:val="LabTitleInstVersred"/>
        </w:rPr>
      </w:pPr>
      <w:sdt>
        <w:sdtPr>
          <w:rPr>
            <w:b w:val="0"/>
            <w:color w:val="EE0000"/>
          </w:rPr>
          <w:alias w:val="Título"/>
          <w:tag w:val=""/>
          <w:id w:val="-487021785"/>
          <w:placeholder>
            <w:docPart w:val="3FFC0EC486AE41BE98A71CE8078A371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proofErr w:type="spellStart"/>
          <w:r w:rsidR="006E4AAD">
            <w:t>Packet</w:t>
          </w:r>
          <w:proofErr w:type="spellEnd"/>
          <w:r w:rsidR="006E4AAD">
            <w:t xml:space="preserve"> </w:t>
          </w:r>
          <w:proofErr w:type="spellStart"/>
          <w:r w:rsidR="006E4AAD">
            <w:t>Tracer</w:t>
          </w:r>
          <w:proofErr w:type="spellEnd"/>
          <w:r w:rsidR="006E4AAD">
            <w:t>: conecte una LAN alámbrica e inalámbrica</w:t>
          </w:r>
        </w:sdtContent>
      </w:sdt>
      <w:r w:rsidR="006E4AAD">
        <w:rPr>
          <w:rStyle w:val="LabTitleInstVersred"/>
        </w:rPr>
        <w:t xml:space="preserve"> </w:t>
      </w:r>
    </w:p>
    <w:p w14:paraId="522A808F" w14:textId="77777777" w:rsidR="00F73DC2" w:rsidRDefault="00F73DC2" w:rsidP="00F73DC2">
      <w:pPr>
        <w:pStyle w:val="Ttulo"/>
      </w:pPr>
    </w:p>
    <w:p w14:paraId="4392D174" w14:textId="77777777" w:rsidR="00523466" w:rsidRPr="00BB73FF" w:rsidRDefault="00523466" w:rsidP="00F73DC2">
      <w:pPr>
        <w:pStyle w:val="Ttulo"/>
      </w:pPr>
      <w:r>
        <w:t>Tabla de asignación de direcciones</w:t>
      </w:r>
    </w:p>
    <w:tbl>
      <w:tblPr>
        <w:tblW w:w="9903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Esta tabla muestra el direccionamiento para el dispositivo, la interfaz, la dirección IP y dónde está conectada la interfaz."/>
      </w:tblPr>
      <w:tblGrid>
        <w:gridCol w:w="3330"/>
        <w:gridCol w:w="1980"/>
        <w:gridCol w:w="2430"/>
        <w:gridCol w:w="2163"/>
      </w:tblGrid>
      <w:tr w:rsidR="00523466" w14:paraId="2457CDBA" w14:textId="77777777" w:rsidTr="000B5523">
        <w:trPr>
          <w:cantSplit/>
          <w:tblHeader/>
          <w:jc w:val="center"/>
        </w:trPr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27A315E" w14:textId="77777777" w:rsidR="00523466" w:rsidRPr="00E87D62" w:rsidRDefault="00523466" w:rsidP="00F00CB8">
            <w:pPr>
              <w:pStyle w:val="TableHeading"/>
            </w:pPr>
            <w:r>
              <w:t>Dispositivo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4C4E85F" w14:textId="77777777" w:rsidR="00523466" w:rsidRPr="00E87D62" w:rsidRDefault="00523466" w:rsidP="00F00CB8">
            <w:pPr>
              <w:pStyle w:val="TableHeading"/>
            </w:pPr>
            <w:r>
              <w:t>Interfaz</w:t>
            </w:r>
          </w:p>
        </w:tc>
        <w:tc>
          <w:tcPr>
            <w:tcW w:w="2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1135CDB" w14:textId="77777777" w:rsidR="00523466" w:rsidRPr="00E87D62" w:rsidRDefault="00523466" w:rsidP="00F00CB8">
            <w:pPr>
              <w:pStyle w:val="TableHeading"/>
            </w:pPr>
            <w:r>
              <w:t>Dirección IP</w:t>
            </w:r>
          </w:p>
        </w:tc>
        <w:tc>
          <w:tcPr>
            <w:tcW w:w="21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EDDF6F3" w14:textId="77777777" w:rsidR="00523466" w:rsidRPr="00E87D62" w:rsidRDefault="00523466" w:rsidP="00F00CB8">
            <w:pPr>
              <w:pStyle w:val="TableHeading"/>
            </w:pPr>
            <w:r>
              <w:t>Conectar a</w:t>
            </w:r>
          </w:p>
        </w:tc>
      </w:tr>
      <w:tr w:rsidR="00523466" w:rsidRPr="00A938B2" w14:paraId="4B0C05D8" w14:textId="77777777" w:rsidTr="000B5523">
        <w:trPr>
          <w:cantSplit/>
          <w:jc w:val="center"/>
        </w:trPr>
        <w:tc>
          <w:tcPr>
            <w:tcW w:w="3330" w:type="dxa"/>
            <w:tcBorders>
              <w:bottom w:val="nil"/>
            </w:tcBorders>
            <w:vAlign w:val="center"/>
          </w:tcPr>
          <w:p w14:paraId="577C1F60" w14:textId="77777777" w:rsidR="00523466" w:rsidRPr="00A938B2" w:rsidRDefault="00523466" w:rsidP="00F00CB8">
            <w:pPr>
              <w:pStyle w:val="TableText"/>
            </w:pPr>
            <w:r>
              <w:t>Nube</w:t>
            </w:r>
          </w:p>
        </w:tc>
        <w:tc>
          <w:tcPr>
            <w:tcW w:w="1980" w:type="dxa"/>
            <w:vAlign w:val="center"/>
          </w:tcPr>
          <w:p w14:paraId="4FCC98AA" w14:textId="77777777" w:rsidR="00523466" w:rsidRPr="00A938B2" w:rsidRDefault="00523466" w:rsidP="00F00CB8">
            <w:pPr>
              <w:pStyle w:val="TableText"/>
            </w:pPr>
            <w:r>
              <w:t>Eth6</w:t>
            </w:r>
          </w:p>
        </w:tc>
        <w:tc>
          <w:tcPr>
            <w:tcW w:w="2430" w:type="dxa"/>
            <w:vAlign w:val="center"/>
          </w:tcPr>
          <w:p w14:paraId="77099615" w14:textId="77777777" w:rsidR="00523466" w:rsidRPr="00A938B2" w:rsidRDefault="00523466" w:rsidP="00F00CB8">
            <w:pPr>
              <w:pStyle w:val="TableText"/>
            </w:pPr>
            <w:r>
              <w:t>N/A</w:t>
            </w:r>
          </w:p>
        </w:tc>
        <w:tc>
          <w:tcPr>
            <w:tcW w:w="2163" w:type="dxa"/>
            <w:vAlign w:val="center"/>
          </w:tcPr>
          <w:p w14:paraId="45CFAC26" w14:textId="77777777" w:rsidR="00523466" w:rsidRPr="00A938B2" w:rsidRDefault="00523466" w:rsidP="00F00CB8">
            <w:pPr>
              <w:pStyle w:val="TableText"/>
            </w:pPr>
            <w:r>
              <w:t>F0/0</w:t>
            </w:r>
          </w:p>
        </w:tc>
      </w:tr>
      <w:tr w:rsidR="00523466" w:rsidRPr="00A938B2" w14:paraId="7AABEF13" w14:textId="77777777" w:rsidTr="000B5523">
        <w:trPr>
          <w:cantSplit/>
          <w:jc w:val="center"/>
        </w:trPr>
        <w:tc>
          <w:tcPr>
            <w:tcW w:w="3330" w:type="dxa"/>
            <w:tcBorders>
              <w:top w:val="nil"/>
              <w:bottom w:val="single" w:sz="2" w:space="0" w:color="auto"/>
            </w:tcBorders>
            <w:vAlign w:val="center"/>
          </w:tcPr>
          <w:p w14:paraId="274919B8" w14:textId="77777777" w:rsidR="00523466" w:rsidRPr="00A938B2" w:rsidRDefault="000B5523" w:rsidP="00F36C84">
            <w:pPr>
              <w:pStyle w:val="ConfigWindow"/>
            </w:pPr>
            <w:r>
              <w:t>Nube</w:t>
            </w:r>
          </w:p>
        </w:tc>
        <w:tc>
          <w:tcPr>
            <w:tcW w:w="1980" w:type="dxa"/>
            <w:vAlign w:val="center"/>
          </w:tcPr>
          <w:p w14:paraId="3A6C710D" w14:textId="77777777" w:rsidR="00523466" w:rsidRPr="00A938B2" w:rsidRDefault="00523466" w:rsidP="00F00CB8">
            <w:pPr>
              <w:pStyle w:val="TableText"/>
            </w:pPr>
            <w:r>
              <w:t>Coax7</w:t>
            </w:r>
          </w:p>
        </w:tc>
        <w:tc>
          <w:tcPr>
            <w:tcW w:w="2430" w:type="dxa"/>
            <w:vAlign w:val="center"/>
          </w:tcPr>
          <w:p w14:paraId="6D39C4F4" w14:textId="77777777" w:rsidR="00523466" w:rsidRPr="00A938B2" w:rsidRDefault="00523466" w:rsidP="00F00CB8">
            <w:pPr>
              <w:pStyle w:val="TableText"/>
            </w:pPr>
            <w:r>
              <w:t>N/A</w:t>
            </w:r>
          </w:p>
        </w:tc>
        <w:tc>
          <w:tcPr>
            <w:tcW w:w="2163" w:type="dxa"/>
            <w:vAlign w:val="center"/>
          </w:tcPr>
          <w:p w14:paraId="5C45BE8C" w14:textId="77777777" w:rsidR="00523466" w:rsidRPr="00A938B2" w:rsidRDefault="00523466" w:rsidP="00F00CB8">
            <w:pPr>
              <w:pStyle w:val="TableText"/>
            </w:pPr>
            <w:r>
              <w:t>Puerto 0</w:t>
            </w:r>
          </w:p>
        </w:tc>
      </w:tr>
      <w:tr w:rsidR="00523466" w:rsidRPr="00A938B2" w14:paraId="2EFA97AE" w14:textId="77777777" w:rsidTr="000B5523">
        <w:trPr>
          <w:cantSplit/>
          <w:jc w:val="center"/>
        </w:trPr>
        <w:tc>
          <w:tcPr>
            <w:tcW w:w="3330" w:type="dxa"/>
            <w:tcBorders>
              <w:bottom w:val="nil"/>
            </w:tcBorders>
            <w:vAlign w:val="center"/>
          </w:tcPr>
          <w:p w14:paraId="30FFB386" w14:textId="77777777" w:rsidR="00523466" w:rsidRPr="00A938B2" w:rsidRDefault="00523466" w:rsidP="00F00CB8">
            <w:pPr>
              <w:pStyle w:val="TableText"/>
            </w:pPr>
            <w:r>
              <w:t>Cable módem</w:t>
            </w:r>
          </w:p>
        </w:tc>
        <w:tc>
          <w:tcPr>
            <w:tcW w:w="1980" w:type="dxa"/>
            <w:vAlign w:val="center"/>
          </w:tcPr>
          <w:p w14:paraId="5C96ECD3" w14:textId="77777777" w:rsidR="00523466" w:rsidRPr="00A938B2" w:rsidRDefault="00523466" w:rsidP="00F00CB8">
            <w:pPr>
              <w:pStyle w:val="TableText"/>
            </w:pPr>
            <w:r>
              <w:t>Puerto 0</w:t>
            </w:r>
          </w:p>
        </w:tc>
        <w:tc>
          <w:tcPr>
            <w:tcW w:w="2430" w:type="dxa"/>
            <w:vAlign w:val="center"/>
          </w:tcPr>
          <w:p w14:paraId="25084FFE" w14:textId="77777777" w:rsidR="00523466" w:rsidRPr="00A938B2" w:rsidRDefault="00523466" w:rsidP="00F00CB8">
            <w:pPr>
              <w:pStyle w:val="TableText"/>
            </w:pPr>
            <w:r>
              <w:t>N/A</w:t>
            </w:r>
          </w:p>
        </w:tc>
        <w:tc>
          <w:tcPr>
            <w:tcW w:w="2163" w:type="dxa"/>
            <w:vAlign w:val="center"/>
          </w:tcPr>
          <w:p w14:paraId="4AF187FB" w14:textId="77777777" w:rsidR="00523466" w:rsidRPr="00A938B2" w:rsidRDefault="00523466" w:rsidP="00F00CB8">
            <w:pPr>
              <w:pStyle w:val="TableText"/>
            </w:pPr>
            <w:r>
              <w:t>Coax7</w:t>
            </w:r>
          </w:p>
        </w:tc>
      </w:tr>
      <w:tr w:rsidR="00523466" w:rsidRPr="00A938B2" w14:paraId="74484485" w14:textId="77777777" w:rsidTr="000B5523">
        <w:trPr>
          <w:cantSplit/>
          <w:jc w:val="center"/>
        </w:trPr>
        <w:tc>
          <w:tcPr>
            <w:tcW w:w="3330" w:type="dxa"/>
            <w:tcBorders>
              <w:top w:val="nil"/>
              <w:bottom w:val="single" w:sz="2" w:space="0" w:color="auto"/>
            </w:tcBorders>
            <w:vAlign w:val="center"/>
          </w:tcPr>
          <w:p w14:paraId="5E99AC7A" w14:textId="77777777" w:rsidR="00523466" w:rsidRPr="00A938B2" w:rsidRDefault="000B5523" w:rsidP="00F36C84">
            <w:pPr>
              <w:pStyle w:val="ConfigWindow"/>
            </w:pPr>
            <w:r>
              <w:t>Cable módem</w:t>
            </w:r>
          </w:p>
        </w:tc>
        <w:tc>
          <w:tcPr>
            <w:tcW w:w="1980" w:type="dxa"/>
            <w:vAlign w:val="center"/>
          </w:tcPr>
          <w:p w14:paraId="487A9BFC" w14:textId="77777777" w:rsidR="00523466" w:rsidRPr="00A938B2" w:rsidRDefault="00523466" w:rsidP="00F00CB8">
            <w:pPr>
              <w:pStyle w:val="TableText"/>
            </w:pPr>
            <w:r>
              <w:t>Puerto1</w:t>
            </w:r>
          </w:p>
        </w:tc>
        <w:tc>
          <w:tcPr>
            <w:tcW w:w="2430" w:type="dxa"/>
            <w:vAlign w:val="center"/>
          </w:tcPr>
          <w:p w14:paraId="22BF0052" w14:textId="77777777" w:rsidR="00523466" w:rsidRPr="00A938B2" w:rsidRDefault="00523466" w:rsidP="00F00CB8">
            <w:pPr>
              <w:pStyle w:val="TableText"/>
            </w:pPr>
            <w:r>
              <w:t>N/A</w:t>
            </w:r>
          </w:p>
        </w:tc>
        <w:tc>
          <w:tcPr>
            <w:tcW w:w="2163" w:type="dxa"/>
            <w:vAlign w:val="center"/>
          </w:tcPr>
          <w:p w14:paraId="147C013D" w14:textId="77777777" w:rsidR="00523466" w:rsidRPr="00A938B2" w:rsidRDefault="00523466" w:rsidP="00F00CB8">
            <w:pPr>
              <w:pStyle w:val="TableText"/>
            </w:pPr>
            <w:r>
              <w:t>Internet</w:t>
            </w:r>
          </w:p>
        </w:tc>
      </w:tr>
      <w:tr w:rsidR="00523466" w:rsidRPr="00A938B2" w14:paraId="2FEE6C7B" w14:textId="77777777" w:rsidTr="000B5523">
        <w:trPr>
          <w:cantSplit/>
          <w:jc w:val="center"/>
        </w:trPr>
        <w:tc>
          <w:tcPr>
            <w:tcW w:w="3330" w:type="dxa"/>
            <w:tcBorders>
              <w:bottom w:val="nil"/>
            </w:tcBorders>
            <w:vAlign w:val="center"/>
          </w:tcPr>
          <w:p w14:paraId="13798779" w14:textId="77777777" w:rsidR="00523466" w:rsidRPr="00A938B2" w:rsidRDefault="00523466" w:rsidP="00F00CB8">
            <w:pPr>
              <w:pStyle w:val="TableText"/>
            </w:pPr>
            <w:r>
              <w:t>Router0</w:t>
            </w:r>
          </w:p>
        </w:tc>
        <w:tc>
          <w:tcPr>
            <w:tcW w:w="1980" w:type="dxa"/>
            <w:vAlign w:val="center"/>
          </w:tcPr>
          <w:p w14:paraId="384EE8D3" w14:textId="77777777" w:rsidR="00523466" w:rsidRPr="00A938B2" w:rsidRDefault="00523466" w:rsidP="00F00CB8">
            <w:pPr>
              <w:pStyle w:val="TableText"/>
            </w:pPr>
            <w:r>
              <w:t>Consola</w:t>
            </w:r>
          </w:p>
        </w:tc>
        <w:tc>
          <w:tcPr>
            <w:tcW w:w="2430" w:type="dxa"/>
            <w:vAlign w:val="center"/>
          </w:tcPr>
          <w:p w14:paraId="4646C583" w14:textId="77777777" w:rsidR="00523466" w:rsidRPr="00A938B2" w:rsidRDefault="00523466" w:rsidP="00F00CB8">
            <w:pPr>
              <w:pStyle w:val="TableText"/>
            </w:pPr>
            <w:r>
              <w:t>N/A</w:t>
            </w:r>
          </w:p>
        </w:tc>
        <w:tc>
          <w:tcPr>
            <w:tcW w:w="2163" w:type="dxa"/>
            <w:vAlign w:val="center"/>
          </w:tcPr>
          <w:p w14:paraId="24140AC8" w14:textId="77777777" w:rsidR="00523466" w:rsidRPr="00A938B2" w:rsidRDefault="00523466" w:rsidP="00F00CB8">
            <w:pPr>
              <w:pStyle w:val="TableText"/>
            </w:pPr>
            <w:r>
              <w:t>RS232</w:t>
            </w:r>
          </w:p>
        </w:tc>
      </w:tr>
      <w:tr w:rsidR="00523466" w:rsidRPr="00A938B2" w14:paraId="053F1B98" w14:textId="77777777" w:rsidTr="000B5523">
        <w:trPr>
          <w:cantSplit/>
          <w:jc w:val="center"/>
        </w:trPr>
        <w:tc>
          <w:tcPr>
            <w:tcW w:w="3330" w:type="dxa"/>
            <w:tcBorders>
              <w:top w:val="nil"/>
              <w:bottom w:val="nil"/>
            </w:tcBorders>
            <w:vAlign w:val="center"/>
          </w:tcPr>
          <w:p w14:paraId="68C46BA5" w14:textId="77777777" w:rsidR="00523466" w:rsidRPr="000B5523" w:rsidRDefault="000B5523" w:rsidP="00F36C84">
            <w:pPr>
              <w:pStyle w:val="ConfigWindow"/>
            </w:pPr>
            <w:r>
              <w:t>Router0</w:t>
            </w:r>
          </w:p>
        </w:tc>
        <w:tc>
          <w:tcPr>
            <w:tcW w:w="1980" w:type="dxa"/>
            <w:vAlign w:val="center"/>
          </w:tcPr>
          <w:p w14:paraId="52628549" w14:textId="77777777" w:rsidR="00523466" w:rsidRPr="00A938B2" w:rsidRDefault="00523466" w:rsidP="00F00CB8">
            <w:pPr>
              <w:pStyle w:val="TableText"/>
            </w:pPr>
            <w:r>
              <w:t>F0/0</w:t>
            </w:r>
          </w:p>
        </w:tc>
        <w:tc>
          <w:tcPr>
            <w:tcW w:w="2430" w:type="dxa"/>
            <w:vAlign w:val="center"/>
          </w:tcPr>
          <w:p w14:paraId="28A03463" w14:textId="77777777" w:rsidR="00523466" w:rsidRPr="00A938B2" w:rsidRDefault="00523466" w:rsidP="00F00CB8">
            <w:pPr>
              <w:pStyle w:val="TableText"/>
            </w:pPr>
            <w:r>
              <w:t>192.168.2.1/24</w:t>
            </w:r>
          </w:p>
        </w:tc>
        <w:tc>
          <w:tcPr>
            <w:tcW w:w="2163" w:type="dxa"/>
            <w:vAlign w:val="center"/>
          </w:tcPr>
          <w:p w14:paraId="25067EE7" w14:textId="77777777" w:rsidR="00523466" w:rsidRPr="00A938B2" w:rsidRDefault="00523466" w:rsidP="00F00CB8">
            <w:pPr>
              <w:pStyle w:val="TableText"/>
            </w:pPr>
            <w:r>
              <w:t>Eth6</w:t>
            </w:r>
          </w:p>
        </w:tc>
      </w:tr>
      <w:tr w:rsidR="00523466" w:rsidRPr="00A938B2" w14:paraId="6FF76C57" w14:textId="77777777" w:rsidTr="000B5523">
        <w:trPr>
          <w:cantSplit/>
          <w:jc w:val="center"/>
        </w:trPr>
        <w:tc>
          <w:tcPr>
            <w:tcW w:w="3330" w:type="dxa"/>
            <w:tcBorders>
              <w:top w:val="nil"/>
              <w:bottom w:val="nil"/>
            </w:tcBorders>
            <w:vAlign w:val="center"/>
          </w:tcPr>
          <w:p w14:paraId="6112481F" w14:textId="77777777" w:rsidR="00523466" w:rsidRPr="000B5523" w:rsidRDefault="000B5523" w:rsidP="00F36C84">
            <w:pPr>
              <w:pStyle w:val="ConfigWindow"/>
            </w:pPr>
            <w:r>
              <w:t>Router0</w:t>
            </w:r>
          </w:p>
        </w:tc>
        <w:tc>
          <w:tcPr>
            <w:tcW w:w="1980" w:type="dxa"/>
            <w:vAlign w:val="center"/>
          </w:tcPr>
          <w:p w14:paraId="1565A60E" w14:textId="77777777" w:rsidR="00523466" w:rsidRPr="00A938B2" w:rsidRDefault="00523466" w:rsidP="00F00CB8">
            <w:pPr>
              <w:pStyle w:val="TableText"/>
            </w:pPr>
            <w:r>
              <w:t>F0/1</w:t>
            </w:r>
          </w:p>
        </w:tc>
        <w:tc>
          <w:tcPr>
            <w:tcW w:w="2430" w:type="dxa"/>
            <w:vAlign w:val="center"/>
          </w:tcPr>
          <w:p w14:paraId="77A023ED" w14:textId="77777777" w:rsidR="00523466" w:rsidRPr="00A938B2" w:rsidRDefault="00523466" w:rsidP="00F00CB8">
            <w:pPr>
              <w:pStyle w:val="TableText"/>
            </w:pPr>
            <w:r>
              <w:t>10.0.0.1/24</w:t>
            </w:r>
          </w:p>
        </w:tc>
        <w:tc>
          <w:tcPr>
            <w:tcW w:w="2163" w:type="dxa"/>
            <w:vAlign w:val="center"/>
          </w:tcPr>
          <w:p w14:paraId="558F27D1" w14:textId="77777777" w:rsidR="00523466" w:rsidRPr="00A938B2" w:rsidRDefault="00523466" w:rsidP="00F00CB8">
            <w:pPr>
              <w:pStyle w:val="TableText"/>
            </w:pPr>
            <w:r>
              <w:t>F0</w:t>
            </w:r>
          </w:p>
        </w:tc>
      </w:tr>
      <w:tr w:rsidR="00523466" w:rsidRPr="00A938B2" w14:paraId="63607616" w14:textId="77777777" w:rsidTr="000B5523">
        <w:trPr>
          <w:cantSplit/>
          <w:jc w:val="center"/>
        </w:trPr>
        <w:tc>
          <w:tcPr>
            <w:tcW w:w="3330" w:type="dxa"/>
            <w:tcBorders>
              <w:top w:val="nil"/>
              <w:bottom w:val="single" w:sz="2" w:space="0" w:color="auto"/>
            </w:tcBorders>
            <w:vAlign w:val="center"/>
          </w:tcPr>
          <w:p w14:paraId="020449A2" w14:textId="77777777" w:rsidR="00523466" w:rsidRPr="000B5523" w:rsidRDefault="000B5523" w:rsidP="00F36C84">
            <w:pPr>
              <w:pStyle w:val="ConfigWindow"/>
            </w:pPr>
            <w:r>
              <w:t>Router0</w:t>
            </w:r>
          </w:p>
        </w:tc>
        <w:tc>
          <w:tcPr>
            <w:tcW w:w="1980" w:type="dxa"/>
            <w:vAlign w:val="center"/>
          </w:tcPr>
          <w:p w14:paraId="7989816C" w14:textId="77777777" w:rsidR="00523466" w:rsidRPr="00A938B2" w:rsidRDefault="00523466" w:rsidP="00F00CB8">
            <w:pPr>
              <w:pStyle w:val="TableText"/>
            </w:pPr>
            <w:r>
              <w:t>Ser0/0/0</w:t>
            </w:r>
          </w:p>
        </w:tc>
        <w:tc>
          <w:tcPr>
            <w:tcW w:w="2430" w:type="dxa"/>
            <w:vAlign w:val="center"/>
          </w:tcPr>
          <w:p w14:paraId="2B370792" w14:textId="77777777" w:rsidR="00523466" w:rsidRPr="00A938B2" w:rsidRDefault="00523466" w:rsidP="00F00CB8">
            <w:pPr>
              <w:pStyle w:val="TableText"/>
            </w:pPr>
            <w:r>
              <w:t>172.31.0.1/24</w:t>
            </w:r>
          </w:p>
        </w:tc>
        <w:tc>
          <w:tcPr>
            <w:tcW w:w="2163" w:type="dxa"/>
            <w:vAlign w:val="center"/>
          </w:tcPr>
          <w:p w14:paraId="792A35D7" w14:textId="77777777" w:rsidR="00523466" w:rsidRPr="00A938B2" w:rsidRDefault="00523466" w:rsidP="00F00CB8">
            <w:pPr>
              <w:pStyle w:val="TableText"/>
            </w:pPr>
            <w:r>
              <w:t>Ser0/0</w:t>
            </w:r>
          </w:p>
        </w:tc>
      </w:tr>
      <w:tr w:rsidR="00523466" w:rsidRPr="00A938B2" w14:paraId="10470A2B" w14:textId="77777777" w:rsidTr="000B5523">
        <w:trPr>
          <w:cantSplit/>
          <w:jc w:val="center"/>
        </w:trPr>
        <w:tc>
          <w:tcPr>
            <w:tcW w:w="3330" w:type="dxa"/>
            <w:tcBorders>
              <w:bottom w:val="nil"/>
            </w:tcBorders>
            <w:vAlign w:val="center"/>
          </w:tcPr>
          <w:p w14:paraId="069F02F0" w14:textId="77777777" w:rsidR="00523466" w:rsidRPr="00A938B2" w:rsidRDefault="00523466" w:rsidP="00F00CB8">
            <w:pPr>
              <w:pStyle w:val="TableText"/>
            </w:pPr>
            <w:r>
              <w:t>Router1</w:t>
            </w:r>
          </w:p>
        </w:tc>
        <w:tc>
          <w:tcPr>
            <w:tcW w:w="1980" w:type="dxa"/>
            <w:vAlign w:val="center"/>
          </w:tcPr>
          <w:p w14:paraId="1D40559B" w14:textId="77777777" w:rsidR="00523466" w:rsidRPr="00A938B2" w:rsidRDefault="00523466" w:rsidP="00F00CB8">
            <w:pPr>
              <w:pStyle w:val="TableText"/>
            </w:pPr>
            <w:r>
              <w:t>Ser0/0</w:t>
            </w:r>
          </w:p>
        </w:tc>
        <w:tc>
          <w:tcPr>
            <w:tcW w:w="2430" w:type="dxa"/>
            <w:vAlign w:val="center"/>
          </w:tcPr>
          <w:p w14:paraId="4820D96D" w14:textId="77777777" w:rsidR="00523466" w:rsidRPr="00A938B2" w:rsidRDefault="00523466" w:rsidP="00F00CB8">
            <w:pPr>
              <w:pStyle w:val="TableText"/>
            </w:pPr>
            <w:r>
              <w:t>172.31.0.2/24</w:t>
            </w:r>
          </w:p>
        </w:tc>
        <w:tc>
          <w:tcPr>
            <w:tcW w:w="2163" w:type="dxa"/>
            <w:vAlign w:val="center"/>
          </w:tcPr>
          <w:p w14:paraId="2F41F454" w14:textId="77777777" w:rsidR="00523466" w:rsidRPr="00A938B2" w:rsidRDefault="00523466" w:rsidP="00F00CB8">
            <w:pPr>
              <w:pStyle w:val="TableText"/>
            </w:pPr>
            <w:r>
              <w:t>Ser0/0/0</w:t>
            </w:r>
          </w:p>
        </w:tc>
      </w:tr>
      <w:tr w:rsidR="00523466" w:rsidRPr="00A938B2" w14:paraId="1CA3160D" w14:textId="77777777" w:rsidTr="000B5523">
        <w:trPr>
          <w:cantSplit/>
          <w:jc w:val="center"/>
        </w:trPr>
        <w:tc>
          <w:tcPr>
            <w:tcW w:w="3330" w:type="dxa"/>
            <w:tcBorders>
              <w:top w:val="nil"/>
              <w:bottom w:val="single" w:sz="2" w:space="0" w:color="auto"/>
            </w:tcBorders>
            <w:vAlign w:val="center"/>
          </w:tcPr>
          <w:p w14:paraId="105DCA52" w14:textId="77777777" w:rsidR="00523466" w:rsidRPr="00A938B2" w:rsidRDefault="000B5523" w:rsidP="00F36C84">
            <w:pPr>
              <w:pStyle w:val="ConfigWindow"/>
            </w:pPr>
            <w:r>
              <w:t>Router1</w:t>
            </w:r>
          </w:p>
        </w:tc>
        <w:tc>
          <w:tcPr>
            <w:tcW w:w="1980" w:type="dxa"/>
            <w:vAlign w:val="center"/>
          </w:tcPr>
          <w:p w14:paraId="79277631" w14:textId="77777777" w:rsidR="00523466" w:rsidRPr="00A938B2" w:rsidRDefault="00523466" w:rsidP="00F00CB8">
            <w:pPr>
              <w:pStyle w:val="TableText"/>
            </w:pPr>
            <w:r>
              <w:t>F1/0</w:t>
            </w:r>
          </w:p>
        </w:tc>
        <w:tc>
          <w:tcPr>
            <w:tcW w:w="2430" w:type="dxa"/>
            <w:vAlign w:val="center"/>
          </w:tcPr>
          <w:p w14:paraId="79EE1DCC" w14:textId="77777777" w:rsidR="00523466" w:rsidRPr="00A938B2" w:rsidRDefault="00523466" w:rsidP="00F00CB8">
            <w:pPr>
              <w:pStyle w:val="TableText"/>
            </w:pPr>
            <w:r>
              <w:t>172.16.0.1/24</w:t>
            </w:r>
          </w:p>
        </w:tc>
        <w:tc>
          <w:tcPr>
            <w:tcW w:w="2163" w:type="dxa"/>
            <w:vAlign w:val="center"/>
          </w:tcPr>
          <w:p w14:paraId="3EFA1FCF" w14:textId="77777777" w:rsidR="00523466" w:rsidRPr="00A938B2" w:rsidRDefault="00523466" w:rsidP="00F00CB8">
            <w:pPr>
              <w:pStyle w:val="TableText"/>
            </w:pPr>
            <w:r>
              <w:t>F0/1</w:t>
            </w:r>
          </w:p>
        </w:tc>
      </w:tr>
      <w:tr w:rsidR="00523466" w:rsidRPr="00A938B2" w14:paraId="1A43FF3C" w14:textId="77777777" w:rsidTr="000B5523">
        <w:trPr>
          <w:cantSplit/>
          <w:jc w:val="center"/>
        </w:trPr>
        <w:tc>
          <w:tcPr>
            <w:tcW w:w="3330" w:type="dxa"/>
            <w:tcBorders>
              <w:bottom w:val="nil"/>
            </w:tcBorders>
            <w:vAlign w:val="center"/>
          </w:tcPr>
          <w:p w14:paraId="3791BFFF" w14:textId="77777777" w:rsidR="00523466" w:rsidRPr="00A938B2" w:rsidRDefault="00523466" w:rsidP="00F00CB8">
            <w:pPr>
              <w:pStyle w:val="TableText"/>
            </w:pPr>
            <w:proofErr w:type="spellStart"/>
            <w:r>
              <w:t>Router</w:t>
            </w:r>
            <w:proofErr w:type="spellEnd"/>
            <w:r>
              <w:t xml:space="preserve"> inalámbrico</w:t>
            </w:r>
          </w:p>
        </w:tc>
        <w:tc>
          <w:tcPr>
            <w:tcW w:w="1980" w:type="dxa"/>
            <w:vAlign w:val="center"/>
          </w:tcPr>
          <w:p w14:paraId="6D7F7A38" w14:textId="77777777" w:rsidR="00523466" w:rsidRPr="00A938B2" w:rsidRDefault="00523466" w:rsidP="00F00CB8">
            <w:pPr>
              <w:pStyle w:val="TableText"/>
            </w:pPr>
            <w:r>
              <w:t>Internet</w:t>
            </w:r>
          </w:p>
        </w:tc>
        <w:tc>
          <w:tcPr>
            <w:tcW w:w="2430" w:type="dxa"/>
            <w:vAlign w:val="center"/>
          </w:tcPr>
          <w:p w14:paraId="4E80955A" w14:textId="77777777" w:rsidR="00523466" w:rsidRPr="00A938B2" w:rsidRDefault="00523466" w:rsidP="00F00CB8">
            <w:pPr>
              <w:pStyle w:val="TableText"/>
            </w:pPr>
            <w:r>
              <w:t>192.168.2.2/24</w:t>
            </w:r>
          </w:p>
        </w:tc>
        <w:tc>
          <w:tcPr>
            <w:tcW w:w="2163" w:type="dxa"/>
            <w:vAlign w:val="center"/>
          </w:tcPr>
          <w:p w14:paraId="35EE83D3" w14:textId="77777777" w:rsidR="00523466" w:rsidRPr="00A938B2" w:rsidRDefault="00523466" w:rsidP="00F00CB8">
            <w:pPr>
              <w:pStyle w:val="TableText"/>
            </w:pPr>
            <w:r>
              <w:t>Puerto 1</w:t>
            </w:r>
          </w:p>
        </w:tc>
      </w:tr>
      <w:tr w:rsidR="00523466" w:rsidRPr="00A938B2" w14:paraId="50B41DF4" w14:textId="77777777" w:rsidTr="000B5523">
        <w:trPr>
          <w:cantSplit/>
          <w:jc w:val="center"/>
        </w:trPr>
        <w:tc>
          <w:tcPr>
            <w:tcW w:w="3330" w:type="dxa"/>
            <w:tcBorders>
              <w:top w:val="nil"/>
            </w:tcBorders>
            <w:vAlign w:val="center"/>
          </w:tcPr>
          <w:p w14:paraId="3DA36282" w14:textId="77777777" w:rsidR="00523466" w:rsidRPr="00A938B2" w:rsidRDefault="000B5523" w:rsidP="00F36C84">
            <w:pPr>
              <w:pStyle w:val="ConfigWindow"/>
            </w:pPr>
            <w:proofErr w:type="spellStart"/>
            <w:r>
              <w:t>Router</w:t>
            </w:r>
            <w:proofErr w:type="spellEnd"/>
            <w:r>
              <w:t xml:space="preserve"> inalámbrico</w:t>
            </w:r>
          </w:p>
        </w:tc>
        <w:tc>
          <w:tcPr>
            <w:tcW w:w="1980" w:type="dxa"/>
            <w:vAlign w:val="center"/>
          </w:tcPr>
          <w:p w14:paraId="4006FA88" w14:textId="77777777" w:rsidR="00523466" w:rsidRPr="00A938B2" w:rsidRDefault="00523466" w:rsidP="00F00CB8">
            <w:pPr>
              <w:pStyle w:val="TableText"/>
            </w:pPr>
            <w:r>
              <w:t>Eth1</w:t>
            </w:r>
          </w:p>
        </w:tc>
        <w:tc>
          <w:tcPr>
            <w:tcW w:w="2430" w:type="dxa"/>
            <w:vAlign w:val="center"/>
          </w:tcPr>
          <w:p w14:paraId="66C5FD0F" w14:textId="77777777" w:rsidR="00523466" w:rsidRPr="00A938B2" w:rsidRDefault="00523466" w:rsidP="00F00CB8">
            <w:pPr>
              <w:pStyle w:val="TableText"/>
            </w:pPr>
            <w:r>
              <w:t>192.168.1.1</w:t>
            </w:r>
          </w:p>
        </w:tc>
        <w:tc>
          <w:tcPr>
            <w:tcW w:w="2163" w:type="dxa"/>
            <w:vAlign w:val="center"/>
          </w:tcPr>
          <w:p w14:paraId="548A177E" w14:textId="77777777" w:rsidR="00523466" w:rsidRPr="00A938B2" w:rsidRDefault="00523466" w:rsidP="00F00CB8">
            <w:pPr>
              <w:pStyle w:val="TableText"/>
            </w:pPr>
            <w:r>
              <w:t>F0</w:t>
            </w:r>
          </w:p>
        </w:tc>
      </w:tr>
      <w:tr w:rsidR="00523466" w:rsidRPr="00A938B2" w14:paraId="478BCD2F" w14:textId="77777777" w:rsidTr="00523466">
        <w:trPr>
          <w:cantSplit/>
          <w:jc w:val="center"/>
        </w:trPr>
        <w:tc>
          <w:tcPr>
            <w:tcW w:w="3330" w:type="dxa"/>
            <w:vAlign w:val="center"/>
          </w:tcPr>
          <w:p w14:paraId="28EE0A09" w14:textId="77777777" w:rsidR="00523466" w:rsidRPr="00A938B2" w:rsidRDefault="00523466" w:rsidP="00F00CB8">
            <w:pPr>
              <w:pStyle w:val="TableText"/>
            </w:pPr>
            <w:r>
              <w:t>PC familiar</w:t>
            </w:r>
          </w:p>
        </w:tc>
        <w:tc>
          <w:tcPr>
            <w:tcW w:w="1980" w:type="dxa"/>
            <w:vAlign w:val="center"/>
          </w:tcPr>
          <w:p w14:paraId="4F03C06E" w14:textId="77777777" w:rsidR="00523466" w:rsidRPr="00A938B2" w:rsidRDefault="00523466" w:rsidP="00F00CB8">
            <w:pPr>
              <w:pStyle w:val="TableText"/>
            </w:pPr>
            <w:r>
              <w:t>F0</w:t>
            </w:r>
          </w:p>
        </w:tc>
        <w:tc>
          <w:tcPr>
            <w:tcW w:w="2430" w:type="dxa"/>
            <w:vAlign w:val="center"/>
          </w:tcPr>
          <w:p w14:paraId="5DFA0889" w14:textId="77777777" w:rsidR="00523466" w:rsidRPr="00A938B2" w:rsidRDefault="00523466" w:rsidP="00F00CB8">
            <w:pPr>
              <w:pStyle w:val="TableText"/>
            </w:pPr>
            <w:r>
              <w:t>192.168.1.102</w:t>
            </w:r>
          </w:p>
        </w:tc>
        <w:tc>
          <w:tcPr>
            <w:tcW w:w="2163" w:type="dxa"/>
            <w:vAlign w:val="center"/>
          </w:tcPr>
          <w:p w14:paraId="5C266209" w14:textId="77777777" w:rsidR="00523466" w:rsidRPr="00A938B2" w:rsidRDefault="00523466" w:rsidP="00F00CB8">
            <w:pPr>
              <w:pStyle w:val="TableText"/>
            </w:pPr>
            <w:r>
              <w:t>Eth1</w:t>
            </w:r>
          </w:p>
        </w:tc>
      </w:tr>
      <w:tr w:rsidR="00523466" w:rsidRPr="00A938B2" w14:paraId="11D7AAD6" w14:textId="77777777" w:rsidTr="00523466">
        <w:trPr>
          <w:cantSplit/>
          <w:jc w:val="center"/>
        </w:trPr>
        <w:tc>
          <w:tcPr>
            <w:tcW w:w="3330" w:type="dxa"/>
            <w:vAlign w:val="center"/>
          </w:tcPr>
          <w:p w14:paraId="594B5CB7" w14:textId="77777777" w:rsidR="00523466" w:rsidRPr="00A938B2" w:rsidRDefault="00523466" w:rsidP="00F00CB8">
            <w:pPr>
              <w:pStyle w:val="TableText"/>
            </w:pPr>
            <w:r>
              <w:t>Switch</w:t>
            </w:r>
          </w:p>
        </w:tc>
        <w:tc>
          <w:tcPr>
            <w:tcW w:w="1980" w:type="dxa"/>
            <w:vAlign w:val="center"/>
          </w:tcPr>
          <w:p w14:paraId="3B30ADC0" w14:textId="77777777" w:rsidR="00523466" w:rsidRPr="00A938B2" w:rsidRDefault="00523466" w:rsidP="00F00CB8">
            <w:pPr>
              <w:pStyle w:val="TableText"/>
            </w:pPr>
            <w:r>
              <w:t>F0/1</w:t>
            </w:r>
          </w:p>
        </w:tc>
        <w:tc>
          <w:tcPr>
            <w:tcW w:w="2430" w:type="dxa"/>
            <w:vAlign w:val="center"/>
          </w:tcPr>
          <w:p w14:paraId="55866D59" w14:textId="77777777" w:rsidR="00523466" w:rsidRPr="00A938B2" w:rsidRDefault="00523466" w:rsidP="00F00CB8">
            <w:pPr>
              <w:pStyle w:val="TableText"/>
            </w:pPr>
            <w:r>
              <w:t>172.16.0.2</w:t>
            </w:r>
          </w:p>
        </w:tc>
        <w:tc>
          <w:tcPr>
            <w:tcW w:w="2163" w:type="dxa"/>
            <w:vAlign w:val="center"/>
          </w:tcPr>
          <w:p w14:paraId="211DDDEE" w14:textId="77777777" w:rsidR="00523466" w:rsidRPr="00A938B2" w:rsidRDefault="00523466" w:rsidP="00F00CB8">
            <w:pPr>
              <w:pStyle w:val="TableText"/>
            </w:pPr>
            <w:r>
              <w:t>F1/0</w:t>
            </w:r>
          </w:p>
        </w:tc>
      </w:tr>
      <w:tr w:rsidR="00523466" w:rsidRPr="00A938B2" w14:paraId="5C7F5853" w14:textId="77777777" w:rsidTr="00523466">
        <w:trPr>
          <w:cantSplit/>
          <w:jc w:val="center"/>
        </w:trPr>
        <w:tc>
          <w:tcPr>
            <w:tcW w:w="3330" w:type="dxa"/>
            <w:vAlign w:val="center"/>
          </w:tcPr>
          <w:p w14:paraId="19C19023" w14:textId="77777777" w:rsidR="00523466" w:rsidRPr="00A938B2" w:rsidRDefault="00523466" w:rsidP="00F00CB8">
            <w:pPr>
              <w:pStyle w:val="TableText"/>
            </w:pPr>
            <w:proofErr w:type="spellStart"/>
            <w:r>
              <w:t>Netacad.pka</w:t>
            </w:r>
            <w:proofErr w:type="spellEnd"/>
          </w:p>
        </w:tc>
        <w:tc>
          <w:tcPr>
            <w:tcW w:w="1980" w:type="dxa"/>
            <w:vAlign w:val="center"/>
          </w:tcPr>
          <w:p w14:paraId="31C351A1" w14:textId="77777777" w:rsidR="00523466" w:rsidRPr="00A938B2" w:rsidRDefault="00523466" w:rsidP="00F00CB8">
            <w:pPr>
              <w:pStyle w:val="TableText"/>
            </w:pPr>
            <w:r>
              <w:t>F0</w:t>
            </w:r>
          </w:p>
        </w:tc>
        <w:tc>
          <w:tcPr>
            <w:tcW w:w="2430" w:type="dxa"/>
            <w:vAlign w:val="center"/>
          </w:tcPr>
          <w:p w14:paraId="2D1F48D5" w14:textId="77777777" w:rsidR="00523466" w:rsidRPr="00A938B2" w:rsidRDefault="00523466" w:rsidP="00F00CB8">
            <w:pPr>
              <w:pStyle w:val="TableText"/>
            </w:pPr>
            <w:r>
              <w:t>10.0.0.254</w:t>
            </w:r>
          </w:p>
        </w:tc>
        <w:tc>
          <w:tcPr>
            <w:tcW w:w="2163" w:type="dxa"/>
            <w:vAlign w:val="center"/>
          </w:tcPr>
          <w:p w14:paraId="2439E7D3" w14:textId="77777777" w:rsidR="00523466" w:rsidRPr="00A938B2" w:rsidRDefault="00523466" w:rsidP="00F00CB8">
            <w:pPr>
              <w:pStyle w:val="TableText"/>
            </w:pPr>
            <w:r>
              <w:t>F0/1</w:t>
            </w:r>
          </w:p>
        </w:tc>
      </w:tr>
      <w:tr w:rsidR="00523466" w:rsidRPr="00A938B2" w14:paraId="067AA799" w14:textId="77777777" w:rsidTr="00523466">
        <w:trPr>
          <w:cantSplit/>
          <w:jc w:val="center"/>
        </w:trPr>
        <w:tc>
          <w:tcPr>
            <w:tcW w:w="3330" w:type="dxa"/>
            <w:vAlign w:val="center"/>
          </w:tcPr>
          <w:p w14:paraId="1C6C5DB8" w14:textId="77777777" w:rsidR="00523466" w:rsidRPr="00A938B2" w:rsidRDefault="00523466" w:rsidP="00F00CB8">
            <w:pPr>
              <w:pStyle w:val="TableText"/>
            </w:pPr>
            <w:r>
              <w:t>Configuración del terminal</w:t>
            </w:r>
          </w:p>
        </w:tc>
        <w:tc>
          <w:tcPr>
            <w:tcW w:w="1980" w:type="dxa"/>
            <w:vAlign w:val="center"/>
          </w:tcPr>
          <w:p w14:paraId="04540F19" w14:textId="77777777" w:rsidR="00523466" w:rsidRPr="00A938B2" w:rsidRDefault="00523466" w:rsidP="00F00CB8">
            <w:pPr>
              <w:pStyle w:val="TableText"/>
            </w:pPr>
            <w:r>
              <w:t>RS232</w:t>
            </w:r>
          </w:p>
        </w:tc>
        <w:tc>
          <w:tcPr>
            <w:tcW w:w="2430" w:type="dxa"/>
            <w:vAlign w:val="center"/>
          </w:tcPr>
          <w:p w14:paraId="27D3EEDA" w14:textId="77777777" w:rsidR="00523466" w:rsidRPr="00A938B2" w:rsidRDefault="00523466" w:rsidP="00F00CB8">
            <w:pPr>
              <w:pStyle w:val="TableText"/>
            </w:pPr>
            <w:r>
              <w:t>N/A</w:t>
            </w:r>
          </w:p>
        </w:tc>
        <w:tc>
          <w:tcPr>
            <w:tcW w:w="2163" w:type="dxa"/>
            <w:vAlign w:val="center"/>
          </w:tcPr>
          <w:p w14:paraId="087EE097" w14:textId="77777777" w:rsidR="00523466" w:rsidRPr="00A938B2" w:rsidRDefault="00523466" w:rsidP="00F00CB8">
            <w:pPr>
              <w:pStyle w:val="TableText"/>
            </w:pPr>
            <w:r>
              <w:t>Consola</w:t>
            </w:r>
          </w:p>
        </w:tc>
      </w:tr>
    </w:tbl>
    <w:p w14:paraId="2A7C488A" w14:textId="77777777" w:rsidR="00523466" w:rsidRPr="00BB73FF" w:rsidRDefault="00523466" w:rsidP="00523466">
      <w:pPr>
        <w:pStyle w:val="Ttulo1"/>
      </w:pPr>
      <w:r>
        <w:t>Objetivos</w:t>
      </w:r>
    </w:p>
    <w:p w14:paraId="7CF79332" w14:textId="77777777" w:rsidR="00523466" w:rsidRPr="004C0909" w:rsidRDefault="00523466" w:rsidP="00523466">
      <w:pPr>
        <w:pStyle w:val="BodyTextL25Bold"/>
      </w:pPr>
      <w:r>
        <w:t>Parte 1: Conectarse a la nube</w:t>
      </w:r>
    </w:p>
    <w:p w14:paraId="40D6E6CA" w14:textId="77777777" w:rsidR="00523466" w:rsidRPr="004C0909" w:rsidRDefault="00523466" w:rsidP="00523466">
      <w:pPr>
        <w:pStyle w:val="BodyTextL25Bold"/>
      </w:pPr>
      <w:r>
        <w:t>Parte 2: Conectar el Router0</w:t>
      </w:r>
    </w:p>
    <w:p w14:paraId="0F60B684" w14:textId="77777777" w:rsidR="00523466" w:rsidRPr="004C0909" w:rsidRDefault="00523466" w:rsidP="00523466">
      <w:pPr>
        <w:pStyle w:val="BodyTextL25Bold"/>
      </w:pPr>
      <w:r>
        <w:t>Parte 3: Conectar los dispositivos restantes</w:t>
      </w:r>
    </w:p>
    <w:p w14:paraId="0C46A559" w14:textId="77777777" w:rsidR="00523466" w:rsidRPr="004C0909" w:rsidRDefault="00523466" w:rsidP="00523466">
      <w:pPr>
        <w:pStyle w:val="BodyTextL25Bold"/>
      </w:pPr>
      <w:r>
        <w:t>Parte 4: Verificar las conexiones</w:t>
      </w:r>
    </w:p>
    <w:p w14:paraId="0D41EE13" w14:textId="77777777" w:rsidR="00523466" w:rsidRPr="004C0909" w:rsidRDefault="00523466" w:rsidP="00523466">
      <w:pPr>
        <w:pStyle w:val="BodyTextL25Bold"/>
      </w:pPr>
      <w:r>
        <w:t>Parte 5: Examinar la topología física</w:t>
      </w:r>
    </w:p>
    <w:p w14:paraId="3556FEDC" w14:textId="77777777" w:rsidR="00523466" w:rsidRPr="00C07FD9" w:rsidRDefault="00523466" w:rsidP="00523466">
      <w:pPr>
        <w:pStyle w:val="Ttulo1"/>
      </w:pPr>
      <w:r>
        <w:t>Aspectos básicos</w:t>
      </w:r>
    </w:p>
    <w:p w14:paraId="657BFAFD" w14:textId="77777777" w:rsidR="00523466" w:rsidRPr="007057FE" w:rsidRDefault="00523466" w:rsidP="00523466">
      <w:pPr>
        <w:pStyle w:val="BodyTextL25"/>
      </w:pPr>
      <w:r>
        <w:t xml:space="preserve">Al trabajar en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 (un entorno de laboratorio o un contexto empresarial), debe saber cómo seleccionar el cable adecuado y cómo conectar correctamente los dispositivos. En esta actividad se analizarán configuraciones de dispositivos en el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, se seleccionarán los cables adecuados según la configuración y se conectarán los dispositivos. Esta actividad también explorará la vista física de la red en el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>.</w:t>
      </w:r>
    </w:p>
    <w:p w14:paraId="6058972C" w14:textId="77777777" w:rsidR="006F1CA6" w:rsidRDefault="006F1CA6" w:rsidP="006F1CA6">
      <w:pPr>
        <w:pStyle w:val="Ttulo1"/>
      </w:pPr>
      <w:r>
        <w:lastRenderedPageBreak/>
        <w:t>Instrucciones</w:t>
      </w:r>
    </w:p>
    <w:p w14:paraId="41AC55F7" w14:textId="77777777" w:rsidR="00523466" w:rsidRDefault="00523466" w:rsidP="00523466">
      <w:pPr>
        <w:pStyle w:val="Ttulo2"/>
      </w:pPr>
      <w:r>
        <w:t>Conectarse a la nube</w:t>
      </w:r>
    </w:p>
    <w:p w14:paraId="0B6ABC8D" w14:textId="77777777" w:rsidR="00523466" w:rsidRDefault="00523466" w:rsidP="00523466">
      <w:pPr>
        <w:pStyle w:val="Ttulo3"/>
      </w:pPr>
      <w:r>
        <w:t>Conectar la nube al Router0</w:t>
      </w:r>
    </w:p>
    <w:p w14:paraId="18D01C35" w14:textId="77777777" w:rsidR="00523466" w:rsidRDefault="00523466" w:rsidP="00523466">
      <w:pPr>
        <w:pStyle w:val="SubStepAlpha"/>
        <w:numPr>
          <w:ilvl w:val="2"/>
          <w:numId w:val="12"/>
        </w:numPr>
      </w:pPr>
      <w:r>
        <w:t xml:space="preserve">En la esquina inferior izquierda, haga clic en el ícono de rayo anaranjado para abrir las </w:t>
      </w:r>
      <w:r>
        <w:rPr>
          <w:b/>
        </w:rPr>
        <w:t>conexiones</w:t>
      </w:r>
      <w:r>
        <w:t xml:space="preserve"> disponibles.</w:t>
      </w:r>
    </w:p>
    <w:p w14:paraId="02D6CC76" w14:textId="77777777" w:rsidR="00523466" w:rsidRDefault="00523466" w:rsidP="00523466">
      <w:pPr>
        <w:pStyle w:val="SubStepAlpha"/>
        <w:numPr>
          <w:ilvl w:val="2"/>
          <w:numId w:val="12"/>
        </w:numPr>
      </w:pPr>
      <w:r>
        <w:t xml:space="preserve">Elija el cable adecuado para conectar la interfaz </w:t>
      </w:r>
      <w:r>
        <w:rPr>
          <w:b/>
        </w:rPr>
        <w:t>Fa0/0 del Router0</w:t>
      </w:r>
      <w:r>
        <w:t xml:space="preserve"> a la interfaz </w:t>
      </w:r>
      <w:r w:rsidRPr="008470D8">
        <w:rPr>
          <w:b/>
        </w:rPr>
        <w:t>Eth6 de la nube</w:t>
      </w:r>
      <w:r>
        <w:t xml:space="preserve">. La </w:t>
      </w:r>
      <w:r>
        <w:rPr>
          <w:b/>
        </w:rPr>
        <w:t>nube</w:t>
      </w:r>
      <w:r>
        <w:t xml:space="preserve"> es un tipo de switch, de modo que debe usar una conexión por </w:t>
      </w:r>
      <w:r>
        <w:rPr>
          <w:b/>
        </w:rPr>
        <w:t>cable de cobre de conexión directa</w:t>
      </w:r>
      <w:r>
        <w:t>. Si conectó el cable correcto, las luces de enlace del cable cambian a color verde.</w:t>
      </w:r>
    </w:p>
    <w:p w14:paraId="056E8EFB" w14:textId="77777777" w:rsidR="00523466" w:rsidRDefault="00523466" w:rsidP="00523466">
      <w:pPr>
        <w:pStyle w:val="Ttulo3"/>
      </w:pPr>
      <w:r>
        <w:t>Conectar la nube al cable módem</w:t>
      </w:r>
    </w:p>
    <w:p w14:paraId="7D6FEAEE" w14:textId="77777777" w:rsidR="00523466" w:rsidRDefault="00523466" w:rsidP="00523466">
      <w:pPr>
        <w:pStyle w:val="BodyTextL25"/>
      </w:pPr>
      <w:r>
        <w:t xml:space="preserve">Elija el cable adecuado para conectar la interfaz </w:t>
      </w:r>
      <w:r w:rsidRPr="008470D8">
        <w:rPr>
          <w:b/>
        </w:rPr>
        <w:t>Coax7 de la nube</w:t>
      </w:r>
      <w:r>
        <w:t xml:space="preserve"> al </w:t>
      </w:r>
      <w:r w:rsidRPr="008470D8">
        <w:rPr>
          <w:b/>
        </w:rPr>
        <w:t>Puerto0 del módem</w:t>
      </w:r>
      <w:r>
        <w:t xml:space="preserve">. </w:t>
      </w:r>
    </w:p>
    <w:p w14:paraId="4994A2B0" w14:textId="77777777" w:rsidR="00523466" w:rsidRDefault="00523466" w:rsidP="00523466">
      <w:pPr>
        <w:pStyle w:val="BodyTextL25"/>
      </w:pPr>
      <w:r>
        <w:t>Si conectó el cable correcto, las luces de enlace del cable cambian a color verde.</w:t>
      </w:r>
    </w:p>
    <w:p w14:paraId="66321CC4" w14:textId="77777777" w:rsidR="00523466" w:rsidRDefault="00523466" w:rsidP="00523466">
      <w:pPr>
        <w:pStyle w:val="Ttulo2"/>
      </w:pPr>
      <w:r>
        <w:t>Conectar el Router0</w:t>
      </w:r>
    </w:p>
    <w:p w14:paraId="2B867B73" w14:textId="77777777" w:rsidR="00523466" w:rsidRDefault="00523466" w:rsidP="00523466">
      <w:pPr>
        <w:pStyle w:val="Ttulo3"/>
      </w:pPr>
      <w:r>
        <w:t>Conectar el Router0 al Router1</w:t>
      </w:r>
    </w:p>
    <w:p w14:paraId="613AA1FF" w14:textId="77777777" w:rsidR="00523466" w:rsidRDefault="00523466" w:rsidP="00523466">
      <w:pPr>
        <w:pStyle w:val="BodyTextL25"/>
      </w:pPr>
      <w:r>
        <w:t xml:space="preserve">Elija el cable adecuado para conectar la interfaz </w:t>
      </w:r>
      <w:r w:rsidRPr="008470D8">
        <w:rPr>
          <w:b/>
        </w:rPr>
        <w:t>Ser0/0/0 del Router0</w:t>
      </w:r>
      <w:r>
        <w:t xml:space="preserve"> a la interfaz </w:t>
      </w:r>
      <w:r>
        <w:rPr>
          <w:b/>
        </w:rPr>
        <w:t>Ser0/0 del Router1</w:t>
      </w:r>
      <w:r>
        <w:t xml:space="preserve">. Use uno de los cables </w:t>
      </w:r>
      <w:r>
        <w:rPr>
          <w:b/>
        </w:rPr>
        <w:t>seriales</w:t>
      </w:r>
      <w:r>
        <w:t xml:space="preserve"> disponibles. </w:t>
      </w:r>
    </w:p>
    <w:p w14:paraId="2165AED2" w14:textId="77777777" w:rsidR="00523466" w:rsidRDefault="00523466" w:rsidP="00523466">
      <w:pPr>
        <w:pStyle w:val="BodyTextL25"/>
      </w:pPr>
      <w:r>
        <w:t>Si conectó el cable correcto, las luces de enlace del cable cambian a color verde.</w:t>
      </w:r>
    </w:p>
    <w:p w14:paraId="54F07971" w14:textId="77777777" w:rsidR="00523466" w:rsidRDefault="00523466" w:rsidP="00523466">
      <w:pPr>
        <w:pStyle w:val="Ttulo3"/>
      </w:pPr>
      <w:r>
        <w:t xml:space="preserve">Conectar el Router0 a </w:t>
      </w:r>
      <w:proofErr w:type="spellStart"/>
      <w:r>
        <w:t>netacad.pka</w:t>
      </w:r>
      <w:proofErr w:type="spellEnd"/>
    </w:p>
    <w:p w14:paraId="286FC502" w14:textId="77777777" w:rsidR="00523466" w:rsidRDefault="00523466" w:rsidP="00523466">
      <w:pPr>
        <w:pStyle w:val="BodyTextL25"/>
      </w:pPr>
      <w:r>
        <w:t xml:space="preserve">Elija el cable adecuado para conectar la interfaz </w:t>
      </w:r>
      <w:r>
        <w:rPr>
          <w:b/>
        </w:rPr>
        <w:t>F0/1 del Router0</w:t>
      </w:r>
      <w:r>
        <w:t xml:space="preserve"> a la interfaz </w:t>
      </w:r>
      <w:r>
        <w:rPr>
          <w:b/>
        </w:rPr>
        <w:t xml:space="preserve">F0 de </w:t>
      </w:r>
      <w:proofErr w:type="spellStart"/>
      <w:r>
        <w:rPr>
          <w:b/>
        </w:rPr>
        <w:t>netacad.pka</w:t>
      </w:r>
      <w:proofErr w:type="spellEnd"/>
      <w:r>
        <w:t xml:space="preserve">. Los </w:t>
      </w:r>
      <w:proofErr w:type="spellStart"/>
      <w:r>
        <w:t>routers</w:t>
      </w:r>
      <w:proofErr w:type="spellEnd"/>
      <w:r>
        <w:t xml:space="preserve"> y las PC tradicionalmente utilizan los mismos cables para transmitir (1 y 2) y recibir (3 y 6). El cable adecuado que se debe elegir consta de cables cruzados. Si bien muchas NIC ahora pueden detectar automáticamente qué par se utiliza para transmitir y recibir, el, </w:t>
      </w:r>
      <w:r>
        <w:rPr>
          <w:b/>
        </w:rPr>
        <w:t xml:space="preserve">Router0 </w:t>
      </w:r>
      <w:r>
        <w:t xml:space="preserve">Y </w:t>
      </w:r>
      <w:proofErr w:type="spellStart"/>
      <w:r>
        <w:rPr>
          <w:b/>
        </w:rPr>
        <w:t>netacad.pka</w:t>
      </w:r>
      <w:proofErr w:type="spellEnd"/>
      <w:r>
        <w:t xml:space="preserve"> no tienen NIC con detección automática. </w:t>
      </w:r>
    </w:p>
    <w:p w14:paraId="62E5B936" w14:textId="77777777" w:rsidR="00523466" w:rsidRDefault="00523466" w:rsidP="00523466">
      <w:pPr>
        <w:pStyle w:val="BodyTextL25"/>
      </w:pPr>
      <w:r>
        <w:t>Si conectó el cable correcto, las luces de enlace del cable cambian a color verde.</w:t>
      </w:r>
    </w:p>
    <w:p w14:paraId="21FF4481" w14:textId="77777777" w:rsidR="00523466" w:rsidRDefault="00523466" w:rsidP="00523466">
      <w:pPr>
        <w:pStyle w:val="Ttulo3"/>
      </w:pPr>
      <w:r>
        <w:t>Conectar el Router0 al terminal de configuración</w:t>
      </w:r>
    </w:p>
    <w:p w14:paraId="58F3D451" w14:textId="77777777" w:rsidR="00523466" w:rsidRDefault="00523466" w:rsidP="00523466">
      <w:pPr>
        <w:pStyle w:val="BodyTextL25"/>
      </w:pPr>
      <w:r>
        <w:t xml:space="preserve">lija el cable correcto para conectar </w:t>
      </w:r>
      <w:proofErr w:type="spellStart"/>
      <w:r>
        <w:t>la</w:t>
      </w:r>
      <w:r>
        <w:rPr>
          <w:b/>
        </w:rPr>
        <w:t>Consola</w:t>
      </w:r>
      <w:proofErr w:type="spellEnd"/>
      <w:r>
        <w:rPr>
          <w:b/>
        </w:rPr>
        <w:t xml:space="preserve"> de</w:t>
      </w:r>
      <w:r>
        <w:t xml:space="preserve"> </w:t>
      </w:r>
      <w:proofErr w:type="spellStart"/>
      <w:r>
        <w:t>Router</w:t>
      </w:r>
      <w:proofErr w:type="spellEnd"/>
      <w:r>
        <w:t xml:space="preserve"> al </w:t>
      </w:r>
      <w:r w:rsidRPr="009500C6">
        <w:rPr>
          <w:b/>
        </w:rPr>
        <w:t>terminal de configuraciónRS232</w:t>
      </w:r>
      <w:r>
        <w:t xml:space="preserve">. Este cable no proporciona acceso a la red al </w:t>
      </w:r>
      <w:r>
        <w:rPr>
          <w:b/>
        </w:rPr>
        <w:t>terminal de configuración</w:t>
      </w:r>
      <w:r>
        <w:t xml:space="preserve">, pero le permite configurar el </w:t>
      </w:r>
      <w:r>
        <w:rPr>
          <w:b/>
        </w:rPr>
        <w:t>Router0</w:t>
      </w:r>
      <w:r>
        <w:t xml:space="preserve"> a través de su terminal.</w:t>
      </w:r>
    </w:p>
    <w:p w14:paraId="1D24FDE5" w14:textId="77777777" w:rsidR="00523466" w:rsidRDefault="00523466" w:rsidP="00523466">
      <w:pPr>
        <w:pStyle w:val="BodyTextL25"/>
      </w:pPr>
      <w:r>
        <w:t>Si conectó el cable correcto, las luces de enlace del cable cambian a color negro.</w:t>
      </w:r>
    </w:p>
    <w:p w14:paraId="2F2D0532" w14:textId="77777777" w:rsidR="00523466" w:rsidRDefault="00523466" w:rsidP="00523466">
      <w:pPr>
        <w:pStyle w:val="Ttulo2"/>
      </w:pPr>
      <w:r>
        <w:t>Conectar los dispositivos restantes</w:t>
      </w:r>
    </w:p>
    <w:p w14:paraId="6D2D222F" w14:textId="77777777" w:rsidR="00523466" w:rsidRDefault="00523466" w:rsidP="00523466">
      <w:pPr>
        <w:pStyle w:val="Ttulo3"/>
      </w:pPr>
      <w:r>
        <w:t>Conectar el Router1 al switch</w:t>
      </w:r>
    </w:p>
    <w:p w14:paraId="778548CD" w14:textId="77777777" w:rsidR="00523466" w:rsidRDefault="00523466" w:rsidP="00523466">
      <w:pPr>
        <w:pStyle w:val="BodyTextL25"/>
      </w:pPr>
      <w:r>
        <w:t xml:space="preserve">Elija el cable adecuado para conectar la interfaz </w:t>
      </w:r>
      <w:r>
        <w:rPr>
          <w:b/>
        </w:rPr>
        <w:t>F1/0 del Router1</w:t>
      </w:r>
      <w:r>
        <w:t xml:space="preserve"> a la interfaz </w:t>
      </w:r>
      <w:r>
        <w:rPr>
          <w:b/>
        </w:rPr>
        <w:t>F0/1 del switch</w:t>
      </w:r>
      <w:r>
        <w:t>.</w:t>
      </w:r>
    </w:p>
    <w:p w14:paraId="4F46D7AF" w14:textId="77777777" w:rsidR="00523466" w:rsidRDefault="00523466" w:rsidP="00523466">
      <w:pPr>
        <w:pStyle w:val="BodyTextL25"/>
      </w:pPr>
      <w:r>
        <w:t>Si conectó el cable correcto, las luces de enlace del cable cambian a color verde. Deje que transcurran unos segundos para que la luz cambie de color ámbar a verde.</w:t>
      </w:r>
    </w:p>
    <w:p w14:paraId="6BCD2E1C" w14:textId="77777777" w:rsidR="00523466" w:rsidRDefault="00523466" w:rsidP="00523466">
      <w:pPr>
        <w:pStyle w:val="Ttulo3"/>
      </w:pPr>
      <w:r>
        <w:t xml:space="preserve">Conectar el cable módem al </w:t>
      </w:r>
      <w:proofErr w:type="spellStart"/>
      <w:r>
        <w:t>router</w:t>
      </w:r>
      <w:proofErr w:type="spellEnd"/>
      <w:r>
        <w:t xml:space="preserve"> inalámbrico</w:t>
      </w:r>
    </w:p>
    <w:p w14:paraId="396EEAB3" w14:textId="77777777" w:rsidR="00523466" w:rsidRDefault="00523466" w:rsidP="00523466">
      <w:pPr>
        <w:pStyle w:val="BodyTextL25"/>
      </w:pPr>
      <w:r>
        <w:t xml:space="preserve">Elija el cable adecuado para conectar el </w:t>
      </w:r>
      <w:r>
        <w:rPr>
          <w:b/>
        </w:rPr>
        <w:t>puerto 1</w:t>
      </w:r>
      <w:r>
        <w:t xml:space="preserve"> del modem </w:t>
      </w:r>
      <w:r>
        <w:rPr>
          <w:b/>
        </w:rPr>
        <w:t>al puerto de internet</w:t>
      </w:r>
      <w:r>
        <w:t xml:space="preserve"> del </w:t>
      </w:r>
      <w:proofErr w:type="spellStart"/>
      <w:r>
        <w:t>Router</w:t>
      </w:r>
      <w:proofErr w:type="spellEnd"/>
      <w:r>
        <w:t xml:space="preserve"> </w:t>
      </w:r>
      <w:proofErr w:type="spellStart"/>
      <w:r>
        <w:t>inalambrico</w:t>
      </w:r>
      <w:proofErr w:type="spellEnd"/>
      <w:r>
        <w:t>.</w:t>
      </w:r>
    </w:p>
    <w:p w14:paraId="6F2E98AF" w14:textId="77777777" w:rsidR="00523466" w:rsidRDefault="00523466" w:rsidP="00523466">
      <w:pPr>
        <w:pStyle w:val="BodyTextL25"/>
      </w:pPr>
      <w:r>
        <w:t>Si conectó el cable correcto, las luces de enlace del cable cambian a color verde.</w:t>
      </w:r>
    </w:p>
    <w:p w14:paraId="69A47299" w14:textId="77777777" w:rsidR="00523466" w:rsidRDefault="00523466" w:rsidP="00523466">
      <w:pPr>
        <w:pStyle w:val="Ttulo3"/>
      </w:pPr>
      <w:r>
        <w:lastRenderedPageBreak/>
        <w:t xml:space="preserve">Conectar el </w:t>
      </w:r>
      <w:proofErr w:type="spellStart"/>
      <w:r>
        <w:t>router</w:t>
      </w:r>
      <w:proofErr w:type="spellEnd"/>
      <w:r>
        <w:t xml:space="preserve"> inalámbrico a la PC familiar</w:t>
      </w:r>
    </w:p>
    <w:p w14:paraId="64CD4FB1" w14:textId="77777777" w:rsidR="00523466" w:rsidRDefault="00523466" w:rsidP="00523466">
      <w:pPr>
        <w:pStyle w:val="BodyTextL25"/>
      </w:pPr>
      <w:r>
        <w:t xml:space="preserve">Elija el cable adecuado para conectar la interfaz </w:t>
      </w:r>
      <w:r>
        <w:rPr>
          <w:b/>
        </w:rPr>
        <w:t xml:space="preserve">Ethernet 1 del </w:t>
      </w:r>
      <w:proofErr w:type="spellStart"/>
      <w:r>
        <w:rPr>
          <w:b/>
        </w:rPr>
        <w:t>router</w:t>
      </w:r>
      <w:proofErr w:type="spellEnd"/>
      <w:r>
        <w:rPr>
          <w:b/>
        </w:rPr>
        <w:t xml:space="preserve"> inalámbrico</w:t>
      </w:r>
      <w:r>
        <w:t xml:space="preserve"> a la </w:t>
      </w:r>
      <w:r w:rsidRPr="004E7687">
        <w:rPr>
          <w:b/>
        </w:rPr>
        <w:t>PC familiar</w:t>
      </w:r>
      <w:r>
        <w:t xml:space="preserve">. </w:t>
      </w:r>
    </w:p>
    <w:p w14:paraId="337719A9" w14:textId="77777777" w:rsidR="00523466" w:rsidRDefault="00523466" w:rsidP="00523466">
      <w:pPr>
        <w:pStyle w:val="BodyTextL25"/>
      </w:pPr>
      <w:r>
        <w:t>Si conectó el cable correcto, las luces de enlace del cable cambian a color verde.</w:t>
      </w:r>
    </w:p>
    <w:p w14:paraId="7B20327F" w14:textId="77777777" w:rsidR="00523466" w:rsidRDefault="00523466" w:rsidP="00523466">
      <w:pPr>
        <w:pStyle w:val="Ttulo2"/>
      </w:pPr>
      <w:r>
        <w:t>Verificar las conexiones</w:t>
      </w:r>
    </w:p>
    <w:p w14:paraId="1D3E24A1" w14:textId="77777777" w:rsidR="00523466" w:rsidRDefault="00523466" w:rsidP="00523466">
      <w:pPr>
        <w:pStyle w:val="Ttulo3"/>
      </w:pPr>
      <w:r>
        <w:t xml:space="preserve">Probar la conexión de la PC familiar a </w:t>
      </w:r>
      <w:proofErr w:type="spellStart"/>
      <w:r>
        <w:t>netacad.pka</w:t>
      </w:r>
      <w:proofErr w:type="spellEnd"/>
    </w:p>
    <w:p w14:paraId="740FFCF1" w14:textId="77777777" w:rsidR="00523466" w:rsidRDefault="00523466" w:rsidP="00523466">
      <w:pPr>
        <w:pStyle w:val="SubStepAlpha"/>
        <w:numPr>
          <w:ilvl w:val="2"/>
          <w:numId w:val="13"/>
        </w:numPr>
      </w:pPr>
      <w:r>
        <w:t xml:space="preserve">Abra el símbolo del sistema de la </w:t>
      </w:r>
      <w:r>
        <w:rPr>
          <w:b/>
        </w:rPr>
        <w:t xml:space="preserve">PC familiar </w:t>
      </w:r>
      <w:r>
        <w:t xml:space="preserve">y haga ping a </w:t>
      </w:r>
      <w:proofErr w:type="spellStart"/>
      <w:r>
        <w:rPr>
          <w:b/>
        </w:rPr>
        <w:t>netacad.pka</w:t>
      </w:r>
      <w:proofErr w:type="spellEnd"/>
      <w:r>
        <w:t>.</w:t>
      </w:r>
    </w:p>
    <w:p w14:paraId="24679C31" w14:textId="77777777" w:rsidR="00523466" w:rsidRPr="004F55CE" w:rsidRDefault="00523466" w:rsidP="00523466">
      <w:pPr>
        <w:pStyle w:val="SubStepAlpha"/>
        <w:numPr>
          <w:ilvl w:val="2"/>
          <w:numId w:val="13"/>
        </w:numPr>
      </w:pPr>
      <w:r>
        <w:t xml:space="preserve">Abra el </w:t>
      </w:r>
      <w:r w:rsidRPr="004F55CE">
        <w:rPr>
          <w:b/>
        </w:rPr>
        <w:t>explorador web</w:t>
      </w:r>
      <w:r>
        <w:t xml:space="preserve"> e introduzca dirección web </w:t>
      </w:r>
      <w:r w:rsidRPr="004F55CE">
        <w:rPr>
          <w:b/>
        </w:rPr>
        <w:t>http://netacad.pka</w:t>
      </w:r>
      <w:r>
        <w:t>.</w:t>
      </w:r>
    </w:p>
    <w:p w14:paraId="35DFDA58" w14:textId="77777777" w:rsidR="00523466" w:rsidRDefault="00523466" w:rsidP="00523466">
      <w:pPr>
        <w:pStyle w:val="Ttulo3"/>
      </w:pPr>
      <w:r>
        <w:t>Hacer ping al switch desde la PC doméstica</w:t>
      </w:r>
    </w:p>
    <w:p w14:paraId="67C833F0" w14:textId="77777777" w:rsidR="00523466" w:rsidRPr="004F55CE" w:rsidRDefault="00523466" w:rsidP="00523466">
      <w:pPr>
        <w:pStyle w:val="BodyTextL25"/>
      </w:pPr>
      <w:r>
        <w:t xml:space="preserve">Abra el símbolo del sistema de la </w:t>
      </w:r>
      <w:r w:rsidRPr="004F55CE">
        <w:rPr>
          <w:b/>
        </w:rPr>
        <w:t>PC doméstica</w:t>
      </w:r>
      <w:r>
        <w:t xml:space="preserve"> y haga ping a la dirección IP del </w:t>
      </w:r>
      <w:r w:rsidRPr="004F55CE">
        <w:rPr>
          <w:b/>
        </w:rPr>
        <w:t>switch</w:t>
      </w:r>
      <w:r>
        <w:t xml:space="preserve"> para verificar la conexión.</w:t>
      </w:r>
    </w:p>
    <w:p w14:paraId="067D7374" w14:textId="77777777" w:rsidR="00523466" w:rsidRDefault="00523466" w:rsidP="00523466">
      <w:pPr>
        <w:pStyle w:val="Ttulo3"/>
      </w:pPr>
      <w:r>
        <w:t>Abrir el Router0 desde el terminal de configuración</w:t>
      </w:r>
    </w:p>
    <w:p w14:paraId="15C2E6E2" w14:textId="77777777" w:rsidR="00523466" w:rsidRDefault="00523466" w:rsidP="00523466">
      <w:pPr>
        <w:pStyle w:val="SubStepAlpha"/>
        <w:numPr>
          <w:ilvl w:val="2"/>
          <w:numId w:val="14"/>
        </w:numPr>
      </w:pPr>
      <w:r>
        <w:t xml:space="preserve">Abra el </w:t>
      </w:r>
      <w:r w:rsidRPr="00D03492">
        <w:rPr>
          <w:b/>
        </w:rPr>
        <w:t>terminal</w:t>
      </w:r>
      <w:r>
        <w:t xml:space="preserve"> del </w:t>
      </w:r>
      <w:r w:rsidRPr="00D03492">
        <w:rPr>
          <w:b/>
        </w:rPr>
        <w:t>terminal de configuración</w:t>
      </w:r>
      <w:r>
        <w:t xml:space="preserve"> y acepte la configuración predeterminada.</w:t>
      </w:r>
    </w:p>
    <w:p w14:paraId="7120395A" w14:textId="77777777" w:rsidR="00523466" w:rsidRPr="00C90B9D" w:rsidRDefault="00523466" w:rsidP="00523466">
      <w:pPr>
        <w:pStyle w:val="SubStepAlpha"/>
        <w:numPr>
          <w:ilvl w:val="2"/>
          <w:numId w:val="14"/>
        </w:numPr>
      </w:pPr>
      <w:r>
        <w:t xml:space="preserve">Presione </w:t>
      </w:r>
      <w:proofErr w:type="spellStart"/>
      <w:r w:rsidRPr="00EA2A0A">
        <w:rPr>
          <w:b/>
        </w:rPr>
        <w:t>Intro</w:t>
      </w:r>
      <w:proofErr w:type="spellEnd"/>
      <w:r>
        <w:t xml:space="preserve"> para ver el símbolo del sistema de </w:t>
      </w:r>
      <w:r>
        <w:rPr>
          <w:b/>
        </w:rPr>
        <w:t>Router0</w:t>
      </w:r>
      <w:r>
        <w:t>.</w:t>
      </w:r>
    </w:p>
    <w:p w14:paraId="7C4515F2" w14:textId="77777777" w:rsidR="00523466" w:rsidRDefault="00523466" w:rsidP="00523466">
      <w:pPr>
        <w:pStyle w:val="SubStepAlpha"/>
        <w:numPr>
          <w:ilvl w:val="2"/>
          <w:numId w:val="14"/>
        </w:numPr>
      </w:pPr>
      <w:r>
        <w:t xml:space="preserve">Escriba </w:t>
      </w:r>
      <w:proofErr w:type="gramStart"/>
      <w:r>
        <w:rPr>
          <w:b/>
        </w:rPr>
        <w:t>show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interface </w:t>
      </w:r>
      <w:proofErr w:type="spellStart"/>
      <w:r>
        <w:rPr>
          <w:b/>
        </w:rPr>
        <w:t>brief</w:t>
      </w:r>
      <w:proofErr w:type="spellEnd"/>
      <w:r>
        <w:t xml:space="preserve"> para ver el estado de las interfaces.</w:t>
      </w:r>
    </w:p>
    <w:p w14:paraId="0167E69E" w14:textId="77777777" w:rsidR="00523466" w:rsidRDefault="00523466" w:rsidP="00523466">
      <w:pPr>
        <w:pStyle w:val="Ttulo2"/>
      </w:pPr>
      <w:r>
        <w:t>Examinar la topología física</w:t>
      </w:r>
    </w:p>
    <w:p w14:paraId="0A06FF10" w14:textId="77777777" w:rsidR="00523466" w:rsidRDefault="00523466" w:rsidP="00523466">
      <w:pPr>
        <w:pStyle w:val="Ttulo3"/>
      </w:pPr>
      <w:r>
        <w:t>Examinar la nube</w:t>
      </w:r>
    </w:p>
    <w:p w14:paraId="4973BD1D" w14:textId="77777777" w:rsidR="00523466" w:rsidRDefault="00523466" w:rsidP="00523466">
      <w:pPr>
        <w:pStyle w:val="SubStepAlpha"/>
        <w:numPr>
          <w:ilvl w:val="2"/>
          <w:numId w:val="15"/>
        </w:numPr>
      </w:pPr>
      <w:r>
        <w:t xml:space="preserve">Haga clic en la ficha </w:t>
      </w:r>
      <w:r w:rsidRPr="000335BC">
        <w:rPr>
          <w:b/>
        </w:rPr>
        <w:t>Espacio de trabajo físico</w:t>
      </w:r>
      <w:r>
        <w:t xml:space="preserve"> o presione </w:t>
      </w:r>
      <w:r w:rsidRPr="004B11C8">
        <w:rPr>
          <w:b/>
        </w:rPr>
        <w:t>Shift</w:t>
      </w:r>
      <w:r>
        <w:t xml:space="preserve"> + </w:t>
      </w:r>
      <w:r w:rsidRPr="004B11C8">
        <w:rPr>
          <w:b/>
        </w:rPr>
        <w:t>P</w:t>
      </w:r>
      <w:r>
        <w:t xml:space="preserve"> y </w:t>
      </w:r>
      <w:r w:rsidRPr="004B11C8">
        <w:rPr>
          <w:b/>
        </w:rPr>
        <w:t>Shift</w:t>
      </w:r>
      <w:r>
        <w:t xml:space="preserve"> + </w:t>
      </w:r>
      <w:r w:rsidRPr="004B11C8">
        <w:rPr>
          <w:b/>
        </w:rPr>
        <w:t>L</w:t>
      </w:r>
      <w:r>
        <w:t xml:space="preserve"> para alternar entre los espacios de trabajo lógicos y físicos.</w:t>
      </w:r>
    </w:p>
    <w:p w14:paraId="782ADEA1" w14:textId="77777777" w:rsidR="00523466" w:rsidRDefault="00523466" w:rsidP="00523466">
      <w:pPr>
        <w:pStyle w:val="SubStepAlpha"/>
        <w:numPr>
          <w:ilvl w:val="2"/>
          <w:numId w:val="15"/>
        </w:numPr>
      </w:pPr>
      <w:r>
        <w:t xml:space="preserve">Haga clic en el ícono </w:t>
      </w:r>
      <w:r>
        <w:rPr>
          <w:b/>
        </w:rPr>
        <w:t>Ciudad de residencia</w:t>
      </w:r>
      <w:r>
        <w:t>.</w:t>
      </w:r>
    </w:p>
    <w:p w14:paraId="1FABCDF6" w14:textId="77777777" w:rsidR="00523466" w:rsidRDefault="00523466" w:rsidP="00523466">
      <w:pPr>
        <w:pStyle w:val="SubStepAlpha"/>
        <w:numPr>
          <w:ilvl w:val="2"/>
          <w:numId w:val="15"/>
        </w:numPr>
      </w:pPr>
      <w:r>
        <w:t xml:space="preserve">Haga clic en el ícono </w:t>
      </w:r>
      <w:r>
        <w:rPr>
          <w:b/>
        </w:rPr>
        <w:t>Nube</w:t>
      </w:r>
      <w:r>
        <w:t>.</w:t>
      </w:r>
    </w:p>
    <w:p w14:paraId="1D09196E" w14:textId="77777777" w:rsidR="00523466" w:rsidRDefault="00523466" w:rsidP="00523466">
      <w:pPr>
        <w:pStyle w:val="Ttulo4"/>
      </w:pPr>
      <w:r>
        <w:t>Pregunta:</w:t>
      </w:r>
    </w:p>
    <w:p w14:paraId="01215A3F" w14:textId="49CF6082" w:rsidR="00523466" w:rsidRDefault="00523466" w:rsidP="00523466">
      <w:pPr>
        <w:pStyle w:val="BodyTextL50"/>
        <w:spacing w:before="0"/>
      </w:pPr>
      <w:r>
        <w:t>¿Cuántos cables están conectados al switch en el rack azul?</w:t>
      </w:r>
    </w:p>
    <w:p w14:paraId="33B62661" w14:textId="18CF873E" w:rsidR="00A26EE4" w:rsidRPr="00A26EE4" w:rsidRDefault="00A26EE4" w:rsidP="00523466">
      <w:pPr>
        <w:pStyle w:val="BodyTextL50"/>
        <w:spacing w:before="0"/>
        <w:rPr>
          <w:color w:val="4F81BD" w:themeColor="accent1"/>
          <w:sz w:val="24"/>
          <w:szCs w:val="24"/>
        </w:rPr>
      </w:pPr>
      <w:r w:rsidRPr="00A26EE4">
        <w:rPr>
          <w:color w:val="4F81BD" w:themeColor="accent1"/>
          <w:sz w:val="24"/>
          <w:szCs w:val="24"/>
        </w:rPr>
        <w:t>2</w:t>
      </w:r>
      <w:r>
        <w:rPr>
          <w:color w:val="4F81BD" w:themeColor="accent1"/>
          <w:sz w:val="24"/>
          <w:szCs w:val="24"/>
        </w:rPr>
        <w:t>. Un Ethernet y un coaxial.</w:t>
      </w:r>
    </w:p>
    <w:p w14:paraId="778FC8B9" w14:textId="77777777" w:rsidR="00523466" w:rsidRDefault="00523466" w:rsidP="00523466">
      <w:pPr>
        <w:pStyle w:val="AnswerLineL50"/>
      </w:pPr>
      <w:r>
        <w:t>Escriba sus respuestas aquí.</w:t>
      </w:r>
    </w:p>
    <w:p w14:paraId="415A4855" w14:textId="77777777" w:rsidR="00523466" w:rsidRDefault="00523466" w:rsidP="00523466">
      <w:pPr>
        <w:pStyle w:val="SubStepAlpha"/>
        <w:numPr>
          <w:ilvl w:val="2"/>
          <w:numId w:val="15"/>
        </w:numPr>
      </w:pPr>
      <w:r>
        <w:t xml:space="preserve">Haga clic en </w:t>
      </w:r>
      <w:r>
        <w:rPr>
          <w:b/>
        </w:rPr>
        <w:t>Regresar</w:t>
      </w:r>
      <w:r>
        <w:t xml:space="preserve"> para volver a la pantalla de </w:t>
      </w:r>
      <w:r>
        <w:rPr>
          <w:b/>
        </w:rPr>
        <w:t>Ciudad de residencia</w:t>
      </w:r>
      <w:r>
        <w:t>.</w:t>
      </w:r>
    </w:p>
    <w:p w14:paraId="3F95BA99" w14:textId="77777777" w:rsidR="00523466" w:rsidRDefault="00523466" w:rsidP="007841DD">
      <w:pPr>
        <w:pStyle w:val="Ttulo3"/>
      </w:pPr>
      <w:r>
        <w:t>Examinar la red principal</w:t>
      </w:r>
    </w:p>
    <w:p w14:paraId="6E2451A0" w14:textId="77777777" w:rsidR="00523466" w:rsidRDefault="00523466" w:rsidP="00523466">
      <w:pPr>
        <w:pStyle w:val="SubStepAlpha"/>
        <w:numPr>
          <w:ilvl w:val="2"/>
          <w:numId w:val="16"/>
        </w:numPr>
      </w:pPr>
      <w:r>
        <w:t xml:space="preserve">Haga clic en el ícono </w:t>
      </w:r>
      <w:r>
        <w:rPr>
          <w:b/>
        </w:rPr>
        <w:t>Red principal</w:t>
      </w:r>
      <w:r>
        <w:t xml:space="preserve">. Presione el puntero del </w:t>
      </w:r>
      <w:proofErr w:type="gramStart"/>
      <w:r>
        <w:t>mouse</w:t>
      </w:r>
      <w:proofErr w:type="gramEnd"/>
      <w:r>
        <w:t xml:space="preserve"> en los distintos cables.</w:t>
      </w:r>
    </w:p>
    <w:p w14:paraId="025C635C" w14:textId="77777777" w:rsidR="00523466" w:rsidRDefault="00523466" w:rsidP="00523466">
      <w:pPr>
        <w:pStyle w:val="Ttulo4"/>
      </w:pPr>
      <w:r>
        <w:t>Pregunta:</w:t>
      </w:r>
    </w:p>
    <w:p w14:paraId="2D5C7A31" w14:textId="6C841E20" w:rsidR="00523466" w:rsidRDefault="00523466" w:rsidP="00523466">
      <w:pPr>
        <w:pStyle w:val="BodyTextL50"/>
        <w:spacing w:before="0"/>
      </w:pPr>
      <w:r>
        <w:t>¿Qué se encuentra sobre la mesa a la derecha del rack azul?</w:t>
      </w:r>
    </w:p>
    <w:p w14:paraId="2384B234" w14:textId="70484378" w:rsidR="00A26EE4" w:rsidRPr="00A26EE4" w:rsidRDefault="00A26EE4" w:rsidP="00A26EE4">
      <w:pPr>
        <w:pStyle w:val="BodyTextL50"/>
        <w:spacing w:before="0"/>
        <w:rPr>
          <w:color w:val="4F81BD" w:themeColor="accent1"/>
          <w:sz w:val="24"/>
          <w:szCs w:val="24"/>
        </w:rPr>
      </w:pPr>
      <w:proofErr w:type="gramStart"/>
      <w:r>
        <w:rPr>
          <w:color w:val="4F81BD" w:themeColor="accent1"/>
          <w:sz w:val="24"/>
          <w:szCs w:val="24"/>
        </w:rPr>
        <w:t>Una pc</w:t>
      </w:r>
      <w:proofErr w:type="gramEnd"/>
      <w:r>
        <w:rPr>
          <w:color w:val="4F81BD" w:themeColor="accent1"/>
          <w:sz w:val="24"/>
          <w:szCs w:val="24"/>
        </w:rPr>
        <w:t xml:space="preserve">, </w:t>
      </w:r>
      <w:proofErr w:type="spellStart"/>
      <w:r>
        <w:rPr>
          <w:color w:val="4F81BD" w:themeColor="accent1"/>
          <w:sz w:val="24"/>
          <w:szCs w:val="24"/>
        </w:rPr>
        <w:t>Configuration</w:t>
      </w:r>
      <w:proofErr w:type="spellEnd"/>
      <w:r>
        <w:rPr>
          <w:color w:val="4F81BD" w:themeColor="accent1"/>
          <w:sz w:val="24"/>
          <w:szCs w:val="24"/>
        </w:rPr>
        <w:t xml:space="preserve"> Terminal.</w:t>
      </w:r>
    </w:p>
    <w:p w14:paraId="4FC8855D" w14:textId="77777777" w:rsidR="00523466" w:rsidRDefault="00523466" w:rsidP="00523466">
      <w:pPr>
        <w:pStyle w:val="AnswerLineL50"/>
      </w:pPr>
      <w:r>
        <w:t>Escriba sus respuestas aquí.</w:t>
      </w:r>
    </w:p>
    <w:p w14:paraId="5AB13047" w14:textId="77777777" w:rsidR="00523466" w:rsidRDefault="00523466" w:rsidP="00523466">
      <w:pPr>
        <w:pStyle w:val="SubStepAlpha"/>
        <w:numPr>
          <w:ilvl w:val="2"/>
          <w:numId w:val="16"/>
        </w:numPr>
      </w:pPr>
      <w:r>
        <w:t xml:space="preserve">Haga clic en </w:t>
      </w:r>
      <w:r>
        <w:rPr>
          <w:b/>
        </w:rPr>
        <w:t>Regresar</w:t>
      </w:r>
      <w:r>
        <w:t xml:space="preserve"> para volver a la pantalla de </w:t>
      </w:r>
      <w:r>
        <w:rPr>
          <w:b/>
        </w:rPr>
        <w:t>Ciudad de residencia</w:t>
      </w:r>
      <w:r>
        <w:t>.</w:t>
      </w:r>
    </w:p>
    <w:p w14:paraId="5A95F86C" w14:textId="77777777" w:rsidR="00523466" w:rsidRDefault="00523466" w:rsidP="00523466">
      <w:pPr>
        <w:pStyle w:val="Ttulo3"/>
      </w:pPr>
      <w:r>
        <w:t>Examinar la red secundaria</w:t>
      </w:r>
    </w:p>
    <w:p w14:paraId="46681EE7" w14:textId="10BA014F" w:rsidR="007841DD" w:rsidRDefault="00523466" w:rsidP="007841DD">
      <w:pPr>
        <w:pStyle w:val="SubStepAlpha"/>
        <w:numPr>
          <w:ilvl w:val="2"/>
          <w:numId w:val="17"/>
        </w:numPr>
      </w:pPr>
      <w:r>
        <w:t xml:space="preserve">Haga clic en el ícono </w:t>
      </w:r>
      <w:r>
        <w:rPr>
          <w:b/>
        </w:rPr>
        <w:t>Red secundaria</w:t>
      </w:r>
      <w:r>
        <w:t xml:space="preserve">. Presione el puntero del </w:t>
      </w:r>
      <w:proofErr w:type="gramStart"/>
      <w:r>
        <w:t>mouse</w:t>
      </w:r>
      <w:proofErr w:type="gramEnd"/>
      <w:r>
        <w:t xml:space="preserve"> en los distintos cables.</w:t>
      </w:r>
    </w:p>
    <w:p w14:paraId="4AD0E2AE" w14:textId="77777777" w:rsidR="00A26EE4" w:rsidRDefault="00A26EE4" w:rsidP="00A26EE4">
      <w:pPr>
        <w:pStyle w:val="SubStepAlpha"/>
        <w:numPr>
          <w:ilvl w:val="0"/>
          <w:numId w:val="0"/>
        </w:numPr>
        <w:ind w:left="720"/>
      </w:pPr>
    </w:p>
    <w:p w14:paraId="23764B54" w14:textId="77777777" w:rsidR="007841DD" w:rsidRDefault="007841DD" w:rsidP="007841DD">
      <w:pPr>
        <w:pStyle w:val="Ttulo4"/>
      </w:pPr>
      <w:r>
        <w:lastRenderedPageBreak/>
        <w:t>Pregunta:</w:t>
      </w:r>
    </w:p>
    <w:p w14:paraId="0C348CF7" w14:textId="1F513C18" w:rsidR="007841DD" w:rsidRDefault="00523466" w:rsidP="007841DD">
      <w:pPr>
        <w:pStyle w:val="BodyTextL50"/>
        <w:spacing w:before="0"/>
      </w:pPr>
      <w:r>
        <w:t>¿Por qué hay dos cables anaranjados conectados a cada dispositivo?</w:t>
      </w:r>
    </w:p>
    <w:p w14:paraId="33ABD62D" w14:textId="08979EBC" w:rsidR="00A26EE4" w:rsidRPr="00A26EE4" w:rsidRDefault="00A26EE4" w:rsidP="00A26EE4">
      <w:pPr>
        <w:pStyle w:val="BodyTextL50"/>
        <w:spacing w:before="0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Porque es un cable de fibra óptica, este cable viene en pares, uno transmite y otro recibe los datos.</w:t>
      </w:r>
    </w:p>
    <w:p w14:paraId="5710A317" w14:textId="3BB13870" w:rsidR="007841DD" w:rsidRDefault="007841DD" w:rsidP="007841DD">
      <w:pPr>
        <w:pStyle w:val="AnswerLineL50"/>
      </w:pPr>
      <w:r>
        <w:t>sus respuestas aquí.</w:t>
      </w:r>
    </w:p>
    <w:p w14:paraId="344D8E82" w14:textId="77777777" w:rsidR="00523466" w:rsidRPr="007057FE" w:rsidRDefault="00523466" w:rsidP="007841DD">
      <w:pPr>
        <w:pStyle w:val="SubStepAlpha"/>
        <w:numPr>
          <w:ilvl w:val="2"/>
          <w:numId w:val="17"/>
        </w:numPr>
      </w:pPr>
      <w:r>
        <w:t xml:space="preserve">Haga clic en </w:t>
      </w:r>
      <w:r>
        <w:rPr>
          <w:b/>
        </w:rPr>
        <w:t>Regresar</w:t>
      </w:r>
      <w:r>
        <w:t xml:space="preserve"> para volver a la pantalla de </w:t>
      </w:r>
      <w:r>
        <w:rPr>
          <w:b/>
        </w:rPr>
        <w:t>Ciudad de residencia</w:t>
      </w:r>
      <w:r>
        <w:t>.</w:t>
      </w:r>
    </w:p>
    <w:p w14:paraId="1E60F34F" w14:textId="77777777" w:rsidR="00523466" w:rsidRPr="007841DD" w:rsidRDefault="00523466" w:rsidP="007841DD">
      <w:pPr>
        <w:pStyle w:val="Ttulo3"/>
      </w:pPr>
      <w:r>
        <w:t>Examinar la red doméstica</w:t>
      </w:r>
    </w:p>
    <w:p w14:paraId="0862EEA0" w14:textId="77777777" w:rsidR="007841DD" w:rsidRDefault="00523466" w:rsidP="007841DD">
      <w:pPr>
        <w:pStyle w:val="SubStepAlpha"/>
        <w:numPr>
          <w:ilvl w:val="2"/>
          <w:numId w:val="18"/>
        </w:numPr>
      </w:pPr>
      <w:r>
        <w:t xml:space="preserve">Haga clic en el ícono </w:t>
      </w:r>
      <w:r w:rsidRPr="00A013A5">
        <w:rPr>
          <w:b/>
        </w:rPr>
        <w:t>Red doméstica</w:t>
      </w:r>
      <w:r>
        <w:t>.</w:t>
      </w:r>
    </w:p>
    <w:p w14:paraId="56692A32" w14:textId="77777777" w:rsidR="007841DD" w:rsidRDefault="007841DD" w:rsidP="007841DD">
      <w:pPr>
        <w:pStyle w:val="Ttulo4"/>
      </w:pPr>
      <w:r>
        <w:t>Pregunta:</w:t>
      </w:r>
    </w:p>
    <w:p w14:paraId="25E9FBDD" w14:textId="18CEE5A0" w:rsidR="000072D9" w:rsidRDefault="00523466" w:rsidP="000072D9">
      <w:pPr>
        <w:pStyle w:val="BodyTextL50"/>
        <w:spacing w:before="0"/>
      </w:pPr>
      <w:r>
        <w:t>¿Por qué no hay ningún rack para contener el equipo?</w:t>
      </w:r>
    </w:p>
    <w:p w14:paraId="7E48845F" w14:textId="1CD020CF" w:rsidR="00A26EE4" w:rsidRPr="00A26EE4" w:rsidRDefault="00A26EE4" w:rsidP="00A26EE4">
      <w:pPr>
        <w:pStyle w:val="BodyTextL50"/>
        <w:spacing w:before="0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 xml:space="preserve">Porque una red domestica se compone de hosts o dispositivos finales, los que los usuarios utilizan, por lo </w:t>
      </w:r>
      <w:proofErr w:type="gramStart"/>
      <w:r>
        <w:rPr>
          <w:color w:val="4F81BD" w:themeColor="accent1"/>
          <w:sz w:val="24"/>
          <w:szCs w:val="24"/>
        </w:rPr>
        <w:t>tanto</w:t>
      </w:r>
      <w:proofErr w:type="gramEnd"/>
      <w:r>
        <w:rPr>
          <w:color w:val="4F81BD" w:themeColor="accent1"/>
          <w:sz w:val="24"/>
          <w:szCs w:val="24"/>
        </w:rPr>
        <w:t xml:space="preserve"> el usuario no debería tener contacto directo con un rack.</w:t>
      </w:r>
    </w:p>
    <w:p w14:paraId="5C34CF73" w14:textId="4781FF81" w:rsidR="00523466" w:rsidRPr="00C93B95" w:rsidRDefault="00A26EE4" w:rsidP="007841DD">
      <w:pPr>
        <w:pStyle w:val="SubStepAlpha"/>
        <w:numPr>
          <w:ilvl w:val="2"/>
          <w:numId w:val="18"/>
        </w:numPr>
      </w:pPr>
      <w:r>
        <w:t>H</w:t>
      </w:r>
      <w:r w:rsidR="00523466">
        <w:t xml:space="preserve">aga clic en la ficha </w:t>
      </w:r>
      <w:r w:rsidR="00523466" w:rsidRPr="007841DD">
        <w:rPr>
          <w:b/>
        </w:rPr>
        <w:t>Espacio de trabajo lógico</w:t>
      </w:r>
      <w:r w:rsidR="00523466">
        <w:t xml:space="preserve"> para volver a la topología lógica.</w:t>
      </w:r>
    </w:p>
    <w:p w14:paraId="71075DE5" w14:textId="77777777" w:rsidR="00C162C0" w:rsidRPr="00A43D23" w:rsidRDefault="00523466" w:rsidP="00A43D23">
      <w:pPr>
        <w:pStyle w:val="ConfigWindow"/>
      </w:pPr>
      <w:r>
        <w:t>Fin del documento</w:t>
      </w:r>
    </w:p>
    <w:sectPr w:rsidR="00C162C0" w:rsidRPr="00A43D23" w:rsidSect="009C318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92F2F" w14:textId="77777777" w:rsidR="000B581F" w:rsidRDefault="000B581F" w:rsidP="00710659">
      <w:pPr>
        <w:spacing w:after="0" w:line="240" w:lineRule="auto"/>
      </w:pPr>
      <w:r>
        <w:separator/>
      </w:r>
    </w:p>
    <w:p w14:paraId="2AB415A9" w14:textId="77777777" w:rsidR="000B581F" w:rsidRDefault="000B581F"/>
  </w:endnote>
  <w:endnote w:type="continuationSeparator" w:id="0">
    <w:p w14:paraId="47F22C32" w14:textId="77777777" w:rsidR="000B581F" w:rsidRDefault="000B581F" w:rsidP="00710659">
      <w:pPr>
        <w:spacing w:after="0" w:line="240" w:lineRule="auto"/>
      </w:pPr>
      <w:r>
        <w:continuationSeparator/>
      </w:r>
    </w:p>
    <w:p w14:paraId="309643AC" w14:textId="77777777" w:rsidR="000B581F" w:rsidRDefault="000B58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FD8B9" w14:textId="77777777" w:rsidR="003B256A" w:rsidRDefault="003B256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FA438" w14:textId="063C0CB2" w:rsidR="00926CB2" w:rsidRPr="00882B63" w:rsidRDefault="008E00D5" w:rsidP="00E859E3">
    <w:pPr>
      <w:pStyle w:val="Piedepgina"/>
      <w:rPr>
        <w:szCs w:val="16"/>
      </w:rPr>
    </w:pPr>
    <w:r w:rsidRPr="00B31F19">
      <w:sym w:font="Symbol" w:char="F0E3"/>
    </w:r>
    <w:r>
      <w:t xml:space="preserve"> </w:t>
    </w:r>
    <w:sdt>
      <w:sdtPr>
        <w:alias w:val="Comentario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A26EE4">
      <w:rPr>
        <w:noProof/>
      </w:rPr>
      <w:t>2022</w:t>
    </w:r>
    <w:r>
      <w:fldChar w:fldCharType="end"/>
    </w:r>
    <w:r>
      <w:t xml:space="preserve"> Cisco y/o sus filiales. Todos los derechos reservados. Información pública de Cisco </w:t>
    </w:r>
    <w:r>
      <w:tab/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3C556B">
      <w:rPr>
        <w:b/>
        <w:szCs w:val="16"/>
      </w:rPr>
      <w:t>2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3C556B">
      <w:rPr>
        <w:b/>
        <w:szCs w:val="16"/>
      </w:rPr>
      <w:t>4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3CE77" w14:textId="12FAD959" w:rsidR="00882B63" w:rsidRPr="00882B63" w:rsidRDefault="00882B63" w:rsidP="00E859E3">
    <w:pPr>
      <w:pStyle w:val="Piedepgina"/>
      <w:rPr>
        <w:szCs w:val="16"/>
      </w:rPr>
    </w:pPr>
    <w:r w:rsidRPr="00B31F19">
      <w:sym w:font="Symbol" w:char="F0E3"/>
    </w:r>
    <w:r>
      <w:t xml:space="preserve"> </w:t>
    </w:r>
    <w:sdt>
      <w:sdtPr>
        <w:alias w:val="Comentario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2013</w:t>
        </w:r>
      </w:sdtContent>
    </w:sdt>
    <w:r>
      <w:t xml:space="preserve"> -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A26EE4">
      <w:rPr>
        <w:noProof/>
      </w:rPr>
      <w:t>2022</w:t>
    </w:r>
    <w:r w:rsidR="007E6402">
      <w:fldChar w:fldCharType="end"/>
    </w:r>
    <w:r>
      <w:t xml:space="preserve"> Cisco y/o sus filiales. Todos los derechos reservados. Información pública de Cisco </w:t>
    </w:r>
    <w:r>
      <w:tab/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6F1CA6"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6F1CA6">
      <w:rPr>
        <w:b/>
        <w:szCs w:val="16"/>
      </w:rPr>
      <w:t>4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F3A0D" w14:textId="77777777" w:rsidR="000B581F" w:rsidRDefault="000B581F" w:rsidP="00710659">
      <w:pPr>
        <w:spacing w:after="0" w:line="240" w:lineRule="auto"/>
      </w:pPr>
      <w:r>
        <w:separator/>
      </w:r>
    </w:p>
    <w:p w14:paraId="6112D784" w14:textId="77777777" w:rsidR="000B581F" w:rsidRDefault="000B581F"/>
  </w:footnote>
  <w:footnote w:type="continuationSeparator" w:id="0">
    <w:p w14:paraId="5B8ABA36" w14:textId="77777777" w:rsidR="000B581F" w:rsidRDefault="000B581F" w:rsidP="00710659">
      <w:pPr>
        <w:spacing w:after="0" w:line="240" w:lineRule="auto"/>
      </w:pPr>
      <w:r>
        <w:continuationSeparator/>
      </w:r>
    </w:p>
    <w:p w14:paraId="7416A15A" w14:textId="77777777" w:rsidR="000B581F" w:rsidRDefault="000B581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96C8D" w14:textId="77777777" w:rsidR="003B256A" w:rsidRDefault="003B256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ítulo"/>
      <w:tag w:val=""/>
      <w:id w:val="-1711953976"/>
      <w:placeholder>
        <w:docPart w:val="3FFC0EC486AE41BE98A71CE8078A371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6AD52C46" w14:textId="77777777" w:rsidR="00926CB2" w:rsidRDefault="005B5454" w:rsidP="008402F2">
        <w:pPr>
          <w:pStyle w:val="PageHead"/>
        </w:pPr>
        <w:proofErr w:type="spellStart"/>
        <w:r>
          <w:t>Packet</w:t>
        </w:r>
        <w:proofErr w:type="spellEnd"/>
        <w:r>
          <w:t xml:space="preserve"> </w:t>
        </w:r>
        <w:proofErr w:type="spellStart"/>
        <w:r>
          <w:t>Tracer</w:t>
        </w:r>
        <w:proofErr w:type="spellEnd"/>
        <w:r>
          <w:t>: conecte una LAN alámbrica e inalámbrica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1E565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2CA5DA3B" wp14:editId="71B1D57C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A8BE1054"/>
    <w:styleLink w:val="SectionList"/>
    <w:lvl w:ilvl="0">
      <w:start w:val="1"/>
      <w:numFmt w:val="none"/>
      <w:pStyle w:val="Ttulo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CD9686C6"/>
    <w:styleLink w:val="LabList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2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suff w:val="space"/>
      <w:lvlText w:val="Paso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e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34FF5D6D"/>
    <w:multiLevelType w:val="multilevel"/>
    <w:tmpl w:val="1258F7AC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8D5605F"/>
    <w:multiLevelType w:val="multilevel"/>
    <w:tmpl w:val="1258F7AC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 w15:restartNumberingAfterBreak="0">
    <w:nsid w:val="658D2BB0"/>
    <w:multiLevelType w:val="multilevel"/>
    <w:tmpl w:val="1258F7AC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971607F"/>
    <w:multiLevelType w:val="multilevel"/>
    <w:tmpl w:val="1258F7AC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6AD40693"/>
    <w:multiLevelType w:val="multilevel"/>
    <w:tmpl w:val="1258F7AC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752020F1"/>
    <w:multiLevelType w:val="multilevel"/>
    <w:tmpl w:val="1258F7AC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984745003">
    <w:abstractNumId w:val="8"/>
  </w:num>
  <w:num w:numId="2" w16cid:durableId="1968585749">
    <w:abstractNumId w:val="4"/>
    <w:lvlOverride w:ilvl="0">
      <w:lvl w:ilvl="0">
        <w:start w:val="1"/>
        <w:numFmt w:val="decimal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tulo2"/>
        <w:suff w:val="space"/>
        <w:lvlText w:val="Tare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Ttulo3"/>
        <w:suff w:val="space"/>
        <w:lvlText w:val="Paso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1623078681">
    <w:abstractNumId w:val="2"/>
  </w:num>
  <w:num w:numId="4" w16cid:durableId="1178737609">
    <w:abstractNumId w:val="4"/>
    <w:lvlOverride w:ilvl="0">
      <w:startOverride w:val="1"/>
      <w:lvl w:ilvl="0">
        <w:start w:val="1"/>
        <w:numFmt w:val="decimal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tulo2"/>
        <w:suff w:val="space"/>
        <w:lvlText w:val="Tare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Ttulo3"/>
        <w:suff w:val="space"/>
        <w:lvlText w:val="Paso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591933555">
    <w:abstractNumId w:val="4"/>
  </w:num>
  <w:num w:numId="6" w16cid:durableId="1086266402">
    <w:abstractNumId w:val="0"/>
  </w:num>
  <w:num w:numId="7" w16cid:durableId="1879391076">
    <w:abstractNumId w:val="1"/>
  </w:num>
  <w:num w:numId="8" w16cid:durableId="416170931">
    <w:abstractNumId w:val="5"/>
    <w:lvlOverride w:ilvl="0">
      <w:lvl w:ilvl="0">
        <w:start w:val="1"/>
        <w:numFmt w:val="decimal"/>
        <w:lvlText w:val="Parte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273055038">
    <w:abstractNumId w:val="4"/>
  </w:num>
  <w:num w:numId="10" w16cid:durableId="1692873788">
    <w:abstractNumId w:val="3"/>
  </w:num>
  <w:num w:numId="11" w16cid:durableId="2639256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79134287">
    <w:abstractNumId w:val="3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 w:numId="13" w16cid:durableId="505249012">
    <w:abstractNumId w:val="9"/>
  </w:num>
  <w:num w:numId="14" w16cid:durableId="426660346">
    <w:abstractNumId w:val="7"/>
  </w:num>
  <w:num w:numId="15" w16cid:durableId="808867398">
    <w:abstractNumId w:val="12"/>
  </w:num>
  <w:num w:numId="16" w16cid:durableId="1156918199">
    <w:abstractNumId w:val="11"/>
  </w:num>
  <w:num w:numId="17" w16cid:durableId="365066894">
    <w:abstractNumId w:val="10"/>
  </w:num>
  <w:num w:numId="18" w16cid:durableId="461582411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1E6B"/>
    <w:rsid w:val="00001BDF"/>
    <w:rsid w:val="0000380F"/>
    <w:rsid w:val="00004175"/>
    <w:rsid w:val="000059C9"/>
    <w:rsid w:val="00005B82"/>
    <w:rsid w:val="000072D9"/>
    <w:rsid w:val="00012C22"/>
    <w:rsid w:val="00014289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47C8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5523"/>
    <w:rsid w:val="000B581F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39B1"/>
    <w:rsid w:val="00125806"/>
    <w:rsid w:val="001261C4"/>
    <w:rsid w:val="00127CD5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E68E1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5E5A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6F1F"/>
    <w:rsid w:val="003B7605"/>
    <w:rsid w:val="003C08AA"/>
    <w:rsid w:val="003C2A7B"/>
    <w:rsid w:val="003C49EF"/>
    <w:rsid w:val="003C556B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3466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B5454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2A27"/>
    <w:rsid w:val="006E372B"/>
    <w:rsid w:val="006E4AAD"/>
    <w:rsid w:val="006E5FE9"/>
    <w:rsid w:val="006E6581"/>
    <w:rsid w:val="006E71DF"/>
    <w:rsid w:val="006F1616"/>
    <w:rsid w:val="006F1CA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41DD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D30C6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00F"/>
    <w:rsid w:val="00865199"/>
    <w:rsid w:val="00866CDE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6047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63E34"/>
    <w:rsid w:val="00964DFA"/>
    <w:rsid w:val="00970A69"/>
    <w:rsid w:val="0098155C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26EE4"/>
    <w:rsid w:val="00A30F8A"/>
    <w:rsid w:val="00A33890"/>
    <w:rsid w:val="00A34E7F"/>
    <w:rsid w:val="00A43D23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1E6B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458"/>
    <w:rsid w:val="00AC05AB"/>
    <w:rsid w:val="00AC1E7E"/>
    <w:rsid w:val="00AC4985"/>
    <w:rsid w:val="00AC507D"/>
    <w:rsid w:val="00AC66E4"/>
    <w:rsid w:val="00AD04F2"/>
    <w:rsid w:val="00AD4578"/>
    <w:rsid w:val="00AD68E9"/>
    <w:rsid w:val="00AE56C0"/>
    <w:rsid w:val="00AE6ECD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54428"/>
    <w:rsid w:val="00B6183E"/>
    <w:rsid w:val="00B62809"/>
    <w:rsid w:val="00B66151"/>
    <w:rsid w:val="00B7018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54B9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367F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27"/>
    <w:rsid w:val="00DB66F2"/>
    <w:rsid w:val="00DB6DA5"/>
    <w:rsid w:val="00DC076B"/>
    <w:rsid w:val="00DC186F"/>
    <w:rsid w:val="00DC252F"/>
    <w:rsid w:val="00DC5E13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6DE"/>
    <w:rsid w:val="00E27F4F"/>
    <w:rsid w:val="00E33C65"/>
    <w:rsid w:val="00E449D0"/>
    <w:rsid w:val="00E44A34"/>
    <w:rsid w:val="00E4506A"/>
    <w:rsid w:val="00E52983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31484"/>
    <w:rsid w:val="00F36C84"/>
    <w:rsid w:val="00F4135D"/>
    <w:rsid w:val="00F41F1B"/>
    <w:rsid w:val="00F46BD9"/>
    <w:rsid w:val="00F60BE0"/>
    <w:rsid w:val="00F6280E"/>
    <w:rsid w:val="00F666EC"/>
    <w:rsid w:val="00F7050A"/>
    <w:rsid w:val="00F73DC2"/>
    <w:rsid w:val="00F75533"/>
    <w:rsid w:val="00F8036D"/>
    <w:rsid w:val="00F809DC"/>
    <w:rsid w:val="00F86EB0"/>
    <w:rsid w:val="00F96491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8911B"/>
  <w15:docId w15:val="{D2DB459C-888E-472E-844E-D069FDE12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s-419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BodyTextL25"/>
    <w:link w:val="Ttulo1Car"/>
    <w:autoRedefine/>
    <w:uiPriority w:val="9"/>
    <w:unhideWhenUsed/>
    <w:qFormat/>
    <w:rsid w:val="007841DD"/>
    <w:pPr>
      <w:keepNext/>
      <w:keepLines/>
      <w:numPr>
        <w:numId w:val="3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Ttulo2">
    <w:name w:val="heading 2"/>
    <w:basedOn w:val="Normal"/>
    <w:next w:val="BodyTextL25"/>
    <w:link w:val="Ttulo2Car"/>
    <w:autoRedefine/>
    <w:uiPriority w:val="9"/>
    <w:unhideWhenUsed/>
    <w:qFormat/>
    <w:rsid w:val="00523466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Ttulo4">
    <w:name w:val="heading 4"/>
    <w:basedOn w:val="BodyTextL25"/>
    <w:next w:val="BodyTextL25"/>
    <w:link w:val="Ttulo4Car"/>
    <w:unhideWhenUsed/>
    <w:qFormat/>
    <w:rsid w:val="0086500F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7841DD"/>
    <w:rPr>
      <w:b/>
      <w:bCs/>
      <w:noProof/>
      <w:sz w:val="26"/>
      <w:szCs w:val="26"/>
    </w:rPr>
  </w:style>
  <w:style w:type="character" w:customStyle="1" w:styleId="Ttulo2Car">
    <w:name w:val="Título 2 Car"/>
    <w:link w:val="Ttulo2"/>
    <w:uiPriority w:val="9"/>
    <w:rsid w:val="00523466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52983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52983"/>
    <w:pPr>
      <w:ind w:left="720"/>
    </w:pPr>
  </w:style>
  <w:style w:type="paragraph" w:styleId="Encabezado">
    <w:name w:val="header"/>
    <w:basedOn w:val="Normal"/>
    <w:link w:val="EncabezadoCar"/>
    <w:unhideWhenUsed/>
    <w:rsid w:val="008402F2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rsid w:val="008402F2"/>
    <w:rPr>
      <w:sz w:val="22"/>
      <w:szCs w:val="22"/>
    </w:rPr>
  </w:style>
  <w:style w:type="paragraph" w:styleId="Piedepgina">
    <w:name w:val="footer"/>
    <w:basedOn w:val="Normal"/>
    <w:link w:val="PiedepginaC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PiedepginaCar">
    <w:name w:val="Pie de página Car"/>
    <w:link w:val="Piedepgina"/>
    <w:uiPriority w:val="99"/>
    <w:rsid w:val="00E859E3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aconcuadrcula">
    <w:name w:val="Table Grid"/>
    <w:basedOn w:val="Tab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Textoindependiente"/>
    <w:next w:val="BodyTextL25"/>
    <w:qFormat/>
    <w:rsid w:val="0086500F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inlista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Sinlista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ario">
    <w:name w:val="annotation reference"/>
    <w:semiHidden/>
    <w:unhideWhenUsed/>
    <w:rsid w:val="000B2344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0B23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0B2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234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Sinlista"/>
    <w:uiPriority w:val="99"/>
    <w:rsid w:val="00596998"/>
    <w:pPr>
      <w:numPr>
        <w:numId w:val="3"/>
      </w:numPr>
    </w:pPr>
  </w:style>
  <w:style w:type="character" w:customStyle="1" w:styleId="Ttulo4Car">
    <w:name w:val="Título 4 Car"/>
    <w:basedOn w:val="Fuentedeprrafopredeter"/>
    <w:link w:val="Ttulo4"/>
    <w:rsid w:val="0086500F"/>
    <w:rPr>
      <w:rFonts w:eastAsia="Times New Roman"/>
      <w:bCs/>
      <w:color w:val="FFFFFF" w:themeColor="background1"/>
      <w:sz w:val="6"/>
      <w:szCs w:val="28"/>
    </w:rPr>
  </w:style>
  <w:style w:type="character" w:customStyle="1" w:styleId="Ttulo5Car">
    <w:name w:val="Título 5 Car"/>
    <w:basedOn w:val="Fuentedeprrafopredeter"/>
    <w:link w:val="Ttulo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semiHidden/>
    <w:rsid w:val="00BF76BE"/>
    <w:rPr>
      <w:rFonts w:eastAsia="Times New Roman"/>
      <w:szCs w:val="24"/>
    </w:rPr>
  </w:style>
  <w:style w:type="character" w:customStyle="1" w:styleId="Ttulo8Car">
    <w:name w:val="Título 8 Car"/>
    <w:basedOn w:val="Fuentedeprrafopredeter"/>
    <w:link w:val="Ttulo8"/>
    <w:semiHidden/>
    <w:rsid w:val="00BF76BE"/>
    <w:rPr>
      <w:rFonts w:eastAsia="Times New Roman"/>
      <w:i/>
      <w:iCs/>
      <w:szCs w:val="24"/>
    </w:rPr>
  </w:style>
  <w:style w:type="character" w:customStyle="1" w:styleId="Ttulo9Car">
    <w:name w:val="Título 9 Car"/>
    <w:basedOn w:val="Fuentedeprrafopredeter"/>
    <w:link w:val="Ttulo9"/>
    <w:semiHidden/>
    <w:rsid w:val="00BF76BE"/>
    <w:rPr>
      <w:rFonts w:eastAsia="Times New Roman" w:cs="Arial"/>
      <w:sz w:val="22"/>
      <w:szCs w:val="22"/>
    </w:rPr>
  </w:style>
  <w:style w:type="character" w:customStyle="1" w:styleId="Ttulo3Car">
    <w:name w:val="Título 3 Car"/>
    <w:link w:val="Ttulo3"/>
    <w:rsid w:val="00D531D0"/>
    <w:rPr>
      <w:rFonts w:eastAsia="Times New Roman"/>
      <w:b/>
      <w:bCs/>
      <w:sz w:val="22"/>
      <w:szCs w:val="26"/>
    </w:rPr>
  </w:style>
  <w:style w:type="paragraph" w:styleId="Textonotaalfinal">
    <w:name w:val="endnote text"/>
    <w:basedOn w:val="Normal"/>
    <w:link w:val="TextonotaalfinalC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231DCA"/>
    <w:rPr>
      <w:rFonts w:eastAsia="Times New Roman"/>
    </w:rPr>
  </w:style>
  <w:style w:type="paragraph" w:styleId="Textonotapie">
    <w:name w:val="footnote text"/>
    <w:basedOn w:val="Normal"/>
    <w:link w:val="TextonotapieC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231DCA"/>
    <w:rPr>
      <w:rFonts w:eastAsia="Times New Roman"/>
    </w:rPr>
  </w:style>
  <w:style w:type="paragraph" w:styleId="ndice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ndice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ndice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ndice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ndice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ndice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ndice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ndice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ndice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Ttulodendice">
    <w:name w:val="index heading"/>
    <w:basedOn w:val="Normal"/>
    <w:next w:val="ndice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extomacro">
    <w:name w:val="macro"/>
    <w:link w:val="TextomacroC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TextomacroCar">
    <w:name w:val="Texto macro Car"/>
    <w:basedOn w:val="Fuentedeprrafopredeter"/>
    <w:link w:val="Textomacro"/>
    <w:semiHidden/>
    <w:rsid w:val="00231DCA"/>
    <w:rPr>
      <w:rFonts w:ascii="Courier New" w:eastAsia="Times New Roman" w:hAnsi="Courier New" w:cs="Courier New"/>
      <w:lang w:val="es-419" w:eastAsia="en-US" w:bidi="ar-SA"/>
    </w:rPr>
  </w:style>
  <w:style w:type="paragraph" w:styleId="Textoconsangra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adeilustracion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Encabezadodelista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D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D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D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D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D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D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D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D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D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Textoindependiente">
    <w:name w:val="Body Text"/>
    <w:basedOn w:val="Normal"/>
    <w:link w:val="TextoindependienteC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TextoindependienteCar">
    <w:name w:val="Texto independiente Car"/>
    <w:link w:val="Textoindependiente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Textoindependiente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Fuentedeprrafopredeter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TextoindependienteCar"/>
    <w:link w:val="BodyTextBold"/>
    <w:rsid w:val="00C73E03"/>
    <w:rPr>
      <w:rFonts w:eastAsia="Times New Roman" w:cs="Arial"/>
      <w:b/>
      <w:szCs w:val="24"/>
    </w:rPr>
  </w:style>
  <w:style w:type="paragraph" w:styleId="Ttulo">
    <w:name w:val="Title"/>
    <w:basedOn w:val="Normal"/>
    <w:next w:val="BodyTextL25"/>
    <w:link w:val="TtuloC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tuloCar">
    <w:name w:val="Título Car"/>
    <w:basedOn w:val="Fuentedeprrafopredeter"/>
    <w:link w:val="Ttulo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a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FA154B"/>
    <w:rPr>
      <w:color w:val="808080"/>
    </w:rPr>
  </w:style>
  <w:style w:type="numbering" w:customStyle="1" w:styleId="PartStepSubStepList">
    <w:name w:val="Part_Step_SubStep_List"/>
    <w:basedOn w:val="Sinlista"/>
    <w:uiPriority w:val="99"/>
    <w:rsid w:val="00523466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FFC0EC486AE41BE98A71CE8078A37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41B11B-326C-4EA9-B8E3-E7315F6365D6}"/>
      </w:docPartPr>
      <w:docPartBody>
        <w:p w:rsidR="004E049E" w:rsidRDefault="00F7254D">
          <w:pPr>
            <w:pStyle w:val="3FFC0EC486AE41BE98A71CE8078A3714"/>
          </w:pPr>
          <w:r>
            <w:rPr>
              <w:rStyle w:val="Textodelmarcadordeposicin"/>
              <w:lang w:val="es-419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54D"/>
    <w:rsid w:val="004A506A"/>
    <w:rsid w:val="004E049E"/>
    <w:rsid w:val="00535A8A"/>
    <w:rsid w:val="007F0B19"/>
    <w:rsid w:val="00826001"/>
    <w:rsid w:val="00873D58"/>
    <w:rsid w:val="008E589C"/>
    <w:rsid w:val="00AE41A9"/>
    <w:rsid w:val="00CE04B9"/>
    <w:rsid w:val="00F7254D"/>
    <w:rsid w:val="00FB2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3FFC0EC486AE41BE98A71CE8078A3714">
    <w:name w:val="3FFC0EC486AE41BE98A71CE8078A37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F4A0E60290664A8E4AA5BB5ED62F1B" ma:contentTypeVersion="0" ma:contentTypeDescription="Crear nuevo documento." ma:contentTypeScope="" ma:versionID="611c452451fdac87556313046bc71be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b2b1fa7a59e354d7f595b773242440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3A60ABA-B893-4693-8922-C6345DAE34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B15D27E-1E4A-451D-9894-807B35D5FA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0A950D3-FF38-4D0D-BB1F-D36EAF16848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72BCB91-42E2-4B62-AEB9-4ED72297200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58</TotalTime>
  <Pages>4</Pages>
  <Words>957</Words>
  <Characters>5265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Packet Tracer: conecte una LAN alámbrica e inalámbrica</vt:lpstr>
      <vt:lpstr>Packet Tracer - Connect a Wired and Wireless LAN</vt:lpstr>
    </vt:vector>
  </TitlesOfParts>
  <Company>Cisco Systems, Inc.</Company>
  <LinksUpToDate>false</LinksUpToDate>
  <CharactersWithSpaces>6210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Tracer: conecte una LAN alámbrica e inalámbrica</dc:title>
  <dc:creator>SP</dc:creator>
  <dc:description>2013</dc:description>
  <cp:lastModifiedBy>AMERICA CITLALY FLORES MASCAREO</cp:lastModifiedBy>
  <cp:revision>12</cp:revision>
  <cp:lastPrinted>2020-06-23T16:22:00Z</cp:lastPrinted>
  <dcterms:created xsi:type="dcterms:W3CDTF">2020-06-23T16:22:00Z</dcterms:created>
  <dcterms:modified xsi:type="dcterms:W3CDTF">2023-03-19T18:37:00Z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0x01010012F4A0E60290664A8E4AA5BB5ED62F1B</vt:lpwstr>
  </property>
  <property fmtid="{D5CDD505-2E9C-101B-9397-08002B2CF9AE}" pid="3" name="Order">
    <vt:r8>3000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TemplateUrl">
    <vt:lpwstr/>
  </property>
  <property fmtid="{D5CDD505-2E9C-101B-9397-08002B2CF9AE}" pid="11" name="ComplianceAssetId">
    <vt:lpwstr/>
  </property>
</Properties>
</file>